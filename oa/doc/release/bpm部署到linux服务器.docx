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EE1230" w:rsidP="00EE1230">
      <w:pPr>
        <w:pStyle w:val="2"/>
      </w:pPr>
      <w:r>
        <w:rPr>
          <w:rFonts w:hint="eastAsia"/>
        </w:rPr>
        <w:t>版本说明</w:t>
      </w:r>
    </w:p>
    <w:p w:rsidR="00EE1230" w:rsidRDefault="00EE1230" w:rsidP="00EE1230">
      <w:pPr>
        <w:pStyle w:val="3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版本</w:t>
      </w:r>
    </w:p>
    <w:p w:rsidR="00EE1230" w:rsidRDefault="00EE1230" w:rsidP="00EE1230">
      <w:pPr>
        <w:jc w:val="center"/>
      </w:pPr>
      <w:r>
        <w:rPr>
          <w:noProof/>
        </w:rPr>
        <w:drawing>
          <wp:inline distT="0" distB="0" distL="0" distR="0">
            <wp:extent cx="5159989" cy="1837107"/>
            <wp:effectExtent l="19050" t="0" r="256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81" cy="183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230" w:rsidRDefault="00EE1230" w:rsidP="00EE1230">
      <w:pPr>
        <w:pStyle w:val="3"/>
      </w:pPr>
      <w:r>
        <w:t>W</w:t>
      </w:r>
      <w:r>
        <w:rPr>
          <w:rFonts w:hint="eastAsia"/>
        </w:rPr>
        <w:t>eblogic</w:t>
      </w:r>
      <w:r>
        <w:rPr>
          <w:rFonts w:hint="eastAsia"/>
        </w:rPr>
        <w:t>版本</w:t>
      </w:r>
    </w:p>
    <w:p w:rsidR="00EE1230" w:rsidRDefault="00EE1230" w:rsidP="00EE1230">
      <w:pPr>
        <w:pStyle w:val="a5"/>
        <w:ind w:firstLine="480"/>
        <w:jc w:val="center"/>
      </w:pPr>
      <w:r>
        <w:rPr>
          <w:noProof/>
        </w:rPr>
        <w:drawing>
          <wp:inline distT="0" distB="0" distL="0" distR="0">
            <wp:extent cx="5274310" cy="10106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230" w:rsidRDefault="00EE1230" w:rsidP="00EE1230">
      <w:pPr>
        <w:pStyle w:val="2"/>
      </w:pPr>
      <w:r>
        <w:t>W</w:t>
      </w:r>
      <w:r>
        <w:rPr>
          <w:rFonts w:hint="eastAsia"/>
        </w:rPr>
        <w:t>eblogic</w:t>
      </w:r>
      <w:r>
        <w:rPr>
          <w:rFonts w:hint="eastAsia"/>
        </w:rPr>
        <w:t>上创建域</w:t>
      </w:r>
    </w:p>
    <w:p w:rsidR="00D95C79" w:rsidRDefault="00EE1230" w:rsidP="00EE1230">
      <w:pPr>
        <w:pStyle w:val="a5"/>
        <w:ind w:firstLine="480"/>
      </w:pPr>
      <w:r>
        <w:rPr>
          <w:rFonts w:hint="eastAsia"/>
        </w:rPr>
        <w:t>装好</w:t>
      </w:r>
      <w:r>
        <w:rPr>
          <w:rFonts w:hint="eastAsia"/>
        </w:rPr>
        <w:t>weblogic</w:t>
      </w:r>
      <w:r>
        <w:rPr>
          <w:rFonts w:hint="eastAsia"/>
        </w:rPr>
        <w:t>以后，进入</w:t>
      </w:r>
      <w:r w:rsidRPr="00EE1230">
        <w:t>/root/Oracle/Middleware/wlserver_10.3/common</w:t>
      </w:r>
      <w:r>
        <w:rPr>
          <w:rFonts w:hint="eastAsia"/>
        </w:rPr>
        <w:t>/bin</w:t>
      </w:r>
      <w:r w:rsidR="00F62533">
        <w:rPr>
          <w:rFonts w:hint="eastAsia"/>
        </w:rPr>
        <w:t>这个目录</w:t>
      </w:r>
      <w:r>
        <w:rPr>
          <w:rFonts w:hint="eastAsia"/>
        </w:rPr>
        <w:t>，命令行输入</w:t>
      </w:r>
      <w:r>
        <w:rPr>
          <w:rFonts w:hint="eastAsia"/>
        </w:rPr>
        <w:t>./config.sh</w:t>
      </w:r>
      <w:r>
        <w:rPr>
          <w:rFonts w:hint="eastAsia"/>
        </w:rPr>
        <w:t>打开新建域的向导。</w:t>
      </w:r>
      <w:r w:rsidR="00F62533">
        <w:rPr>
          <w:rFonts w:hint="eastAsia"/>
        </w:rPr>
        <w:t>在设置用户名和密码的时候，可能会出现密码栏中无法输入的情况。出现这种情况以后可以这样解决：不要关闭这个新建域的向导，另外打开命令行窗口执行</w:t>
      </w:r>
      <w:r w:rsidR="00F62533">
        <w:rPr>
          <w:rFonts w:hint="eastAsia"/>
        </w:rPr>
        <w:t>./config.sh</w:t>
      </w:r>
      <w:r w:rsidR="00F62533">
        <w:rPr>
          <w:rFonts w:hint="eastAsia"/>
        </w:rPr>
        <w:t>命令打开一个新的新建域的向导，在输入密码那一页先点击下一步，弹出需要设置密码的对话框，这时点击确定以后密码栏应该就可以输入内容了。</w:t>
      </w:r>
    </w:p>
    <w:p w:rsidR="00EE1230" w:rsidRDefault="00D95C79" w:rsidP="00EE1230">
      <w:pPr>
        <w:pStyle w:val="a5"/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527411" cy="3273398"/>
            <wp:effectExtent l="19050" t="0" r="6489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65" cy="327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D8C" w:rsidRDefault="00755EC4" w:rsidP="00EE1230">
      <w:pPr>
        <w:pStyle w:val="a5"/>
        <w:ind w:firstLine="480"/>
      </w:pPr>
      <w:r>
        <w:rPr>
          <w:rFonts w:hint="eastAsia"/>
        </w:rPr>
        <w:t>创建完成以后进入刚创建好的域</w:t>
      </w:r>
      <w:r w:rsidR="00EA1D8C">
        <w:rPr>
          <w:rFonts w:hint="eastAsia"/>
        </w:rPr>
        <w:t>文件夹内，</w:t>
      </w:r>
      <w:r w:rsidR="00D95C79">
        <w:rPr>
          <w:rFonts w:hint="eastAsia"/>
        </w:rPr>
        <w:t>运行</w:t>
      </w:r>
      <w:r w:rsidR="00D95C79">
        <w:rPr>
          <w:rFonts w:hint="eastAsia"/>
        </w:rPr>
        <w:t>bin</w:t>
      </w:r>
      <w:r w:rsidR="00D95C79">
        <w:rPr>
          <w:rFonts w:hint="eastAsia"/>
        </w:rPr>
        <w:t>目录下的</w:t>
      </w:r>
      <w:r w:rsidR="00D95C79">
        <w:rPr>
          <w:rFonts w:hint="eastAsia"/>
        </w:rPr>
        <w:t>startWebLogic.sh</w:t>
      </w:r>
      <w:r w:rsidR="00D95C79">
        <w:rPr>
          <w:rFonts w:hint="eastAsia"/>
        </w:rPr>
        <w:t>命令启动这个域。</w:t>
      </w:r>
    </w:p>
    <w:p w:rsidR="00D95C79" w:rsidRDefault="00D95C79" w:rsidP="00D95C79">
      <w:pPr>
        <w:pStyle w:val="a5"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002467" cy="1821116"/>
            <wp:effectExtent l="19050" t="0" r="768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86" cy="182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230" w:rsidRDefault="00EE1230" w:rsidP="00EE1230">
      <w:pPr>
        <w:jc w:val="center"/>
      </w:pPr>
    </w:p>
    <w:p w:rsidR="00EA1D8C" w:rsidRDefault="00EA1D8C" w:rsidP="00EA1D8C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EA1D8C" w:rsidRPr="00EA1D8C" w:rsidRDefault="00EA1D8C" w:rsidP="00EA1D8C">
      <w:pPr>
        <w:pStyle w:val="3"/>
      </w:pPr>
      <w:r>
        <w:t>C</w:t>
      </w:r>
      <w:r>
        <w:rPr>
          <w:rFonts w:hint="eastAsia"/>
        </w:rPr>
        <w:t>opy</w:t>
      </w:r>
      <w:r>
        <w:rPr>
          <w:rFonts w:hint="eastAsia"/>
        </w:rPr>
        <w:t>系统文件</w:t>
      </w:r>
    </w:p>
    <w:p w:rsidR="00EA1D8C" w:rsidRDefault="00EA1D8C" w:rsidP="00EA1D8C">
      <w:pPr>
        <w:pStyle w:val="a5"/>
        <w:ind w:firstLine="480"/>
      </w:pPr>
      <w:r>
        <w:rPr>
          <w:rFonts w:hint="eastAsia"/>
        </w:rPr>
        <w:t>将</w:t>
      </w:r>
      <w:r>
        <w:rPr>
          <w:rFonts w:hint="eastAsia"/>
        </w:rPr>
        <w:t>bpm</w:t>
      </w:r>
      <w:r>
        <w:rPr>
          <w:rFonts w:hint="eastAsia"/>
        </w:rPr>
        <w:t>系统的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系统上，右键解压缩，修改解压缩后的文件夹名称为</w:t>
      </w:r>
      <w:r>
        <w:rPr>
          <w:rFonts w:hint="eastAsia"/>
        </w:rPr>
        <w:t>bpm</w:t>
      </w:r>
      <w:r>
        <w:rPr>
          <w:rFonts w:hint="eastAsia"/>
        </w:rPr>
        <w:t>。</w:t>
      </w:r>
    </w:p>
    <w:p w:rsidR="00EA1D8C" w:rsidRDefault="00EA1D8C" w:rsidP="00EA1D8C">
      <w:pPr>
        <w:pStyle w:val="a5"/>
        <w:ind w:firstLine="48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53273" cy="27592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34" cy="276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034" w:rsidRDefault="00EB3034" w:rsidP="00EB3034">
      <w:pPr>
        <w:pStyle w:val="3"/>
      </w:pPr>
      <w:r>
        <w:rPr>
          <w:rFonts w:hint="eastAsia"/>
        </w:rPr>
        <w:t>修改数据库配置</w:t>
      </w:r>
    </w:p>
    <w:p w:rsidR="00EB3034" w:rsidRDefault="00EB3034" w:rsidP="00EB3034">
      <w:pPr>
        <w:pStyle w:val="a5"/>
        <w:ind w:left="1260" w:firstLineChars="0" w:firstLine="0"/>
      </w:pPr>
      <w:r>
        <w:rPr>
          <w:noProof/>
        </w:rPr>
        <w:drawing>
          <wp:inline distT="0" distB="0" distL="0" distR="0">
            <wp:extent cx="5274310" cy="3001450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D8C" w:rsidRDefault="009D773C" w:rsidP="009D773C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web application</w:t>
      </w:r>
    </w:p>
    <w:p w:rsidR="009D773C" w:rsidRDefault="00AA7F70" w:rsidP="00E13853">
      <w:pPr>
        <w:pStyle w:val="a5"/>
        <w:ind w:firstLine="480"/>
      </w:pPr>
      <w:r>
        <w:rPr>
          <w:rFonts w:hint="eastAsia"/>
        </w:rPr>
        <w:t>进入刚才启动的域，地址为</w:t>
      </w:r>
      <w:hyperlink r:id="rId13" w:history="1">
        <w:r w:rsidRPr="00D0000D">
          <w:rPr>
            <w:rStyle w:val="a8"/>
            <w:rFonts w:hint="eastAsia"/>
          </w:rPr>
          <w:t>http://IP:PORT/console</w:t>
        </w:r>
      </w:hyperlink>
      <w:r>
        <w:rPr>
          <w:rFonts w:hint="eastAsia"/>
        </w:rPr>
        <w:t>，输入用户名和密码进入管理界面。</w:t>
      </w:r>
    </w:p>
    <w:p w:rsidR="00584561" w:rsidRDefault="00584561" w:rsidP="00584561">
      <w:pPr>
        <w:pStyle w:val="a5"/>
        <w:ind w:firstLine="480"/>
      </w:pPr>
      <w:r>
        <w:rPr>
          <w:rFonts w:hint="eastAsia"/>
        </w:rPr>
        <w:t>在左侧的</w:t>
      </w:r>
      <w:r>
        <w:t>Domain Structure</w:t>
      </w:r>
      <w:r>
        <w:rPr>
          <w:rFonts w:hint="eastAsia"/>
        </w:rPr>
        <w:t>面板中点击</w:t>
      </w:r>
      <w:r>
        <w:rPr>
          <w:rFonts w:hint="eastAsia"/>
        </w:rPr>
        <w:t>Deployments</w:t>
      </w:r>
      <w:r>
        <w:rPr>
          <w:rFonts w:hint="eastAsia"/>
        </w:rPr>
        <w:t>按钮，在右侧的</w:t>
      </w:r>
      <w:r>
        <w:rPr>
          <w:rFonts w:hint="eastAsia"/>
        </w:rPr>
        <w:t>control</w:t>
      </w:r>
      <w:r>
        <w:rPr>
          <w:rFonts w:hint="eastAsia"/>
        </w:rPr>
        <w:t>面板中点击</w:t>
      </w:r>
      <w:r>
        <w:rPr>
          <w:rFonts w:hint="eastAsia"/>
        </w:rPr>
        <w:t>Install</w:t>
      </w:r>
      <w:r>
        <w:rPr>
          <w:rFonts w:hint="eastAsia"/>
        </w:rPr>
        <w:t>按钮。</w:t>
      </w:r>
    </w:p>
    <w:p w:rsidR="00584561" w:rsidRDefault="00584561" w:rsidP="00584561">
      <w:pPr>
        <w:pStyle w:val="a5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468426" cy="2937267"/>
            <wp:effectExtent l="19050" t="0" r="832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87" cy="29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8D3" w:rsidRPr="00840484" w:rsidRDefault="00621C1F" w:rsidP="00840484">
      <w:pPr>
        <w:pStyle w:val="a5"/>
        <w:ind w:firstLine="480"/>
      </w:pPr>
      <w:r>
        <w:rPr>
          <w:rFonts w:hint="eastAsia"/>
        </w:rPr>
        <w:t>再</w:t>
      </w:r>
      <w:r w:rsidR="00840484" w:rsidRPr="00840484">
        <w:rPr>
          <w:rFonts w:hint="eastAsia"/>
        </w:rPr>
        <w:t>指定</w:t>
      </w:r>
      <w:r w:rsidR="00840484" w:rsidRPr="00840484">
        <w:rPr>
          <w:rFonts w:hint="eastAsia"/>
        </w:rPr>
        <w:t>web</w:t>
      </w:r>
      <w:r w:rsidR="00840484" w:rsidRPr="00840484">
        <w:rPr>
          <w:rFonts w:hint="eastAsia"/>
        </w:rPr>
        <w:t>应用文件的页面中，将</w:t>
      </w:r>
      <w:r w:rsidR="00840484" w:rsidRPr="00840484">
        <w:rPr>
          <w:rFonts w:hint="eastAsia"/>
        </w:rPr>
        <w:t>Path</w:t>
      </w:r>
      <w:r w:rsidR="00840484" w:rsidRPr="00840484">
        <w:rPr>
          <w:rFonts w:hint="eastAsia"/>
        </w:rPr>
        <w:t>指向之前我们解压缩的</w:t>
      </w:r>
      <w:r w:rsidR="00840484" w:rsidRPr="00840484">
        <w:rPr>
          <w:rFonts w:hint="eastAsia"/>
        </w:rPr>
        <w:t>bpm</w:t>
      </w:r>
      <w:r w:rsidR="00840484" w:rsidRPr="00840484">
        <w:rPr>
          <w:rFonts w:hint="eastAsia"/>
        </w:rPr>
        <w:t>文件夹，如下图所示。</w:t>
      </w:r>
    </w:p>
    <w:p w:rsidR="00840484" w:rsidRDefault="00840484" w:rsidP="00584561">
      <w:pPr>
        <w:pStyle w:val="a5"/>
        <w:ind w:firstLine="480"/>
        <w:jc w:val="center"/>
      </w:pPr>
      <w:r>
        <w:rPr>
          <w:noProof/>
        </w:rPr>
        <w:drawing>
          <wp:inline distT="0" distB="0" distL="0" distR="0">
            <wp:extent cx="4606739" cy="1418019"/>
            <wp:effectExtent l="19050" t="0" r="336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01" cy="141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BC" w:rsidRDefault="00CF3CBC" w:rsidP="00CF3CBC">
      <w:pPr>
        <w:pStyle w:val="a5"/>
        <w:ind w:firstLine="480"/>
      </w:pPr>
      <w:r>
        <w:rPr>
          <w:rFonts w:hint="eastAsia"/>
        </w:rPr>
        <w:t>接下来一路</w:t>
      </w:r>
      <w:r>
        <w:rPr>
          <w:rFonts w:hint="eastAsia"/>
        </w:rPr>
        <w:t>Next</w:t>
      </w:r>
      <w:r>
        <w:rPr>
          <w:rFonts w:hint="eastAsia"/>
        </w:rPr>
        <w:t>，最后</w:t>
      </w:r>
      <w:r w:rsidR="002F4B78">
        <w:rPr>
          <w:rFonts w:hint="eastAsia"/>
        </w:rPr>
        <w:t>点击</w:t>
      </w:r>
      <w:r>
        <w:rPr>
          <w:rFonts w:hint="eastAsia"/>
        </w:rPr>
        <w:t>Finish</w:t>
      </w:r>
      <w:r w:rsidR="002F4B78">
        <w:rPr>
          <w:rFonts w:hint="eastAsia"/>
        </w:rPr>
        <w:t>完成发布</w:t>
      </w:r>
      <w:r>
        <w:rPr>
          <w:rFonts w:hint="eastAsia"/>
        </w:rPr>
        <w:t>。</w:t>
      </w:r>
    </w:p>
    <w:p w:rsidR="00F0647D" w:rsidRDefault="00F0647D" w:rsidP="00F0647D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bpm</w:t>
      </w:r>
      <w:r>
        <w:rPr>
          <w:rFonts w:hint="eastAsia"/>
        </w:rPr>
        <w:t>系统</w:t>
      </w:r>
    </w:p>
    <w:p w:rsidR="004C3486" w:rsidRDefault="004C3486" w:rsidP="001A0CFC">
      <w:pPr>
        <w:pStyle w:val="a5"/>
        <w:ind w:firstLine="480"/>
      </w:pPr>
      <w:r>
        <w:rPr>
          <w:rFonts w:hint="eastAsia"/>
        </w:rPr>
        <w:t>完成发布以后，再次点击左侧的</w:t>
      </w:r>
      <w:r>
        <w:rPr>
          <w:rFonts w:hint="eastAsia"/>
        </w:rPr>
        <w:t>Deployments</w:t>
      </w:r>
      <w:r w:rsidR="001A0CFC">
        <w:rPr>
          <w:rFonts w:hint="eastAsia"/>
        </w:rPr>
        <w:t>,</w:t>
      </w:r>
      <w:r w:rsidR="001A0CFC">
        <w:rPr>
          <w:rFonts w:hint="eastAsia"/>
        </w:rPr>
        <w:t>此时在右侧的系统列表中有</w:t>
      </w:r>
      <w:r w:rsidR="001A0CFC">
        <w:rPr>
          <w:rFonts w:hint="eastAsia"/>
        </w:rPr>
        <w:t>bpm</w:t>
      </w:r>
      <w:r w:rsidR="001A0CFC">
        <w:rPr>
          <w:rFonts w:hint="eastAsia"/>
        </w:rPr>
        <w:t>的系统，但是</w:t>
      </w:r>
      <w:r w:rsidR="001A0CFC">
        <w:rPr>
          <w:rFonts w:hint="eastAsia"/>
        </w:rPr>
        <w:t>State</w:t>
      </w:r>
      <w:r w:rsidR="001A0CFC">
        <w:rPr>
          <w:rFonts w:hint="eastAsia"/>
        </w:rPr>
        <w:t>为</w:t>
      </w:r>
      <w:hyperlink r:id="rId16" w:history="1">
        <w:r w:rsidR="001A0CFC" w:rsidRPr="001A0CFC">
          <w:t>Failed</w:t>
        </w:r>
      </w:hyperlink>
      <w:r w:rsidR="001A0CFC">
        <w:rPr>
          <w:rFonts w:hint="eastAsia"/>
        </w:rPr>
        <w:t>。勾选该系统，点击工具栏上的</w:t>
      </w:r>
      <w:r w:rsidR="001A0CFC">
        <w:rPr>
          <w:rFonts w:hint="eastAsia"/>
        </w:rPr>
        <w:t>start</w:t>
      </w:r>
      <w:r w:rsidR="001A0CFC">
        <w:rPr>
          <w:rFonts w:hint="eastAsia"/>
        </w:rPr>
        <w:t>，选择第一项启动系统。</w:t>
      </w:r>
    </w:p>
    <w:p w:rsidR="00E96309" w:rsidRDefault="001A0CFC" w:rsidP="00E96309">
      <w:pPr>
        <w:pStyle w:val="a5"/>
        <w:ind w:firstLine="480"/>
      </w:pPr>
      <w:r>
        <w:rPr>
          <w:noProof/>
        </w:rPr>
        <w:drawing>
          <wp:inline distT="0" distB="0" distL="0" distR="0">
            <wp:extent cx="5274310" cy="15227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FC" w:rsidRPr="00E96309" w:rsidRDefault="00E96309" w:rsidP="00E96309">
      <w:pPr>
        <w:pStyle w:val="a5"/>
        <w:ind w:firstLine="480"/>
      </w:pPr>
      <w:r w:rsidRPr="00E96309">
        <w:rPr>
          <w:rFonts w:hint="eastAsia"/>
        </w:rPr>
        <w:lastRenderedPageBreak/>
        <w:t>启动完成以后</w:t>
      </w:r>
      <w:r w:rsidRPr="00E96309">
        <w:rPr>
          <w:rFonts w:hint="eastAsia"/>
        </w:rPr>
        <w:t>Messages</w:t>
      </w:r>
      <w:r w:rsidRPr="00E96309">
        <w:rPr>
          <w:rFonts w:hint="eastAsia"/>
        </w:rPr>
        <w:t>栏目会提示启动结果，在列表中也可以看到系统是否启动成功。</w:t>
      </w:r>
      <w:r w:rsidR="00EE152F">
        <w:rPr>
          <w:rFonts w:hint="eastAsia"/>
        </w:rPr>
        <w:t>启动成功以后就可以访问</w:t>
      </w:r>
      <w:r w:rsidR="00EE152F">
        <w:rPr>
          <w:rFonts w:hint="eastAsia"/>
        </w:rPr>
        <w:t>bpm</w:t>
      </w:r>
      <w:r w:rsidR="00EE152F">
        <w:rPr>
          <w:rFonts w:hint="eastAsia"/>
        </w:rPr>
        <w:t>系统了，地址是</w:t>
      </w:r>
      <w:hyperlink r:id="rId18" w:history="1">
        <w:r w:rsidR="006B1347" w:rsidRPr="00D0000D">
          <w:rPr>
            <w:rStyle w:val="a8"/>
            <w:rFonts w:hint="eastAsia"/>
          </w:rPr>
          <w:t>http://IP:PORT/bpm</w:t>
        </w:r>
      </w:hyperlink>
      <w:r w:rsidR="00621C1F">
        <w:rPr>
          <w:rFonts w:hint="eastAsia"/>
        </w:rPr>
        <w:t>，有时启动系统的时候</w:t>
      </w:r>
      <w:r w:rsidR="006B1347">
        <w:rPr>
          <w:rFonts w:hint="eastAsia"/>
        </w:rPr>
        <w:t>会卡在</w:t>
      </w:r>
      <w:r w:rsidR="006B1347">
        <w:rPr>
          <w:rFonts w:hint="eastAsia"/>
        </w:rPr>
        <w:t>start running</w:t>
      </w:r>
      <w:r w:rsidR="006B1347">
        <w:rPr>
          <w:rFonts w:hint="eastAsia"/>
        </w:rPr>
        <w:t>的状态，这种情况下重启</w:t>
      </w:r>
      <w:r w:rsidR="006B1347">
        <w:rPr>
          <w:rFonts w:hint="eastAsia"/>
        </w:rPr>
        <w:t>linux</w:t>
      </w:r>
      <w:r w:rsidR="006B1347">
        <w:rPr>
          <w:rFonts w:hint="eastAsia"/>
        </w:rPr>
        <w:t>系统，然后启动</w:t>
      </w:r>
      <w:r w:rsidR="006B1347">
        <w:rPr>
          <w:rFonts w:hint="eastAsia"/>
        </w:rPr>
        <w:t>bpm</w:t>
      </w:r>
      <w:r w:rsidR="006B1347">
        <w:rPr>
          <w:rFonts w:hint="eastAsia"/>
        </w:rPr>
        <w:t>的域，</w:t>
      </w:r>
      <w:r w:rsidR="006B1347">
        <w:rPr>
          <w:rFonts w:hint="eastAsia"/>
        </w:rPr>
        <w:t>bpm</w:t>
      </w:r>
      <w:r w:rsidR="006B1347">
        <w:rPr>
          <w:rFonts w:hint="eastAsia"/>
        </w:rPr>
        <w:t>系统会随域一起启动。</w:t>
      </w:r>
    </w:p>
    <w:p w:rsidR="00E96309" w:rsidRDefault="008927FA" w:rsidP="001A0CFC">
      <w:pPr>
        <w:jc w:val="center"/>
      </w:pPr>
      <w:r>
        <w:rPr>
          <w:noProof/>
        </w:rPr>
        <w:drawing>
          <wp:inline distT="0" distB="0" distL="0" distR="0">
            <wp:extent cx="5274310" cy="16503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B3" w:rsidRDefault="003A6CB3" w:rsidP="003A6CB3">
      <w:pPr>
        <w:pStyle w:val="3"/>
      </w:pPr>
      <w:r>
        <w:rPr>
          <w:rFonts w:hint="eastAsia"/>
        </w:rPr>
        <w:t>内存溢出的问题</w:t>
      </w:r>
    </w:p>
    <w:p w:rsidR="003A6CB3" w:rsidRDefault="003A6CB3" w:rsidP="008927FA">
      <w:pPr>
        <w:pStyle w:val="a5"/>
        <w:ind w:firstLine="480"/>
      </w:pPr>
      <w:r>
        <w:rPr>
          <w:rFonts w:hint="eastAsia"/>
        </w:rPr>
        <w:t>如果创建域的时候没有设置内存，在部署</w:t>
      </w:r>
      <w:r w:rsidR="00D967C0">
        <w:rPr>
          <w:rFonts w:hint="eastAsia"/>
        </w:rPr>
        <w:t>完</w:t>
      </w:r>
      <w:r>
        <w:rPr>
          <w:rFonts w:hint="eastAsia"/>
        </w:rPr>
        <w:t>bpm</w:t>
      </w:r>
      <w:r>
        <w:rPr>
          <w:rFonts w:hint="eastAsia"/>
        </w:rPr>
        <w:t>系统以后，启动的时候很有可能抛出内存溢出的异常。</w:t>
      </w:r>
    </w:p>
    <w:p w:rsidR="00125729" w:rsidRDefault="00125729" w:rsidP="008927FA">
      <w:pPr>
        <w:pStyle w:val="a5"/>
        <w:ind w:firstLine="480"/>
      </w:pPr>
      <w:r w:rsidRPr="00125729">
        <w:t>/root/Oracle/Middleware/user_projects/domains/bpm_domain</w:t>
      </w:r>
      <w:r>
        <w:rPr>
          <w:rFonts w:hint="eastAsia"/>
        </w:rPr>
        <w:t>/bin</w:t>
      </w:r>
      <w:r>
        <w:rPr>
          <w:rFonts w:hint="eastAsia"/>
        </w:rPr>
        <w:t>在这个目录下（其中的</w:t>
      </w:r>
      <w:r>
        <w:rPr>
          <w:rFonts w:hint="eastAsia"/>
        </w:rPr>
        <w:t>bpm_domain</w:t>
      </w:r>
      <w:r>
        <w:rPr>
          <w:rFonts w:hint="eastAsia"/>
        </w:rPr>
        <w:t>是域名称，以自己创建时的域</w:t>
      </w:r>
      <w:r w:rsidR="00433AB6">
        <w:rPr>
          <w:rFonts w:hint="eastAsia"/>
        </w:rPr>
        <w:t>名称</w:t>
      </w:r>
      <w:r>
        <w:rPr>
          <w:rFonts w:hint="eastAsia"/>
        </w:rPr>
        <w:t>为准），找到</w:t>
      </w:r>
      <w:r>
        <w:rPr>
          <w:rFonts w:hint="eastAsia"/>
        </w:rPr>
        <w:t>setDomainEnv.sh</w:t>
      </w:r>
      <w:r>
        <w:rPr>
          <w:rFonts w:hint="eastAsia"/>
        </w:rPr>
        <w:t>用文本编辑器打开，找到</w:t>
      </w:r>
      <w:r w:rsidRPr="00125729">
        <w:t>MaxPermSize</w:t>
      </w:r>
      <w:r>
        <w:rPr>
          <w:rFonts w:hint="eastAsia"/>
        </w:rPr>
        <w:t>字符，修改成下图这样。</w:t>
      </w:r>
    </w:p>
    <w:p w:rsidR="006A76C5" w:rsidRDefault="006A76C5" w:rsidP="006A76C5">
      <w:pPr>
        <w:pStyle w:val="a5"/>
        <w:ind w:firstLine="480"/>
      </w:pPr>
      <w:r>
        <w:rPr>
          <w:noProof/>
        </w:rPr>
        <w:drawing>
          <wp:inline distT="0" distB="0" distL="0" distR="0">
            <wp:extent cx="5274310" cy="12455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40" w:rsidRDefault="005E2640" w:rsidP="005E2640">
      <w:pPr>
        <w:pStyle w:val="3"/>
      </w:pPr>
      <w:r>
        <w:rPr>
          <w:rFonts w:hint="eastAsia"/>
        </w:rPr>
        <w:t>端口冲突的问题</w:t>
      </w:r>
    </w:p>
    <w:p w:rsidR="005E2640" w:rsidRDefault="005E2640" w:rsidP="005E2640">
      <w:pPr>
        <w:pStyle w:val="a5"/>
        <w:ind w:firstLine="480"/>
      </w:pPr>
      <w:r>
        <w:rPr>
          <w:rFonts w:hint="eastAsia"/>
        </w:rPr>
        <w:t>系统在启动过程中如果抛出</w:t>
      </w:r>
      <w:r w:rsidRPr="005E2640">
        <w:t>tcp://localhost:4</w:t>
      </w:r>
      <w:r>
        <w:rPr>
          <w:rFonts w:hint="eastAsia"/>
        </w:rPr>
        <w:t>1</w:t>
      </w:r>
      <w:r w:rsidRPr="005E2640">
        <w:t>616</w:t>
      </w:r>
      <w:r>
        <w:rPr>
          <w:rFonts w:hint="eastAsia"/>
        </w:rPr>
        <w:t>端口冲突的错误，可以在</w:t>
      </w:r>
    </w:p>
    <w:p w:rsidR="005E2640" w:rsidRDefault="005E2640" w:rsidP="005E2640">
      <w:pPr>
        <w:pStyle w:val="a5"/>
        <w:ind w:firstLine="480"/>
      </w:pPr>
      <w:r>
        <w:rPr>
          <w:rFonts w:hint="eastAsia"/>
        </w:rPr>
        <w:t>WEB-INF\classes\conf\app-jms.xml</w:t>
      </w:r>
      <w:r>
        <w:rPr>
          <w:rFonts w:hint="eastAsia"/>
        </w:rPr>
        <w:t>配置文件中修改该端口。</w:t>
      </w:r>
    </w:p>
    <w:p w:rsidR="005E2640" w:rsidRDefault="005E2640" w:rsidP="005E2640">
      <w:pPr>
        <w:jc w:val="center"/>
      </w:pPr>
      <w:r>
        <w:rPr>
          <w:noProof/>
        </w:rPr>
        <w:lastRenderedPageBreak/>
        <w:drawing>
          <wp:inline distT="0" distB="0" distL="0" distR="0">
            <wp:extent cx="4599054" cy="144197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94" cy="144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CB" w:rsidRDefault="00AD78CB" w:rsidP="00AD78CB">
      <w:pPr>
        <w:pStyle w:val="3"/>
      </w:pPr>
      <w:r>
        <w:rPr>
          <w:rFonts w:hint="eastAsia"/>
        </w:rPr>
        <w:t>包冲突的问题</w:t>
      </w:r>
    </w:p>
    <w:p w:rsidR="00AD78CB" w:rsidRDefault="00AD78CB" w:rsidP="00AD78CB">
      <w:pPr>
        <w:jc w:val="center"/>
      </w:pPr>
      <w:r>
        <w:rPr>
          <w:noProof/>
        </w:rPr>
        <w:drawing>
          <wp:inline distT="0" distB="0" distL="0" distR="0">
            <wp:extent cx="5274310" cy="349834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CB" w:rsidRDefault="00AD78CB" w:rsidP="00AD78CB">
      <w:pPr>
        <w:pStyle w:val="a5"/>
        <w:ind w:firstLine="480"/>
      </w:pPr>
      <w:r>
        <w:rPr>
          <w:rFonts w:hint="eastAsia"/>
        </w:rPr>
        <w:t>遇到包冲突的问题，比如</w:t>
      </w:r>
      <w:r>
        <w:rPr>
          <w:rFonts w:hint="eastAsia"/>
        </w:rPr>
        <w:t>weblogic</w:t>
      </w:r>
      <w:r>
        <w:rPr>
          <w:rFonts w:hint="eastAsia"/>
        </w:rPr>
        <w:t>版本</w:t>
      </w:r>
      <w:r>
        <w:rPr>
          <w:rFonts w:hint="eastAsia"/>
        </w:rPr>
        <w:t>10.3.1.0</w:t>
      </w:r>
      <w:r>
        <w:rPr>
          <w:rFonts w:hint="eastAsia"/>
        </w:rPr>
        <w:t>中就自带了</w:t>
      </w:r>
      <w:r w:rsidRPr="00AD78CB">
        <w:t>antlr-2.7.6.jar</w:t>
      </w:r>
      <w:r>
        <w:rPr>
          <w:rFonts w:hint="eastAsia"/>
        </w:rPr>
        <w:t>，而我们</w:t>
      </w:r>
      <w:r>
        <w:rPr>
          <w:rFonts w:hint="eastAsia"/>
        </w:rPr>
        <w:t>bpmx3</w:t>
      </w:r>
      <w:r>
        <w:rPr>
          <w:rFonts w:hint="eastAsia"/>
        </w:rPr>
        <w:t>的系统中使用的是</w:t>
      </w:r>
      <w:r>
        <w:t>antlr-2.7.</w:t>
      </w:r>
      <w:r>
        <w:rPr>
          <w:rFonts w:hint="eastAsia"/>
        </w:rPr>
        <w:t>7</w:t>
      </w:r>
      <w:r w:rsidRPr="00AD78CB">
        <w:t>.jar</w:t>
      </w:r>
      <w:r>
        <w:rPr>
          <w:rFonts w:hint="eastAsia"/>
        </w:rPr>
        <w:t>的包。如果不做处理，</w:t>
      </w:r>
      <w:r>
        <w:rPr>
          <w:rFonts w:hint="eastAsia"/>
        </w:rPr>
        <w:t>weblogic</w:t>
      </w:r>
      <w:r>
        <w:rPr>
          <w:rFonts w:hint="eastAsia"/>
        </w:rPr>
        <w:t>会默认使用其自带的</w:t>
      </w:r>
      <w:r w:rsidRPr="00AD78CB">
        <w:t>antlr-2.7.6.jar</w:t>
      </w:r>
      <w:r>
        <w:rPr>
          <w:rFonts w:hint="eastAsia"/>
        </w:rPr>
        <w:t>包。</w:t>
      </w:r>
    </w:p>
    <w:p w:rsidR="00D56742" w:rsidRDefault="00D56742" w:rsidP="00AD78CB">
      <w:pPr>
        <w:pStyle w:val="a5"/>
        <w:ind w:firstLine="480"/>
      </w:pPr>
      <w:r>
        <w:rPr>
          <w:rFonts w:hint="eastAsia"/>
        </w:rPr>
        <w:t>遇到这种情况只需按以下步骤处理：</w:t>
      </w:r>
    </w:p>
    <w:p w:rsidR="00D56742" w:rsidRDefault="00D56742" w:rsidP="00AD78CB">
      <w:pPr>
        <w:pStyle w:val="a5"/>
        <w:ind w:firstLine="480"/>
      </w:pPr>
      <w:r>
        <w:rPr>
          <w:rFonts w:hint="eastAsia"/>
        </w:rPr>
        <w:t>1</w:t>
      </w:r>
      <w:r>
        <w:rPr>
          <w:rFonts w:hint="eastAsia"/>
        </w:rPr>
        <w:t>、拷贝要用的包</w:t>
      </w:r>
    </w:p>
    <w:p w:rsidR="00D56742" w:rsidRDefault="00D56742" w:rsidP="00AD78CB">
      <w:pPr>
        <w:pStyle w:val="a5"/>
        <w:ind w:firstLine="480"/>
      </w:pPr>
      <w:r>
        <w:rPr>
          <w:rFonts w:hint="eastAsia"/>
        </w:rPr>
        <w:t>将我们要用的包</w:t>
      </w:r>
      <w:r>
        <w:t>antlr-2.7.</w:t>
      </w:r>
      <w:r>
        <w:rPr>
          <w:rFonts w:hint="eastAsia"/>
        </w:rPr>
        <w:t>7</w:t>
      </w:r>
      <w:r w:rsidRPr="00D56742">
        <w:t>.jar</w:t>
      </w:r>
      <w:r>
        <w:rPr>
          <w:rFonts w:hint="eastAsia"/>
        </w:rPr>
        <w:t>拷贝到</w:t>
      </w:r>
    </w:p>
    <w:p w:rsidR="00D56742" w:rsidRDefault="00D56742" w:rsidP="00AD78CB">
      <w:pPr>
        <w:pStyle w:val="a5"/>
        <w:ind w:firstLine="480"/>
      </w:pPr>
      <w:r>
        <w:rPr>
          <w:rFonts w:hint="eastAsia"/>
        </w:rPr>
        <w:t>/root/Oracle/Middleware/wlserver_10.3/common/lib</w:t>
      </w:r>
      <w:r>
        <w:rPr>
          <w:rFonts w:hint="eastAsia"/>
        </w:rPr>
        <w:t>目录下（</w:t>
      </w:r>
      <w:r>
        <w:rPr>
          <w:rFonts w:hint="eastAsia"/>
        </w:rPr>
        <w:t>weblogic</w:t>
      </w:r>
      <w:r>
        <w:rPr>
          <w:rFonts w:hint="eastAsia"/>
        </w:rPr>
        <w:t>的安装目录可能不同，以实际情况为准）</w:t>
      </w:r>
    </w:p>
    <w:p w:rsidR="00D56742" w:rsidRDefault="00D56742" w:rsidP="00AD78CB">
      <w:pPr>
        <w:pStyle w:val="a5"/>
        <w:ind w:firstLine="480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startweblogic.sh</w:t>
      </w:r>
      <w:r>
        <w:rPr>
          <w:rFonts w:hint="eastAsia"/>
        </w:rPr>
        <w:t>文件</w:t>
      </w:r>
    </w:p>
    <w:p w:rsidR="001D735F" w:rsidRDefault="001D735F" w:rsidP="00AD78CB">
      <w:pPr>
        <w:pStyle w:val="a5"/>
        <w:ind w:firstLine="480"/>
      </w:pPr>
      <w:r>
        <w:rPr>
          <w:rFonts w:hint="eastAsia"/>
        </w:rPr>
        <w:t>找到</w:t>
      </w:r>
      <w:r>
        <w:rPr>
          <w:rFonts w:hint="eastAsia"/>
        </w:rPr>
        <w:t>CLASSPATH=</w:t>
      </w:r>
      <w:r>
        <w:t>”</w:t>
      </w:r>
      <w:r>
        <w:rPr>
          <w:rFonts w:hint="eastAsia"/>
        </w:rPr>
        <w:t>${SAVE_CLASSPATH}</w:t>
      </w:r>
      <w:r>
        <w:t>”</w:t>
      </w:r>
      <w:r>
        <w:rPr>
          <w:rFonts w:hint="eastAsia"/>
        </w:rPr>
        <w:t>这一行修改为</w:t>
      </w:r>
    </w:p>
    <w:p w:rsidR="001D735F" w:rsidRDefault="001D735F" w:rsidP="00AD78CB">
      <w:pPr>
        <w:pStyle w:val="a5"/>
        <w:ind w:firstLine="480"/>
      </w:pPr>
      <w:r>
        <w:rPr>
          <w:rFonts w:hint="eastAsia"/>
        </w:rPr>
        <w:lastRenderedPageBreak/>
        <w:t>CLASSPATH=</w:t>
      </w:r>
      <w:r>
        <w:t>”</w:t>
      </w:r>
      <w:r>
        <w:rPr>
          <w:rFonts w:hint="eastAsia"/>
        </w:rPr>
        <w:t>${PRE_CLASSPATH}${</w:t>
      </w:r>
      <w:r w:rsidRPr="001D735F">
        <w:rPr>
          <w:rFonts w:hint="eastAsia"/>
        </w:rPr>
        <w:t xml:space="preserve"> </w:t>
      </w:r>
      <w:r>
        <w:rPr>
          <w:rFonts w:hint="eastAsia"/>
        </w:rPr>
        <w:t>SAVE_CLASSPATH }</w:t>
      </w:r>
      <w:r>
        <w:t>”</w:t>
      </w:r>
      <w:r>
        <w:rPr>
          <w:rFonts w:hint="eastAsia"/>
        </w:rPr>
        <w:t>，在其前面添加一行</w:t>
      </w:r>
    </w:p>
    <w:p w:rsidR="00D55FD1" w:rsidRPr="00D56742" w:rsidRDefault="00D55FD1" w:rsidP="00AD78CB">
      <w:pPr>
        <w:pStyle w:val="a5"/>
        <w:ind w:firstLine="480"/>
      </w:pPr>
      <w:r>
        <w:rPr>
          <w:rFonts w:hint="eastAsia"/>
        </w:rPr>
        <w:t>PRE_CLASSPATH=</w:t>
      </w:r>
      <w:r>
        <w:t>”</w:t>
      </w:r>
      <w:r>
        <w:rPr>
          <w:rFonts w:hint="eastAsia"/>
        </w:rPr>
        <w:t>${WL_HOME}/common/lib/</w:t>
      </w:r>
      <w:r>
        <w:t>antlr-2.7.</w:t>
      </w:r>
      <w:r>
        <w:rPr>
          <w:rFonts w:hint="eastAsia"/>
        </w:rPr>
        <w:t>7</w:t>
      </w:r>
      <w:r w:rsidRPr="00AD78CB">
        <w:t>.jar</w:t>
      </w:r>
      <w:r>
        <w:rPr>
          <w:rFonts w:hint="eastAsia"/>
        </w:rPr>
        <w:t>:</w:t>
      </w:r>
      <w:r>
        <w:t>”</w:t>
      </w:r>
      <w:r w:rsidR="00063ADF" w:rsidRPr="00C242BD">
        <w:rPr>
          <w:rFonts w:hint="eastAsia"/>
          <w:color w:val="FF0000"/>
        </w:rPr>
        <w:t>注意这里</w:t>
      </w:r>
      <w:r w:rsidR="00063ADF" w:rsidRPr="00C242BD">
        <w:rPr>
          <w:rFonts w:hint="eastAsia"/>
          <w:color w:val="FF0000"/>
        </w:rPr>
        <w:t>jar</w:t>
      </w:r>
      <w:r w:rsidR="00063ADF" w:rsidRPr="00C242BD">
        <w:rPr>
          <w:rFonts w:hint="eastAsia"/>
          <w:color w:val="FF0000"/>
        </w:rPr>
        <w:t>后面要跟上英文输入法下的冒号</w:t>
      </w:r>
      <w:r w:rsidR="00063ADF" w:rsidRPr="00C242BD">
        <w:rPr>
          <w:color w:val="FF0000"/>
        </w:rPr>
        <w:t>”</w:t>
      </w:r>
      <w:r w:rsidR="00063ADF" w:rsidRPr="00C242BD">
        <w:rPr>
          <w:rFonts w:hint="eastAsia"/>
          <w:color w:val="FF0000"/>
        </w:rPr>
        <w:t>:</w:t>
      </w:r>
      <w:r w:rsidR="00063ADF" w:rsidRPr="00C242BD">
        <w:rPr>
          <w:color w:val="FF0000"/>
        </w:rPr>
        <w:t>”</w:t>
      </w:r>
      <w:r w:rsidR="00063ADF">
        <w:rPr>
          <w:rFonts w:hint="eastAsia"/>
        </w:rPr>
        <w:t>。然后重新启动</w:t>
      </w:r>
      <w:r w:rsidR="00063ADF">
        <w:rPr>
          <w:rFonts w:hint="eastAsia"/>
        </w:rPr>
        <w:t>weblogic</w:t>
      </w:r>
      <w:r w:rsidR="00063ADF">
        <w:rPr>
          <w:rFonts w:hint="eastAsia"/>
        </w:rPr>
        <w:t>就能指定使用</w:t>
      </w:r>
      <w:r w:rsidR="00063ADF">
        <w:t>antlr-2.7.</w:t>
      </w:r>
      <w:r w:rsidR="00063ADF">
        <w:rPr>
          <w:rFonts w:hint="eastAsia"/>
        </w:rPr>
        <w:t>7</w:t>
      </w:r>
      <w:r w:rsidR="00063ADF" w:rsidRPr="00AD78CB">
        <w:t>.jar</w:t>
      </w:r>
      <w:r w:rsidR="00063ADF">
        <w:rPr>
          <w:rFonts w:hint="eastAsia"/>
        </w:rPr>
        <w:t>这个包了。</w:t>
      </w:r>
    </w:p>
    <w:sectPr w:rsidR="00D55FD1" w:rsidRPr="00D56742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AD4" w:rsidRDefault="00812AD4" w:rsidP="00755EC4">
      <w:r>
        <w:separator/>
      </w:r>
    </w:p>
  </w:endnote>
  <w:endnote w:type="continuationSeparator" w:id="1">
    <w:p w:rsidR="00812AD4" w:rsidRDefault="00812AD4" w:rsidP="00755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AD4" w:rsidRDefault="00812AD4" w:rsidP="00755EC4">
      <w:r>
        <w:separator/>
      </w:r>
    </w:p>
  </w:footnote>
  <w:footnote w:type="continuationSeparator" w:id="1">
    <w:p w:rsidR="00812AD4" w:rsidRDefault="00812AD4" w:rsidP="00755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7BD1270"/>
    <w:multiLevelType w:val="hybridMultilevel"/>
    <w:tmpl w:val="127C95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230"/>
    <w:rsid w:val="00050291"/>
    <w:rsid w:val="00063ADF"/>
    <w:rsid w:val="00125729"/>
    <w:rsid w:val="0017358B"/>
    <w:rsid w:val="001764A0"/>
    <w:rsid w:val="00183E62"/>
    <w:rsid w:val="001A0CFC"/>
    <w:rsid w:val="001A2499"/>
    <w:rsid w:val="001D735F"/>
    <w:rsid w:val="002F4B78"/>
    <w:rsid w:val="00321E48"/>
    <w:rsid w:val="003A6CB3"/>
    <w:rsid w:val="00433AB6"/>
    <w:rsid w:val="0049590F"/>
    <w:rsid w:val="004C3486"/>
    <w:rsid w:val="004D5852"/>
    <w:rsid w:val="00500696"/>
    <w:rsid w:val="00584561"/>
    <w:rsid w:val="005E2640"/>
    <w:rsid w:val="00621C1F"/>
    <w:rsid w:val="006A76C5"/>
    <w:rsid w:val="006B1347"/>
    <w:rsid w:val="0072407C"/>
    <w:rsid w:val="00755EC4"/>
    <w:rsid w:val="0080375E"/>
    <w:rsid w:val="00812AD4"/>
    <w:rsid w:val="00840484"/>
    <w:rsid w:val="008927FA"/>
    <w:rsid w:val="008B1EE5"/>
    <w:rsid w:val="009D773C"/>
    <w:rsid w:val="00AA7F70"/>
    <w:rsid w:val="00AD78CB"/>
    <w:rsid w:val="00B01C42"/>
    <w:rsid w:val="00BB0908"/>
    <w:rsid w:val="00C242BD"/>
    <w:rsid w:val="00CF3CBC"/>
    <w:rsid w:val="00D55FD1"/>
    <w:rsid w:val="00D56742"/>
    <w:rsid w:val="00D95C79"/>
    <w:rsid w:val="00D967C0"/>
    <w:rsid w:val="00E13853"/>
    <w:rsid w:val="00E96309"/>
    <w:rsid w:val="00EA1D8C"/>
    <w:rsid w:val="00EB3034"/>
    <w:rsid w:val="00EE1230"/>
    <w:rsid w:val="00EE152F"/>
    <w:rsid w:val="00F0647D"/>
    <w:rsid w:val="00F62533"/>
    <w:rsid w:val="00F808D3"/>
    <w:rsid w:val="00FD4DBF"/>
    <w:rsid w:val="00FF2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Document Map"/>
    <w:basedOn w:val="a0"/>
    <w:link w:val="Char"/>
    <w:uiPriority w:val="99"/>
    <w:semiHidden/>
    <w:unhideWhenUsed/>
    <w:rsid w:val="00EE12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6"/>
    <w:uiPriority w:val="99"/>
    <w:semiHidden/>
    <w:rsid w:val="00EE1230"/>
    <w:rPr>
      <w:rFonts w:ascii="宋体" w:eastAsia="宋体"/>
      <w:sz w:val="18"/>
      <w:szCs w:val="18"/>
    </w:rPr>
  </w:style>
  <w:style w:type="paragraph" w:styleId="a7">
    <w:name w:val="Balloon Text"/>
    <w:basedOn w:val="a0"/>
    <w:link w:val="Char0"/>
    <w:uiPriority w:val="99"/>
    <w:semiHidden/>
    <w:unhideWhenUsed/>
    <w:rsid w:val="00EE1230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EE1230"/>
    <w:rPr>
      <w:sz w:val="18"/>
      <w:szCs w:val="18"/>
    </w:rPr>
  </w:style>
  <w:style w:type="character" w:styleId="a8">
    <w:name w:val="Hyperlink"/>
    <w:basedOn w:val="a1"/>
    <w:uiPriority w:val="99"/>
    <w:unhideWhenUsed/>
    <w:rsid w:val="00AA7F70"/>
    <w:rPr>
      <w:color w:val="0000FF" w:themeColor="hyperlink"/>
      <w:u w:val="single"/>
    </w:rPr>
  </w:style>
  <w:style w:type="paragraph" w:styleId="a9">
    <w:name w:val="header"/>
    <w:basedOn w:val="a0"/>
    <w:link w:val="Char1"/>
    <w:uiPriority w:val="99"/>
    <w:semiHidden/>
    <w:unhideWhenUsed/>
    <w:rsid w:val="00755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semiHidden/>
    <w:rsid w:val="00755EC4"/>
    <w:rPr>
      <w:sz w:val="18"/>
      <w:szCs w:val="18"/>
    </w:rPr>
  </w:style>
  <w:style w:type="paragraph" w:styleId="aa">
    <w:name w:val="footer"/>
    <w:basedOn w:val="a0"/>
    <w:link w:val="Char2"/>
    <w:uiPriority w:val="99"/>
    <w:semiHidden/>
    <w:unhideWhenUsed/>
    <w:rsid w:val="00755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semiHidden/>
    <w:rsid w:val="00755E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P:PORT/console" TargetMode="External"/><Relationship Id="rId18" Type="http://schemas.openxmlformats.org/officeDocument/2006/relationships/hyperlink" Target="http://IP:PORT/bp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92.168.1.24:7007/console/console.portal?_nfpb=true&amp;_pageLabel=AppDeploymentStatusPage&amp;AppDeploymentStatusPortlethandle=com.bea.console.handles.AppDeploymentHandle%28%22com.bea%3AName%3Dbpm%2CType%3DAppDeployment%22%29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216</TotalTime>
  <Pages>7</Pages>
  <Words>298</Words>
  <Characters>1699</Characters>
  <Application>Microsoft Office Word</Application>
  <DocSecurity>0</DocSecurity>
  <Lines>14</Lines>
  <Paragraphs>3</Paragraphs>
  <ScaleCrop>false</ScaleCrop>
  <Company>Sky123.Org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35</cp:revision>
  <dcterms:created xsi:type="dcterms:W3CDTF">2012-07-24T05:51:00Z</dcterms:created>
  <dcterms:modified xsi:type="dcterms:W3CDTF">2012-12-19T08:25:00Z</dcterms:modified>
</cp:coreProperties>
</file>