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464DF3" w:rsidP="00464DF3">
      <w:pPr>
        <w:pStyle w:val="a6"/>
      </w:pPr>
      <w:r>
        <w:rPr>
          <w:rFonts w:hint="eastAsia"/>
        </w:rPr>
        <w:t>根据</w:t>
      </w:r>
      <w:r>
        <w:rPr>
          <w:rFonts w:hint="eastAsia"/>
        </w:rPr>
        <w:t>PDM</w:t>
      </w:r>
      <w:r>
        <w:rPr>
          <w:rFonts w:hint="eastAsia"/>
        </w:rPr>
        <w:t>文件生成其他数据库脚本的步骤</w:t>
      </w:r>
    </w:p>
    <w:p w:rsidR="00464DF3" w:rsidRDefault="00464DF3" w:rsidP="00464DF3"/>
    <w:p w:rsidR="00464DF3" w:rsidRDefault="00464DF3" w:rsidP="00B96CA0">
      <w:r>
        <w:rPr>
          <w:rFonts w:hint="eastAsia"/>
        </w:rPr>
        <w:t>概述</w:t>
      </w:r>
    </w:p>
    <w:p w:rsidR="00464DF3" w:rsidRDefault="00464DF3" w:rsidP="00464DF3"/>
    <w:p w:rsidR="00464DF3" w:rsidRDefault="00464DF3" w:rsidP="00464DF3">
      <w:r>
        <w:rPr>
          <w:rFonts w:hint="eastAsia"/>
        </w:rPr>
        <w:t>需要将</w:t>
      </w:r>
      <w:r>
        <w:rPr>
          <w:rFonts w:hint="eastAsia"/>
        </w:rPr>
        <w:t>PDM</w:t>
      </w:r>
      <w:r>
        <w:rPr>
          <w:rFonts w:hint="eastAsia"/>
        </w:rPr>
        <w:t>的文件转换成另外的数据脚本，比如需要将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pdm</w:t>
      </w:r>
      <w:r>
        <w:rPr>
          <w:rFonts w:hint="eastAsia"/>
        </w:rPr>
        <w:t>转换成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pdm</w:t>
      </w:r>
      <w:r>
        <w:rPr>
          <w:rFonts w:hint="eastAsia"/>
        </w:rPr>
        <w:t>文件。</w:t>
      </w:r>
    </w:p>
    <w:p w:rsidR="00464DF3" w:rsidRDefault="00464DF3" w:rsidP="00464DF3"/>
    <w:p w:rsidR="00464DF3" w:rsidRDefault="00464DF3" w:rsidP="00B96CA0">
      <w:r>
        <w:rPr>
          <w:rFonts w:hint="eastAsia"/>
        </w:rPr>
        <w:t>将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pdm</w:t>
      </w:r>
      <w:r>
        <w:rPr>
          <w:rFonts w:hint="eastAsia"/>
        </w:rPr>
        <w:t>文件复制一份并修改名称。</w:t>
      </w:r>
    </w:p>
    <w:p w:rsidR="00464DF3" w:rsidRDefault="00464DF3" w:rsidP="00464DF3"/>
    <w:p w:rsidR="00464DF3" w:rsidRDefault="00464DF3" w:rsidP="00464DF3">
      <w:r>
        <w:rPr>
          <w:noProof/>
        </w:rPr>
        <w:drawing>
          <wp:inline distT="0" distB="0" distL="0" distR="0">
            <wp:extent cx="4713605" cy="21824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F3" w:rsidRDefault="00464DF3" w:rsidP="00464DF3"/>
    <w:p w:rsidR="00464DF3" w:rsidRDefault="00464DF3" w:rsidP="00464DF3">
      <w:r>
        <w:rPr>
          <w:rFonts w:hint="eastAsia"/>
        </w:rPr>
        <w:t>打开</w:t>
      </w:r>
      <w:r>
        <w:rPr>
          <w:rFonts w:hint="eastAsia"/>
        </w:rPr>
        <w:t>pdm</w:t>
      </w:r>
      <w:r>
        <w:rPr>
          <w:rFonts w:hint="eastAsia"/>
        </w:rPr>
        <w:t>并修改数据库类型。</w:t>
      </w:r>
    </w:p>
    <w:p w:rsidR="00464DF3" w:rsidRDefault="00464DF3" w:rsidP="00464DF3"/>
    <w:p w:rsidR="00464DF3" w:rsidRDefault="00464DF3" w:rsidP="00464DF3">
      <w:r>
        <w:rPr>
          <w:noProof/>
        </w:rPr>
        <w:drawing>
          <wp:inline distT="0" distB="0" distL="0" distR="0">
            <wp:extent cx="5274310" cy="28339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F3" w:rsidRDefault="00464DF3" w:rsidP="00464DF3"/>
    <w:p w:rsidR="00464DF3" w:rsidRDefault="00464DF3" w:rsidP="00464DF3">
      <w:r>
        <w:rPr>
          <w:noProof/>
        </w:rPr>
        <w:lastRenderedPageBreak/>
        <w:drawing>
          <wp:inline distT="0" distB="0" distL="0" distR="0">
            <wp:extent cx="4041140" cy="372237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F3" w:rsidRDefault="00464DF3" w:rsidP="00464DF3"/>
    <w:p w:rsidR="00464DF3" w:rsidRDefault="00464DF3" w:rsidP="00464DF3">
      <w:r>
        <w:rPr>
          <w:rFonts w:hint="eastAsia"/>
        </w:rPr>
        <w:t>修改为</w:t>
      </w:r>
      <w:r>
        <w:rPr>
          <w:rFonts w:hint="eastAsia"/>
        </w:rPr>
        <w:t xml:space="preserve">MYSQL 5.0 </w:t>
      </w:r>
      <w:r>
        <w:rPr>
          <w:rFonts w:hint="eastAsia"/>
        </w:rPr>
        <w:t>。</w:t>
      </w:r>
    </w:p>
    <w:p w:rsidR="00464DF3" w:rsidRDefault="00464DF3" w:rsidP="00464DF3"/>
    <w:p w:rsidR="00464DF3" w:rsidRDefault="00464DF3" w:rsidP="00464DF3">
      <w:r>
        <w:rPr>
          <w:noProof/>
        </w:rPr>
        <w:drawing>
          <wp:inline distT="0" distB="0" distL="0" distR="0">
            <wp:extent cx="4076700" cy="36106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F3" w:rsidRDefault="00464DF3" w:rsidP="00464DF3"/>
    <w:p w:rsidR="00464DF3" w:rsidRDefault="00464DF3" w:rsidP="00464DF3">
      <w:r>
        <w:rPr>
          <w:rFonts w:hint="eastAsia"/>
        </w:rPr>
        <w:t>修改完成后，使用</w:t>
      </w:r>
      <w:r w:rsidR="00B96CA0">
        <w:rPr>
          <w:rFonts w:hint="eastAsia"/>
        </w:rPr>
        <w:t>UltraEdit</w:t>
      </w:r>
      <w:r w:rsidR="00B96CA0">
        <w:rPr>
          <w:rFonts w:hint="eastAsia"/>
        </w:rPr>
        <w:t>打开</w:t>
      </w:r>
      <w:r w:rsidR="00B96CA0">
        <w:rPr>
          <w:rFonts w:hint="eastAsia"/>
        </w:rPr>
        <w:t>PDM</w:t>
      </w:r>
      <w:r w:rsidR="00B96CA0">
        <w:rPr>
          <w:rFonts w:hint="eastAsia"/>
        </w:rPr>
        <w:t>文件。</w:t>
      </w:r>
    </w:p>
    <w:p w:rsidR="00B96CA0" w:rsidRDefault="00B96CA0" w:rsidP="00464DF3"/>
    <w:p w:rsidR="00B96CA0" w:rsidRDefault="00B96CA0" w:rsidP="00464DF3">
      <w:r>
        <w:rPr>
          <w:noProof/>
        </w:rPr>
        <w:lastRenderedPageBreak/>
        <w:drawing>
          <wp:inline distT="0" distB="0" distL="0" distR="0">
            <wp:extent cx="5274310" cy="27887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CA0" w:rsidRDefault="00B96CA0" w:rsidP="00464DF3">
      <w:r>
        <w:rPr>
          <w:rFonts w:hint="eastAsia"/>
        </w:rPr>
        <w:t>将</w:t>
      </w:r>
      <w:r w:rsidR="000B6072">
        <w:rPr>
          <w:rFonts w:hint="eastAsia"/>
        </w:rPr>
        <w:t>numeric(18,0)</w:t>
      </w:r>
      <w:r>
        <w:rPr>
          <w:rFonts w:hint="eastAsia"/>
        </w:rPr>
        <w:t xml:space="preserve"> </w:t>
      </w:r>
      <w:r>
        <w:rPr>
          <w:rFonts w:hint="eastAsia"/>
        </w:rPr>
        <w:t>替换为</w:t>
      </w:r>
      <w:r>
        <w:rPr>
          <w:rFonts w:hint="eastAsia"/>
        </w:rPr>
        <w:t>bigint</w:t>
      </w:r>
      <w:r w:rsidR="00085C23">
        <w:rPr>
          <w:rFonts w:hint="eastAsia"/>
        </w:rPr>
        <w:t xml:space="preserve"> </w:t>
      </w:r>
      <w:r w:rsidR="00085C23">
        <w:rPr>
          <w:rFonts w:hint="eastAsia"/>
        </w:rPr>
        <w:t>（兼容</w:t>
      </w:r>
      <w:r w:rsidR="00085C23">
        <w:rPr>
          <w:rFonts w:hint="eastAsia"/>
        </w:rPr>
        <w:t>mysql</w:t>
      </w:r>
      <w:r w:rsidR="00085C23">
        <w:rPr>
          <w:rFonts w:hint="eastAsia"/>
        </w:rPr>
        <w:t>的版本）</w:t>
      </w:r>
      <w:r>
        <w:rPr>
          <w:rFonts w:hint="eastAsia"/>
        </w:rPr>
        <w:t>。</w:t>
      </w:r>
    </w:p>
    <w:p w:rsidR="00B96CA0" w:rsidRDefault="00B96CA0" w:rsidP="00464DF3"/>
    <w:p w:rsidR="00B96CA0" w:rsidRDefault="00B96CA0" w:rsidP="00464DF3">
      <w:r>
        <w:rPr>
          <w:rFonts w:hint="eastAsia"/>
        </w:rPr>
        <w:t>替换后保存。</w:t>
      </w:r>
    </w:p>
    <w:p w:rsidR="00B96CA0" w:rsidRDefault="00B96CA0" w:rsidP="00464DF3"/>
    <w:p w:rsidR="00B96CA0" w:rsidRDefault="00B96CA0" w:rsidP="00464DF3"/>
    <w:p w:rsidR="00B96CA0" w:rsidRDefault="00B96CA0" w:rsidP="00464DF3"/>
    <w:p w:rsidR="00B96CA0" w:rsidRDefault="00B96CA0" w:rsidP="00464DF3">
      <w:r>
        <w:rPr>
          <w:rFonts w:hint="eastAsia"/>
        </w:rPr>
        <w:t>生成</w:t>
      </w:r>
      <w:r>
        <w:rPr>
          <w:rFonts w:hint="eastAsia"/>
        </w:rPr>
        <w:t>mysql</w:t>
      </w:r>
      <w:r>
        <w:rPr>
          <w:rFonts w:hint="eastAsia"/>
        </w:rPr>
        <w:t>脚本。</w:t>
      </w:r>
    </w:p>
    <w:p w:rsidR="00B96CA0" w:rsidRDefault="00B96CA0" w:rsidP="00464DF3"/>
    <w:p w:rsidR="00B96CA0" w:rsidRDefault="00B96CA0" w:rsidP="00464DF3"/>
    <w:p w:rsidR="00B96CA0" w:rsidRDefault="00B96CA0" w:rsidP="00464DF3">
      <w:r>
        <w:rPr>
          <w:noProof/>
        </w:rPr>
        <w:drawing>
          <wp:inline distT="0" distB="0" distL="0" distR="0">
            <wp:extent cx="4584065" cy="3999865"/>
            <wp:effectExtent l="1905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CA0" w:rsidRDefault="00B96CA0" w:rsidP="00464DF3">
      <w:r>
        <w:rPr>
          <w:rFonts w:hint="eastAsia"/>
        </w:rPr>
        <w:lastRenderedPageBreak/>
        <w:t>弹出生成对话框。</w:t>
      </w:r>
    </w:p>
    <w:p w:rsidR="00B96CA0" w:rsidRDefault="00B96CA0" w:rsidP="00464DF3"/>
    <w:p w:rsidR="00B96CA0" w:rsidRDefault="00B96CA0" w:rsidP="00464DF3">
      <w:r>
        <w:rPr>
          <w:noProof/>
        </w:rPr>
        <w:drawing>
          <wp:inline distT="0" distB="0" distL="0" distR="0">
            <wp:extent cx="5274310" cy="357106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CA0" w:rsidRDefault="00B96CA0" w:rsidP="00464DF3"/>
    <w:p w:rsidR="00B96CA0" w:rsidRDefault="00B96CA0" w:rsidP="00464DF3">
      <w:r>
        <w:rPr>
          <w:rFonts w:hint="eastAsia"/>
        </w:rPr>
        <w:t>生成脚本统一为大写</w:t>
      </w:r>
      <w:r w:rsidR="00DF29A7">
        <w:rPr>
          <w:rFonts w:hint="eastAsia"/>
        </w:rPr>
        <w:t>（这个要注意）</w:t>
      </w:r>
      <w:r>
        <w:rPr>
          <w:rFonts w:hint="eastAsia"/>
        </w:rPr>
        <w:t>。</w:t>
      </w:r>
    </w:p>
    <w:p w:rsidR="00B96CA0" w:rsidRPr="00DF29A7" w:rsidRDefault="00B96CA0" w:rsidP="00464DF3"/>
    <w:p w:rsidR="00B96CA0" w:rsidRDefault="00B96CA0" w:rsidP="00464DF3">
      <w:r>
        <w:rPr>
          <w:rFonts w:hint="eastAsia"/>
        </w:rPr>
        <w:t>指定生成的路径就可以生成了。</w:t>
      </w:r>
    </w:p>
    <w:p w:rsidR="00B96CA0" w:rsidRDefault="00B96CA0" w:rsidP="00464DF3"/>
    <w:p w:rsidR="00607725" w:rsidRDefault="004E7BFF" w:rsidP="00607725">
      <w:r>
        <w:t>生成</w:t>
      </w:r>
      <w:r>
        <w:t>sql</w:t>
      </w:r>
      <w:r>
        <w:rPr>
          <w:rFonts w:hint="eastAsia"/>
        </w:rPr>
        <w:t xml:space="preserve"> server</w:t>
      </w:r>
      <w:r w:rsidR="00603D53">
        <w:rPr>
          <w:rFonts w:hint="eastAsia"/>
        </w:rPr>
        <w:t xml:space="preserve"> </w:t>
      </w:r>
      <w:r w:rsidR="00603D53">
        <w:rPr>
          <w:rFonts w:hint="eastAsia"/>
        </w:rPr>
        <w:t>数据库</w:t>
      </w:r>
      <w:r w:rsidR="00607725">
        <w:rPr>
          <w:rFonts w:hint="eastAsia"/>
        </w:rPr>
        <w:t>脚本前，使用</w:t>
      </w:r>
      <w:r w:rsidR="00607725">
        <w:rPr>
          <w:rFonts w:hint="eastAsia"/>
        </w:rPr>
        <w:t>UltraEdit</w:t>
      </w:r>
      <w:r w:rsidR="00607725">
        <w:rPr>
          <w:rFonts w:hint="eastAsia"/>
        </w:rPr>
        <w:t>打开</w:t>
      </w:r>
      <w:r w:rsidR="00607725">
        <w:rPr>
          <w:rFonts w:hint="eastAsia"/>
        </w:rPr>
        <w:t>PDM</w:t>
      </w:r>
      <w:r w:rsidR="00607725">
        <w:rPr>
          <w:rFonts w:hint="eastAsia"/>
        </w:rPr>
        <w:t>文件。</w:t>
      </w:r>
    </w:p>
    <w:p w:rsidR="00B96CA0" w:rsidRDefault="004E7BFF" w:rsidP="00464DF3">
      <w:r>
        <w:rPr>
          <w:rFonts w:hint="eastAsia"/>
        </w:rPr>
        <w:t xml:space="preserve">   </w:t>
      </w:r>
      <w:r>
        <w:rPr>
          <w:rFonts w:hint="eastAsia"/>
        </w:rPr>
        <w:t>“</w:t>
      </w:r>
      <w:r>
        <w:rPr>
          <w:rFonts w:hint="eastAsia"/>
        </w:rPr>
        <w:t>timestamp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要转换为</w:t>
      </w:r>
      <w:r w:rsidR="002764C0">
        <w:rPr>
          <w:rFonts w:hint="eastAsia"/>
        </w:rPr>
        <w:t xml:space="preserve"> date</w:t>
      </w:r>
      <w:r w:rsidR="001070DA">
        <w:rPr>
          <w:rFonts w:hint="eastAsia"/>
        </w:rPr>
        <w:t>time</w:t>
      </w:r>
    </w:p>
    <w:p w:rsidR="001070DA" w:rsidRDefault="001070DA" w:rsidP="00464DF3">
      <w:r>
        <w:rPr>
          <w:noProof/>
        </w:rPr>
        <w:drawing>
          <wp:inline distT="0" distB="0" distL="0" distR="0">
            <wp:extent cx="5274310" cy="158035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60B" w:rsidRDefault="0081560B" w:rsidP="0081560B">
      <w:r>
        <w:rPr>
          <w:rFonts w:hint="eastAsia"/>
        </w:rPr>
        <w:t>替换后保存。</w:t>
      </w:r>
    </w:p>
    <w:p w:rsidR="007E5E4F" w:rsidRPr="007E5E4F" w:rsidRDefault="007E5E4F" w:rsidP="0081560B">
      <w:r>
        <w:t>生成</w:t>
      </w:r>
      <w:r>
        <w:t>sql</w:t>
      </w:r>
      <w:r>
        <w:rPr>
          <w:rFonts w:hint="eastAsia"/>
        </w:rPr>
        <w:t xml:space="preserve"> server </w:t>
      </w:r>
      <w:r>
        <w:rPr>
          <w:rFonts w:hint="eastAsia"/>
        </w:rPr>
        <w:t>数据库脚本后，把</w:t>
      </w:r>
      <w:bookmarkStart w:id="0" w:name="OLE_LINK1"/>
      <w:bookmarkStart w:id="1" w:name="OLE_LINK2"/>
      <w:r>
        <w:rPr>
          <w:rFonts w:hint="eastAsia"/>
        </w:rPr>
        <w:t xml:space="preserve">ntext </w:t>
      </w:r>
      <w:bookmarkEnd w:id="0"/>
      <w:bookmarkEnd w:id="1"/>
      <w:r>
        <w:rPr>
          <w:rFonts w:hint="eastAsia"/>
        </w:rPr>
        <w:t>替换为</w:t>
      </w:r>
      <w:r>
        <w:rPr>
          <w:rFonts w:hint="eastAsia"/>
        </w:rPr>
        <w:t>image</w:t>
      </w:r>
      <w:r w:rsidR="002B14DE">
        <w:rPr>
          <w:rFonts w:hint="eastAsia"/>
        </w:rPr>
        <w:t>。</w:t>
      </w:r>
    </w:p>
    <w:p w:rsidR="0081560B" w:rsidRDefault="008F422B" w:rsidP="00464DF3">
      <w:pPr>
        <w:rPr>
          <w:rFonts w:hint="eastAsia"/>
        </w:rPr>
      </w:pPr>
      <w:r>
        <w:t>sql</w:t>
      </w:r>
      <w:r>
        <w:rPr>
          <w:rFonts w:hint="eastAsia"/>
        </w:rPr>
        <w:t xml:space="preserve"> server </w:t>
      </w:r>
      <w:r w:rsidR="00EC1675">
        <w:rPr>
          <w:rFonts w:hint="eastAsia"/>
        </w:rPr>
        <w:t>脚本，要执行有注释的脚本，否则</w:t>
      </w:r>
      <w:r>
        <w:rPr>
          <w:rFonts w:hint="eastAsia"/>
        </w:rPr>
        <w:t>会影响自定义查询等功能</w:t>
      </w:r>
      <w:r w:rsidR="00281C28">
        <w:rPr>
          <w:rFonts w:hint="eastAsia"/>
        </w:rPr>
        <w:t>。</w:t>
      </w:r>
    </w:p>
    <w:p w:rsidR="00281C28" w:rsidRDefault="00281C28" w:rsidP="00464DF3">
      <w:pPr>
        <w:rPr>
          <w:rFonts w:hint="eastAsia"/>
        </w:rPr>
      </w:pPr>
      <w:r w:rsidRPr="00281C28">
        <w:t>SYS_FILE-</w:t>
      </w:r>
      <w:r w:rsidRPr="00281C28">
        <w:t>》</w:t>
      </w:r>
      <w:r w:rsidRPr="00281C28">
        <w:t>FILEBLOB</w:t>
      </w:r>
      <w:r w:rsidRPr="00281C28">
        <w:t>将</w:t>
      </w:r>
      <w:r w:rsidR="008409A0" w:rsidRPr="008409A0">
        <w:t>ntext</w:t>
      </w:r>
      <w:r w:rsidRPr="00281C28">
        <w:rPr>
          <w:rFonts w:hint="eastAsia"/>
        </w:rPr>
        <w:t>修改为</w:t>
      </w:r>
      <w:r w:rsidRPr="00281C28">
        <w:rPr>
          <w:rFonts w:hint="eastAsia"/>
        </w:rPr>
        <w:t>IMAGE</w:t>
      </w:r>
      <w:r>
        <w:rPr>
          <w:rFonts w:hint="eastAsia"/>
        </w:rPr>
        <w:t>；</w:t>
      </w:r>
    </w:p>
    <w:p w:rsidR="00281C28" w:rsidRPr="0081560B" w:rsidRDefault="00281C28" w:rsidP="00464DF3">
      <w:r w:rsidRPr="00281C28">
        <w:t>SYS_OFFICE_TEMPLATE</w:t>
      </w:r>
      <w:r w:rsidRPr="00281C28">
        <w:rPr>
          <w:rFonts w:hint="eastAsia"/>
        </w:rPr>
        <w:t>-</w:t>
      </w:r>
      <w:r w:rsidRPr="00281C28">
        <w:rPr>
          <w:rFonts w:hint="eastAsia"/>
        </w:rPr>
        <w:t>》</w:t>
      </w:r>
      <w:r w:rsidRPr="00281C28">
        <w:t>TEMPLATEBLOB</w:t>
      </w:r>
      <w:r w:rsidRPr="00281C28">
        <w:rPr>
          <w:rFonts w:hint="eastAsia"/>
        </w:rPr>
        <w:t>字段类型将</w:t>
      </w:r>
      <w:r w:rsidR="008409A0" w:rsidRPr="008409A0">
        <w:t>ntext</w:t>
      </w:r>
      <w:r w:rsidRPr="00281C28">
        <w:rPr>
          <w:rFonts w:hint="eastAsia"/>
        </w:rPr>
        <w:t>修改为</w:t>
      </w:r>
      <w:r w:rsidRPr="00281C28">
        <w:rPr>
          <w:rFonts w:hint="eastAsia"/>
        </w:rPr>
        <w:t>IMAGE</w:t>
      </w:r>
      <w:r>
        <w:rPr>
          <w:rFonts w:hint="eastAsia"/>
        </w:rPr>
        <w:t>；</w:t>
      </w:r>
    </w:p>
    <w:sectPr w:rsidR="00281C28" w:rsidRPr="0081560B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0BF" w:rsidRDefault="00A370BF" w:rsidP="000B6072">
      <w:r>
        <w:separator/>
      </w:r>
    </w:p>
  </w:endnote>
  <w:endnote w:type="continuationSeparator" w:id="1">
    <w:p w:rsidR="00A370BF" w:rsidRDefault="00A370BF" w:rsidP="000B6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0BF" w:rsidRDefault="00A370BF" w:rsidP="000B6072">
      <w:r>
        <w:separator/>
      </w:r>
    </w:p>
  </w:footnote>
  <w:footnote w:type="continuationSeparator" w:id="1">
    <w:p w:rsidR="00A370BF" w:rsidRDefault="00A370BF" w:rsidP="000B6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4DF3"/>
    <w:rsid w:val="00017DDE"/>
    <w:rsid w:val="00085C23"/>
    <w:rsid w:val="000B6072"/>
    <w:rsid w:val="001070DA"/>
    <w:rsid w:val="00183E62"/>
    <w:rsid w:val="002764C0"/>
    <w:rsid w:val="00281C28"/>
    <w:rsid w:val="002B14DE"/>
    <w:rsid w:val="002B1E2B"/>
    <w:rsid w:val="002C1136"/>
    <w:rsid w:val="002E74C0"/>
    <w:rsid w:val="00464DF3"/>
    <w:rsid w:val="004D5852"/>
    <w:rsid w:val="004E7BFF"/>
    <w:rsid w:val="00500696"/>
    <w:rsid w:val="00571B35"/>
    <w:rsid w:val="00603D53"/>
    <w:rsid w:val="00607725"/>
    <w:rsid w:val="00692FB5"/>
    <w:rsid w:val="006B6F1E"/>
    <w:rsid w:val="0072407C"/>
    <w:rsid w:val="00793B86"/>
    <w:rsid w:val="007B7462"/>
    <w:rsid w:val="007E5E4F"/>
    <w:rsid w:val="00815516"/>
    <w:rsid w:val="0081560B"/>
    <w:rsid w:val="008409A0"/>
    <w:rsid w:val="008C6DC4"/>
    <w:rsid w:val="008F422B"/>
    <w:rsid w:val="00A370BF"/>
    <w:rsid w:val="00A404D5"/>
    <w:rsid w:val="00B96CA0"/>
    <w:rsid w:val="00BD5084"/>
    <w:rsid w:val="00CC51B2"/>
    <w:rsid w:val="00DF29A7"/>
    <w:rsid w:val="00EC1675"/>
    <w:rsid w:val="00F71B1E"/>
    <w:rsid w:val="00F85173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464D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464DF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0"/>
    <w:uiPriority w:val="99"/>
    <w:semiHidden/>
    <w:unhideWhenUsed/>
    <w:rsid w:val="00464DF3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464DF3"/>
    <w:rPr>
      <w:sz w:val="18"/>
      <w:szCs w:val="18"/>
    </w:rPr>
  </w:style>
  <w:style w:type="paragraph" w:styleId="a8">
    <w:name w:val="Document Map"/>
    <w:basedOn w:val="a0"/>
    <w:link w:val="Char1"/>
    <w:uiPriority w:val="99"/>
    <w:semiHidden/>
    <w:unhideWhenUsed/>
    <w:rsid w:val="000B60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8"/>
    <w:uiPriority w:val="99"/>
    <w:semiHidden/>
    <w:rsid w:val="000B6072"/>
    <w:rPr>
      <w:rFonts w:ascii="宋体" w:eastAsia="宋体"/>
      <w:sz w:val="18"/>
      <w:szCs w:val="18"/>
    </w:rPr>
  </w:style>
  <w:style w:type="paragraph" w:styleId="a9">
    <w:name w:val="header"/>
    <w:basedOn w:val="a0"/>
    <w:link w:val="Char2"/>
    <w:uiPriority w:val="99"/>
    <w:semiHidden/>
    <w:unhideWhenUsed/>
    <w:rsid w:val="000B6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semiHidden/>
    <w:rsid w:val="000B6072"/>
    <w:rPr>
      <w:sz w:val="18"/>
      <w:szCs w:val="18"/>
    </w:rPr>
  </w:style>
  <w:style w:type="paragraph" w:styleId="aa">
    <w:name w:val="footer"/>
    <w:basedOn w:val="a0"/>
    <w:link w:val="Char3"/>
    <w:uiPriority w:val="99"/>
    <w:semiHidden/>
    <w:unhideWhenUsed/>
    <w:rsid w:val="000B6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semiHidden/>
    <w:rsid w:val="000B60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g\Desktop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413</TotalTime>
  <Pages>4</Pages>
  <Words>78</Words>
  <Characters>451</Characters>
  <Application>Microsoft Office Word</Application>
  <DocSecurity>0</DocSecurity>
  <Lines>3</Lines>
  <Paragraphs>1</Paragraphs>
  <ScaleCrop>false</ScaleCrop>
  <Company>Sky123.Org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zhangyg</dc:creator>
  <cp:lastModifiedBy>宏天软件</cp:lastModifiedBy>
  <cp:revision>24</cp:revision>
  <dcterms:created xsi:type="dcterms:W3CDTF">2012-06-27T02:27:00Z</dcterms:created>
  <dcterms:modified xsi:type="dcterms:W3CDTF">2014-09-16T01:43:00Z</dcterms:modified>
</cp:coreProperties>
</file>