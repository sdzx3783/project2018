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236" w:rsidRDefault="00BA3D9E" w:rsidP="00A21236">
      <w:pPr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用户、组织、岗位管理</w:t>
      </w:r>
      <w:r w:rsidR="00A21236">
        <w:rPr>
          <w:rFonts w:ascii="黑体" w:eastAsia="黑体" w:hAnsi="黑体" w:hint="eastAsia"/>
          <w:b/>
          <w:sz w:val="48"/>
          <w:szCs w:val="48"/>
        </w:rPr>
        <w:t>设计</w:t>
      </w:r>
    </w:p>
    <w:p w:rsidR="00500696" w:rsidRDefault="00A21236" w:rsidP="00A21236">
      <w:pPr>
        <w:pStyle w:val="1"/>
      </w:pPr>
      <w:r>
        <w:rPr>
          <w:rFonts w:hint="eastAsia"/>
        </w:rPr>
        <w:t>编写目的</w:t>
      </w:r>
    </w:p>
    <w:p w:rsidR="008222B6" w:rsidRPr="008222B6" w:rsidRDefault="008222B6" w:rsidP="008222B6">
      <w:pPr>
        <w:ind w:firstLine="420"/>
      </w:pPr>
      <w:r>
        <w:rPr>
          <w:rFonts w:hint="eastAsia"/>
        </w:rPr>
        <w:t>编写此文档的目的是；让最终用户了解</w:t>
      </w:r>
      <w:r w:rsidR="001F16B0">
        <w:rPr>
          <w:rFonts w:hint="eastAsia"/>
        </w:rPr>
        <w:t>这些</w:t>
      </w:r>
      <w:r>
        <w:rPr>
          <w:rFonts w:hint="eastAsia"/>
        </w:rPr>
        <w:t>模块的功能</w:t>
      </w:r>
      <w:r w:rsidR="001F16B0">
        <w:rPr>
          <w:rFonts w:hint="eastAsia"/>
        </w:rPr>
        <w:t>和关联，</w:t>
      </w:r>
      <w:r w:rsidR="00B51268">
        <w:rPr>
          <w:rFonts w:hint="eastAsia"/>
        </w:rPr>
        <w:t>从而熟练操作这些</w:t>
      </w:r>
      <w:r>
        <w:rPr>
          <w:rFonts w:hint="eastAsia"/>
        </w:rPr>
        <w:t>模块的功能。一般用户：熟练使用该模块的功能；开发者：掌握</w:t>
      </w:r>
      <w:r w:rsidR="00AB6D07">
        <w:rPr>
          <w:rFonts w:hint="eastAsia"/>
        </w:rPr>
        <w:t>这些模块</w:t>
      </w:r>
      <w:r>
        <w:rPr>
          <w:rFonts w:hint="eastAsia"/>
        </w:rPr>
        <w:t>的设计思路，可以根据开发需求做适当的修改和功能拓展。</w:t>
      </w:r>
    </w:p>
    <w:p w:rsidR="00A21236" w:rsidRDefault="00A21236" w:rsidP="00A21236">
      <w:pPr>
        <w:pStyle w:val="1"/>
      </w:pPr>
      <w:r>
        <w:rPr>
          <w:rFonts w:hint="eastAsia"/>
        </w:rPr>
        <w:t>系统概述</w:t>
      </w:r>
    </w:p>
    <w:p w:rsidR="00A21236" w:rsidRDefault="00A21236" w:rsidP="00A21236">
      <w:pPr>
        <w:pStyle w:val="2"/>
      </w:pPr>
      <w:r>
        <w:rPr>
          <w:rFonts w:hint="eastAsia"/>
        </w:rPr>
        <w:t>概述</w:t>
      </w:r>
    </w:p>
    <w:p w:rsidR="006D2145" w:rsidRPr="00336ACE" w:rsidRDefault="005A1931" w:rsidP="006D2145">
      <w:pPr>
        <w:ind w:firstLine="420"/>
      </w:pPr>
      <w:r>
        <w:rPr>
          <w:rFonts w:hint="eastAsia"/>
        </w:rPr>
        <w:t>这些</w:t>
      </w:r>
      <w:r w:rsidR="00336ACE">
        <w:rPr>
          <w:rFonts w:hint="eastAsia"/>
        </w:rPr>
        <w:t>模块的主要功能</w:t>
      </w:r>
      <w:r>
        <w:rPr>
          <w:rFonts w:hint="eastAsia"/>
        </w:rPr>
        <w:t>和联系</w:t>
      </w:r>
      <w:r w:rsidR="00336ACE">
        <w:rPr>
          <w:rFonts w:hint="eastAsia"/>
        </w:rPr>
        <w:t>，</w:t>
      </w:r>
      <w:r w:rsidR="00170E37">
        <w:rPr>
          <w:rFonts w:hint="eastAsia"/>
        </w:rPr>
        <w:t>对系统用户进行管理，用户可以根据系统中设置的</w:t>
      </w:r>
      <w:r w:rsidR="00901D0A">
        <w:rPr>
          <w:rFonts w:hint="eastAsia"/>
        </w:rPr>
        <w:t>组织、</w:t>
      </w:r>
      <w:r w:rsidR="00170E37">
        <w:rPr>
          <w:rFonts w:hint="eastAsia"/>
        </w:rPr>
        <w:t>岗位</w:t>
      </w:r>
      <w:r w:rsidR="00901D0A">
        <w:rPr>
          <w:rFonts w:hint="eastAsia"/>
        </w:rPr>
        <w:t>、参数</w:t>
      </w:r>
      <w:r w:rsidR="00264416">
        <w:rPr>
          <w:rFonts w:hint="eastAsia"/>
        </w:rPr>
        <w:t>，</w:t>
      </w:r>
      <w:r w:rsidR="00170E37">
        <w:rPr>
          <w:rFonts w:hint="eastAsia"/>
        </w:rPr>
        <w:t>选择所属组织，岗位</w:t>
      </w:r>
      <w:r w:rsidR="005B7D8C">
        <w:rPr>
          <w:rFonts w:hint="eastAsia"/>
        </w:rPr>
        <w:t>和用户参数</w:t>
      </w:r>
      <w:r w:rsidR="00F00856">
        <w:rPr>
          <w:rFonts w:hint="eastAsia"/>
        </w:rPr>
        <w:t>等</w:t>
      </w:r>
      <w:r w:rsidR="00170E37">
        <w:rPr>
          <w:rFonts w:hint="eastAsia"/>
        </w:rPr>
        <w:t>相关信息</w:t>
      </w:r>
      <w:r w:rsidR="003004E8">
        <w:rPr>
          <w:rFonts w:hint="eastAsia"/>
        </w:rPr>
        <w:t>；同时岗位和组织可以根据系统中存在的用户</w:t>
      </w:r>
      <w:r w:rsidR="00404685">
        <w:rPr>
          <w:rFonts w:hint="eastAsia"/>
        </w:rPr>
        <w:t>进行人员设置</w:t>
      </w:r>
      <w:r w:rsidR="00AD7D0B">
        <w:rPr>
          <w:rFonts w:hint="eastAsia"/>
        </w:rPr>
        <w:t>；人员维度管理模块对用户组织进行了维度上的划分。</w:t>
      </w:r>
    </w:p>
    <w:p w:rsidR="00A21236" w:rsidRDefault="00607911" w:rsidP="00A21236">
      <w:pPr>
        <w:pStyle w:val="2"/>
      </w:pPr>
      <w:r w:rsidRPr="00607911">
        <w:rPr>
          <w:noProof/>
          <w:sz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53.65pt;margin-top:57.35pt;width:174.4pt;height:137.35pt;z-index:251727872">
            <v:imagedata r:id="rId7" o:title=""/>
            <w10:wrap type="square"/>
          </v:shape>
          <o:OLEObject Type="Embed" ProgID="Visio.Drawing.11" ShapeID="_x0000_s1035" DrawAspect="Content" ObjectID="_1403679351" r:id="rId8"/>
        </w:pict>
      </w:r>
      <w:r w:rsidR="00A21236">
        <w:rPr>
          <w:rFonts w:hint="eastAsia"/>
        </w:rPr>
        <w:t>功能</w:t>
      </w:r>
    </w:p>
    <w:p w:rsidR="00D22C50" w:rsidRDefault="00D22C50" w:rsidP="00D22C50"/>
    <w:p w:rsidR="006D2145" w:rsidRDefault="006D2145" w:rsidP="00D22C50"/>
    <w:p w:rsidR="006D2145" w:rsidRDefault="006D2145" w:rsidP="00D22C50"/>
    <w:p w:rsidR="006D2145" w:rsidRDefault="006D2145" w:rsidP="00D22C50"/>
    <w:p w:rsidR="006D2145" w:rsidRDefault="006D2145" w:rsidP="00D22C50"/>
    <w:p w:rsidR="006D2145" w:rsidRDefault="006D2145" w:rsidP="00D22C50"/>
    <w:p w:rsidR="006D2145" w:rsidRDefault="006D2145" w:rsidP="00D22C50"/>
    <w:p w:rsidR="006D2145" w:rsidRDefault="006D2145" w:rsidP="00D22C50"/>
    <w:p w:rsidR="006D2145" w:rsidRPr="00D22C50" w:rsidRDefault="006D2145" w:rsidP="00D22C50"/>
    <w:p w:rsidR="00A21236" w:rsidRDefault="00A21236" w:rsidP="00A21236">
      <w:pPr>
        <w:pStyle w:val="2"/>
      </w:pPr>
      <w:r>
        <w:rPr>
          <w:rFonts w:hint="eastAsia"/>
        </w:rPr>
        <w:t>面向用户</w:t>
      </w:r>
    </w:p>
    <w:p w:rsidR="00191014" w:rsidRDefault="00191014" w:rsidP="00191014">
      <w:pPr>
        <w:ind w:firstLine="360"/>
      </w:pPr>
      <w:r>
        <w:rPr>
          <w:rFonts w:hint="eastAsia"/>
        </w:rPr>
        <w:t xml:space="preserve">1. </w:t>
      </w:r>
      <w:r>
        <w:rPr>
          <w:rFonts w:hint="eastAsia"/>
        </w:rPr>
        <w:t>一般的业务人员。</w:t>
      </w:r>
    </w:p>
    <w:p w:rsidR="001518F0" w:rsidRDefault="00191014" w:rsidP="001518F0">
      <w:pPr>
        <w:pStyle w:val="a4"/>
        <w:ind w:left="36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熟悉</w:t>
      </w:r>
      <w:r>
        <w:rPr>
          <w:rFonts w:hint="eastAsia"/>
        </w:rPr>
        <w:t>WEB</w:t>
      </w:r>
      <w:r>
        <w:rPr>
          <w:rFonts w:hint="eastAsia"/>
        </w:rPr>
        <w:t>开发的开发人员。</w:t>
      </w:r>
    </w:p>
    <w:p w:rsidR="00987B10" w:rsidRDefault="00987B10" w:rsidP="00987B10">
      <w:pPr>
        <w:pStyle w:val="2"/>
      </w:pPr>
      <w:r>
        <w:rPr>
          <w:rFonts w:hint="eastAsia"/>
        </w:rPr>
        <w:t>功能特色</w:t>
      </w:r>
    </w:p>
    <w:p w:rsidR="004C0341" w:rsidRDefault="001531DE" w:rsidP="004C034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操作简单方便。</w:t>
      </w:r>
    </w:p>
    <w:p w:rsidR="001531DE" w:rsidRDefault="001531DE" w:rsidP="004C034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该模块的所有功能支持授权。</w:t>
      </w:r>
    </w:p>
    <w:p w:rsidR="001531DE" w:rsidRDefault="001531DE" w:rsidP="0061322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支持的控件。</w:t>
      </w:r>
    </w:p>
    <w:p w:rsidR="001531DE" w:rsidRDefault="001531DE" w:rsidP="001531D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支持数据字典。</w:t>
      </w:r>
    </w:p>
    <w:p w:rsidR="001531DE" w:rsidRDefault="001531DE" w:rsidP="00DB6158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支持人员选择器，多人选择器，组织选择器，角色选择器，岗位选择器。</w:t>
      </w:r>
    </w:p>
    <w:p w:rsidR="001531DE" w:rsidRDefault="001531DE" w:rsidP="001531D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支持下拉框，单选框，复选框。</w:t>
      </w:r>
    </w:p>
    <w:p w:rsidR="00987B10" w:rsidRPr="00D22C50" w:rsidRDefault="001531DE" w:rsidP="00007D5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支持附件上传。</w:t>
      </w:r>
    </w:p>
    <w:p w:rsidR="001518F0" w:rsidRPr="001518F0" w:rsidRDefault="00A21236" w:rsidP="001518F0">
      <w:pPr>
        <w:pStyle w:val="1"/>
      </w:pPr>
      <w:r>
        <w:rPr>
          <w:rFonts w:hint="eastAsia"/>
        </w:rPr>
        <w:t>各模块介绍</w:t>
      </w:r>
    </w:p>
    <w:p w:rsidR="00D22C50" w:rsidRPr="00D22C50" w:rsidRDefault="001518F0" w:rsidP="00D22C50">
      <w:pPr>
        <w:pStyle w:val="2"/>
      </w:pPr>
      <w:r>
        <w:rPr>
          <w:rFonts w:hint="eastAsia"/>
        </w:rPr>
        <w:t>人员维度管理</w:t>
      </w:r>
      <w:r w:rsidR="00BE1002">
        <w:rPr>
          <w:rFonts w:hint="eastAsia"/>
        </w:rPr>
        <w:t>模块</w:t>
      </w:r>
    </w:p>
    <w:p w:rsidR="00D22C50" w:rsidRDefault="00A21236" w:rsidP="00D22C50">
      <w:pPr>
        <w:pStyle w:val="3"/>
      </w:pPr>
      <w:r>
        <w:rPr>
          <w:rFonts w:hint="eastAsia"/>
        </w:rPr>
        <w:t>概述</w:t>
      </w:r>
    </w:p>
    <w:p w:rsidR="005C3D7B" w:rsidRDefault="005C3D7B" w:rsidP="005C3D7B">
      <w:r>
        <w:rPr>
          <w:rFonts w:hint="eastAsia"/>
        </w:rPr>
        <w:t>该模块的主要作用是，管理系统用户组织的所属维度，使组织分类更清晰明确。</w:t>
      </w:r>
    </w:p>
    <w:p w:rsidR="004F466E" w:rsidRDefault="00695B9E" w:rsidP="005C3D7B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93345</wp:posOffset>
            </wp:positionH>
            <wp:positionV relativeFrom="paragraph">
              <wp:posOffset>342900</wp:posOffset>
            </wp:positionV>
            <wp:extent cx="5327015" cy="1167765"/>
            <wp:effectExtent l="19050" t="0" r="698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466E">
        <w:rPr>
          <w:rFonts w:hint="eastAsia"/>
        </w:rPr>
        <w:t>例如：</w:t>
      </w:r>
    </w:p>
    <w:p w:rsidR="004F466E" w:rsidRDefault="004F466E" w:rsidP="005C3D7B"/>
    <w:p w:rsidR="00792F8E" w:rsidRDefault="00792F8E" w:rsidP="005C3D7B"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424180</wp:posOffset>
            </wp:positionH>
            <wp:positionV relativeFrom="paragraph">
              <wp:posOffset>13970</wp:posOffset>
            </wp:positionV>
            <wp:extent cx="1614805" cy="1503045"/>
            <wp:effectExtent l="19050" t="0" r="444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2F8E" w:rsidRDefault="00792F8E" w:rsidP="005C3D7B"/>
    <w:p w:rsidR="00792F8E" w:rsidRDefault="00792F8E" w:rsidP="005C3D7B"/>
    <w:p w:rsidR="00792F8E" w:rsidRDefault="00792F8E" w:rsidP="005C3D7B"/>
    <w:p w:rsidR="00792F8E" w:rsidRDefault="00792F8E" w:rsidP="005C3D7B"/>
    <w:p w:rsidR="00792F8E" w:rsidRDefault="00792F8E" w:rsidP="005C3D7B"/>
    <w:p w:rsidR="00792F8E" w:rsidRDefault="00792F8E" w:rsidP="005C3D7B"/>
    <w:p w:rsidR="00792F8E" w:rsidRPr="005C3D7B" w:rsidRDefault="00792F8E" w:rsidP="005C3D7B"/>
    <w:p w:rsidR="00A21236" w:rsidRDefault="005F2B85" w:rsidP="00A21236">
      <w:pPr>
        <w:pStyle w:val="3"/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640715</wp:posOffset>
            </wp:positionH>
            <wp:positionV relativeFrom="paragraph">
              <wp:posOffset>810895</wp:posOffset>
            </wp:positionV>
            <wp:extent cx="1856740" cy="179451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40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21236">
        <w:rPr>
          <w:rFonts w:hint="eastAsia"/>
        </w:rPr>
        <w:t>用例图</w:t>
      </w:r>
    </w:p>
    <w:p w:rsidR="004F466E" w:rsidRDefault="004F466E" w:rsidP="004F466E"/>
    <w:p w:rsidR="00454ECD" w:rsidRDefault="00454ECD" w:rsidP="004F466E"/>
    <w:p w:rsidR="00454ECD" w:rsidRDefault="00454ECD" w:rsidP="004F466E"/>
    <w:p w:rsidR="00454ECD" w:rsidRDefault="00454ECD" w:rsidP="004F466E"/>
    <w:p w:rsidR="00454ECD" w:rsidRDefault="00454ECD" w:rsidP="004F466E"/>
    <w:p w:rsidR="00454ECD" w:rsidRPr="004F466E" w:rsidRDefault="00454ECD" w:rsidP="004F466E"/>
    <w:p w:rsidR="00A21236" w:rsidRDefault="00A21236" w:rsidP="00A21236">
      <w:pPr>
        <w:pStyle w:val="3"/>
      </w:pPr>
      <w:r>
        <w:rPr>
          <w:rFonts w:hint="eastAsia"/>
        </w:rPr>
        <w:lastRenderedPageBreak/>
        <w:t>数据表</w:t>
      </w:r>
    </w:p>
    <w:p w:rsidR="009508D0" w:rsidRDefault="009508D0" w:rsidP="00004AFA"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513715</wp:posOffset>
            </wp:positionH>
            <wp:positionV relativeFrom="paragraph">
              <wp:posOffset>28575</wp:posOffset>
            </wp:positionV>
            <wp:extent cx="2785745" cy="807720"/>
            <wp:effectExtent l="1905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08D0" w:rsidRDefault="009508D0" w:rsidP="00004AFA"/>
    <w:p w:rsidR="009508D0" w:rsidRDefault="009508D0" w:rsidP="00004AFA"/>
    <w:p w:rsidR="008234B7" w:rsidRDefault="008234B7" w:rsidP="00004AFA"/>
    <w:p w:rsidR="00077E7D" w:rsidRDefault="00077E7D" w:rsidP="00004AFA"/>
    <w:p w:rsidR="009508D0" w:rsidRDefault="008234B7" w:rsidP="008234B7">
      <w:pPr>
        <w:pStyle w:val="3"/>
      </w:pPr>
      <w:r>
        <w:rPr>
          <w:rFonts w:hint="eastAsia"/>
        </w:rPr>
        <w:t>人员维度管理</w:t>
      </w:r>
      <w:r>
        <w:rPr>
          <w:rFonts w:hint="eastAsia"/>
        </w:rPr>
        <w:t>UML</w:t>
      </w:r>
      <w:r>
        <w:rPr>
          <w:rFonts w:hint="eastAsia"/>
        </w:rPr>
        <w:t>类图</w:t>
      </w:r>
    </w:p>
    <w:p w:rsidR="00077E7D" w:rsidRDefault="00077E7D" w:rsidP="00077E7D">
      <w:r>
        <w:rPr>
          <w:rFonts w:hint="eastAsia"/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591185</wp:posOffset>
            </wp:positionH>
            <wp:positionV relativeFrom="paragraph">
              <wp:posOffset>60960</wp:posOffset>
            </wp:positionV>
            <wp:extent cx="3714750" cy="2759710"/>
            <wp:effectExtent l="19050" t="0" r="0" b="0"/>
            <wp:wrapSquare wrapText="bothSides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75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7E7D" w:rsidRDefault="00077E7D" w:rsidP="00077E7D"/>
    <w:p w:rsidR="00077E7D" w:rsidRDefault="00077E7D" w:rsidP="00077E7D"/>
    <w:p w:rsidR="00077E7D" w:rsidRDefault="00077E7D" w:rsidP="00077E7D"/>
    <w:p w:rsidR="00077E7D" w:rsidRDefault="00077E7D" w:rsidP="00077E7D"/>
    <w:p w:rsidR="00077E7D" w:rsidRDefault="00077E7D" w:rsidP="00077E7D"/>
    <w:p w:rsidR="00077E7D" w:rsidRDefault="00077E7D" w:rsidP="00077E7D"/>
    <w:p w:rsidR="00077E7D" w:rsidRDefault="00077E7D" w:rsidP="00077E7D"/>
    <w:p w:rsidR="00077E7D" w:rsidRDefault="00077E7D" w:rsidP="00077E7D"/>
    <w:p w:rsidR="00077E7D" w:rsidRDefault="00077E7D" w:rsidP="00077E7D"/>
    <w:p w:rsidR="00077E7D" w:rsidRDefault="00077E7D" w:rsidP="00077E7D"/>
    <w:p w:rsidR="00077E7D" w:rsidRDefault="00077E7D" w:rsidP="00077E7D"/>
    <w:p w:rsidR="00077E7D" w:rsidRPr="00F93438" w:rsidRDefault="00077E7D" w:rsidP="00077E7D"/>
    <w:p w:rsidR="00077E7D" w:rsidRDefault="00077E7D" w:rsidP="00077E7D"/>
    <w:p w:rsidR="00F93438" w:rsidRPr="00077E7D" w:rsidRDefault="00F93438" w:rsidP="00077E7D"/>
    <w:p w:rsidR="00D974D0" w:rsidRPr="00D974D0" w:rsidRDefault="0024448A" w:rsidP="00D974D0">
      <w:pPr>
        <w:pStyle w:val="3"/>
      </w:pPr>
      <w:r>
        <w:rPr>
          <w:rFonts w:hint="eastAsia"/>
        </w:rPr>
        <w:t>人员维度管理</w:t>
      </w:r>
      <w:r>
        <w:rPr>
          <w:rFonts w:hint="eastAsia"/>
        </w:rPr>
        <w:t>UML</w:t>
      </w:r>
      <w:r>
        <w:rPr>
          <w:rFonts w:hint="eastAsia"/>
        </w:rPr>
        <w:t>序列图</w:t>
      </w:r>
    </w:p>
    <w:p w:rsidR="0024448A" w:rsidRDefault="00150010" w:rsidP="00150010">
      <w:pPr>
        <w:pStyle w:val="4"/>
      </w:pPr>
      <w:r>
        <w:rPr>
          <w:rFonts w:hint="eastAsia"/>
        </w:rPr>
        <w:t>添加人员维度</w:t>
      </w:r>
    </w:p>
    <w:p w:rsidR="00150010" w:rsidRPr="00150010" w:rsidRDefault="00D974D0" w:rsidP="00150010">
      <w:r>
        <w:rPr>
          <w:rFonts w:hint="eastAsia"/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591185</wp:posOffset>
            </wp:positionH>
            <wp:positionV relativeFrom="paragraph">
              <wp:posOffset>154305</wp:posOffset>
            </wp:positionV>
            <wp:extent cx="3643630" cy="2174875"/>
            <wp:effectExtent l="1905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30" cy="217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0010" w:rsidRDefault="00150010" w:rsidP="0024448A"/>
    <w:p w:rsidR="00150010" w:rsidRDefault="00150010" w:rsidP="0024448A"/>
    <w:p w:rsidR="00150010" w:rsidRDefault="00150010" w:rsidP="0024448A"/>
    <w:p w:rsidR="00150010" w:rsidRDefault="00150010" w:rsidP="0024448A"/>
    <w:p w:rsidR="00150010" w:rsidRDefault="00150010" w:rsidP="0024448A"/>
    <w:p w:rsidR="00150010" w:rsidRDefault="00150010" w:rsidP="0024448A"/>
    <w:p w:rsidR="00150010" w:rsidRDefault="00150010" w:rsidP="0024448A"/>
    <w:p w:rsidR="00150010" w:rsidRDefault="00150010" w:rsidP="0024448A"/>
    <w:p w:rsidR="00150010" w:rsidRDefault="00150010" w:rsidP="0024448A"/>
    <w:p w:rsidR="00150010" w:rsidRDefault="00150010" w:rsidP="0024448A"/>
    <w:p w:rsidR="00150010" w:rsidRDefault="00D974D0" w:rsidP="00D974D0">
      <w:pPr>
        <w:pStyle w:val="4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删除人员维度</w:t>
      </w:r>
    </w:p>
    <w:p w:rsidR="00D974D0" w:rsidRDefault="00D974D0" w:rsidP="00D974D0">
      <w:r>
        <w:rPr>
          <w:rFonts w:hint="eastAsia"/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505460</wp:posOffset>
            </wp:positionH>
            <wp:positionV relativeFrom="paragraph">
              <wp:posOffset>140335</wp:posOffset>
            </wp:positionV>
            <wp:extent cx="4211955" cy="2271395"/>
            <wp:effectExtent l="19050" t="0" r="0" b="0"/>
            <wp:wrapSquare wrapText="bothSides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227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74D0" w:rsidRDefault="00D974D0" w:rsidP="00D974D0"/>
    <w:p w:rsidR="00D974D0" w:rsidRDefault="00D974D0" w:rsidP="00D974D0"/>
    <w:p w:rsidR="00D974D0" w:rsidRDefault="00D974D0" w:rsidP="00D974D0"/>
    <w:p w:rsidR="00D974D0" w:rsidRDefault="00D974D0" w:rsidP="00D974D0"/>
    <w:p w:rsidR="00D974D0" w:rsidRDefault="00D974D0" w:rsidP="00D974D0"/>
    <w:p w:rsidR="00D974D0" w:rsidRDefault="00D974D0" w:rsidP="00D974D0"/>
    <w:p w:rsidR="00D974D0" w:rsidRDefault="00D974D0" w:rsidP="00D974D0"/>
    <w:p w:rsidR="00D974D0" w:rsidRPr="00D974D0" w:rsidRDefault="00D974D0" w:rsidP="00D974D0"/>
    <w:p w:rsidR="00150010" w:rsidRDefault="00150010" w:rsidP="0024448A"/>
    <w:p w:rsidR="00150010" w:rsidRDefault="00150010" w:rsidP="0024448A"/>
    <w:p w:rsidR="00150010" w:rsidRPr="00150010" w:rsidRDefault="00150010" w:rsidP="0024448A"/>
    <w:p w:rsidR="00BE1002" w:rsidRDefault="00004AFA" w:rsidP="00BE1002">
      <w:pPr>
        <w:pStyle w:val="2"/>
      </w:pPr>
      <w:r>
        <w:rPr>
          <w:rFonts w:hint="eastAsia"/>
        </w:rPr>
        <w:t>组织人员属性</w:t>
      </w:r>
      <w:r w:rsidR="00E24BDA">
        <w:rPr>
          <w:rFonts w:hint="eastAsia"/>
        </w:rPr>
        <w:t>管理</w:t>
      </w:r>
      <w:r w:rsidR="00BE1002">
        <w:rPr>
          <w:rFonts w:hint="eastAsia"/>
        </w:rPr>
        <w:t>模块</w:t>
      </w:r>
    </w:p>
    <w:p w:rsidR="00BE1002" w:rsidRDefault="00BE1002" w:rsidP="00BE1002">
      <w:pPr>
        <w:pStyle w:val="3"/>
      </w:pPr>
      <w:r>
        <w:rPr>
          <w:rFonts w:hint="eastAsia"/>
        </w:rPr>
        <w:t>概述</w:t>
      </w:r>
    </w:p>
    <w:p w:rsidR="00690088" w:rsidRDefault="00425A00" w:rsidP="00690088">
      <w:r>
        <w:rPr>
          <w:rFonts w:hint="eastAsia"/>
        </w:rPr>
        <w:t>该模块的主要功能；</w:t>
      </w:r>
      <w:r w:rsidR="00690088">
        <w:rPr>
          <w:rFonts w:hint="eastAsia"/>
        </w:rPr>
        <w:t>对</w:t>
      </w:r>
      <w:r w:rsidR="001E6DBE">
        <w:rPr>
          <w:rFonts w:hint="eastAsia"/>
        </w:rPr>
        <w:t>系统中的组织、</w:t>
      </w:r>
      <w:r w:rsidR="00CA6710">
        <w:rPr>
          <w:rFonts w:hint="eastAsia"/>
        </w:rPr>
        <w:t>人员中的参数属性进行统一管理。</w:t>
      </w:r>
    </w:p>
    <w:p w:rsidR="00EE61B2" w:rsidRDefault="00413B92" w:rsidP="00690088">
      <w:r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200025</wp:posOffset>
            </wp:positionV>
            <wp:extent cx="5298440" cy="1294765"/>
            <wp:effectExtent l="1905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440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61B2">
        <w:rPr>
          <w:rFonts w:hint="eastAsia"/>
        </w:rPr>
        <w:t>例如：</w:t>
      </w:r>
    </w:p>
    <w:p w:rsidR="00413B92" w:rsidRPr="00690088" w:rsidRDefault="00413B92" w:rsidP="00690088"/>
    <w:p w:rsidR="00BE1002" w:rsidRDefault="005B0EB9" w:rsidP="00BE1002">
      <w:pPr>
        <w:pStyle w:val="3"/>
      </w:pPr>
      <w:r>
        <w:rPr>
          <w:rFonts w:hint="eastAsia"/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929640</wp:posOffset>
            </wp:positionH>
            <wp:positionV relativeFrom="paragraph">
              <wp:posOffset>768985</wp:posOffset>
            </wp:positionV>
            <wp:extent cx="1913890" cy="2095500"/>
            <wp:effectExtent l="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1002">
        <w:rPr>
          <w:rFonts w:hint="eastAsia"/>
        </w:rPr>
        <w:t>用例图</w:t>
      </w:r>
    </w:p>
    <w:p w:rsidR="00114D19" w:rsidRDefault="00114D19" w:rsidP="00114D19"/>
    <w:p w:rsidR="00114D19" w:rsidRDefault="00114D19" w:rsidP="00114D19"/>
    <w:p w:rsidR="00114D19" w:rsidRDefault="00114D19" w:rsidP="00114D19"/>
    <w:p w:rsidR="00114D19" w:rsidRDefault="00114D19" w:rsidP="00114D19"/>
    <w:p w:rsidR="00114D19" w:rsidRDefault="00114D19" w:rsidP="00114D19"/>
    <w:p w:rsidR="00114D19" w:rsidRDefault="00114D19" w:rsidP="00114D19"/>
    <w:p w:rsidR="00114D19" w:rsidRDefault="00114D19" w:rsidP="00114D19"/>
    <w:p w:rsidR="00114D19" w:rsidRDefault="00114D19" w:rsidP="00114D19"/>
    <w:p w:rsidR="00413B92" w:rsidRPr="00413B92" w:rsidRDefault="00413B92" w:rsidP="00413B92"/>
    <w:p w:rsidR="00BE1002" w:rsidRDefault="00BE1002" w:rsidP="00BE1002">
      <w:pPr>
        <w:pStyle w:val="3"/>
      </w:pPr>
      <w:r>
        <w:rPr>
          <w:rFonts w:hint="eastAsia"/>
        </w:rPr>
        <w:lastRenderedPageBreak/>
        <w:t>用例说明</w:t>
      </w:r>
    </w:p>
    <w:p w:rsidR="00BE1002" w:rsidRPr="00114D19" w:rsidRDefault="00BE1002" w:rsidP="00BE1002">
      <w:pPr>
        <w:pStyle w:val="3"/>
        <w:rPr>
          <w:b w:val="0"/>
        </w:rPr>
      </w:pPr>
      <w:r w:rsidRPr="00114D19">
        <w:rPr>
          <w:rFonts w:hint="eastAsia"/>
          <w:b w:val="0"/>
        </w:rPr>
        <w:t>数据表</w:t>
      </w:r>
    </w:p>
    <w:p w:rsidR="00EF0694" w:rsidRDefault="00EF0694" w:rsidP="00EF0694"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513715</wp:posOffset>
            </wp:positionH>
            <wp:positionV relativeFrom="paragraph">
              <wp:posOffset>36195</wp:posOffset>
            </wp:positionV>
            <wp:extent cx="2196465" cy="1800225"/>
            <wp:effectExtent l="1905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46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F0694" w:rsidRDefault="00EF0694" w:rsidP="00EF0694"/>
    <w:p w:rsidR="00EF0694" w:rsidRDefault="00EF0694" w:rsidP="00EF0694"/>
    <w:p w:rsidR="00EF0694" w:rsidRDefault="00EF0694" w:rsidP="00EF0694"/>
    <w:p w:rsidR="00EF0694" w:rsidRDefault="00EF0694" w:rsidP="00EF0694"/>
    <w:p w:rsidR="00EF0694" w:rsidRDefault="00EF0694" w:rsidP="00EF0694"/>
    <w:p w:rsidR="00EF0694" w:rsidRDefault="00EF0694" w:rsidP="00EF0694"/>
    <w:p w:rsidR="00EF0694" w:rsidRDefault="00EF0694" w:rsidP="00EF0694"/>
    <w:p w:rsidR="00EF0694" w:rsidRPr="00EF0694" w:rsidRDefault="00EF0694" w:rsidP="00EF0694"/>
    <w:p w:rsidR="00FC29FC" w:rsidRDefault="00FC29FC" w:rsidP="00FC29FC"/>
    <w:p w:rsidR="00BA69D8" w:rsidRDefault="00BA69D8" w:rsidP="00BA69D8">
      <w:pPr>
        <w:pStyle w:val="3"/>
      </w:pPr>
      <w:r>
        <w:rPr>
          <w:rFonts w:hint="eastAsia"/>
        </w:rPr>
        <w:t>组织人员属性</w:t>
      </w:r>
      <w:r>
        <w:rPr>
          <w:rFonts w:hint="eastAsia"/>
        </w:rPr>
        <w:t>UML</w:t>
      </w:r>
      <w:r>
        <w:rPr>
          <w:rFonts w:hint="eastAsia"/>
        </w:rPr>
        <w:t>类图</w:t>
      </w:r>
    </w:p>
    <w:p w:rsidR="00EF0380" w:rsidRDefault="00EF0380" w:rsidP="00EF0380"/>
    <w:p w:rsidR="00EF0380" w:rsidRDefault="00EF0380" w:rsidP="00EF0380"/>
    <w:p w:rsidR="00EF0380" w:rsidRDefault="005B0EB9" w:rsidP="00EF0380">
      <w:r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511175</wp:posOffset>
            </wp:positionH>
            <wp:positionV relativeFrom="paragraph">
              <wp:posOffset>151765</wp:posOffset>
            </wp:positionV>
            <wp:extent cx="4211955" cy="3378835"/>
            <wp:effectExtent l="19050" t="0" r="0" b="0"/>
            <wp:wrapSquare wrapText="bothSides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3378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F0380" w:rsidRDefault="00EF0380" w:rsidP="00EF0380"/>
    <w:p w:rsidR="00EF0380" w:rsidRDefault="00EF0380" w:rsidP="00EF0380"/>
    <w:p w:rsidR="00EF0380" w:rsidRDefault="00EF0380" w:rsidP="00EF0380"/>
    <w:p w:rsidR="00EF0380" w:rsidRDefault="00EF0380" w:rsidP="00EF0380"/>
    <w:p w:rsidR="006D35B5" w:rsidRDefault="006D35B5" w:rsidP="00EF0380"/>
    <w:p w:rsidR="006D35B5" w:rsidRDefault="006D35B5" w:rsidP="00EF0380"/>
    <w:p w:rsidR="00EF0380" w:rsidRDefault="00EF0380" w:rsidP="00EF0380"/>
    <w:p w:rsidR="001F33B6" w:rsidRDefault="001F33B6" w:rsidP="00EF0380"/>
    <w:p w:rsidR="001F33B6" w:rsidRDefault="001F33B6" w:rsidP="00EF0380"/>
    <w:p w:rsidR="001F33B6" w:rsidRDefault="001F33B6" w:rsidP="00EF0380"/>
    <w:p w:rsidR="001F33B6" w:rsidRDefault="001F33B6" w:rsidP="00EF0380"/>
    <w:p w:rsidR="001F33B6" w:rsidRDefault="001F33B6" w:rsidP="00EF0380"/>
    <w:p w:rsidR="001F33B6" w:rsidRDefault="001F33B6" w:rsidP="00EF0380"/>
    <w:p w:rsidR="001F33B6" w:rsidRDefault="001F33B6" w:rsidP="00EF0380"/>
    <w:p w:rsidR="001F33B6" w:rsidRDefault="001F33B6" w:rsidP="00EF0380"/>
    <w:p w:rsidR="001F33B6" w:rsidRDefault="001F33B6" w:rsidP="00EF0380"/>
    <w:p w:rsidR="001F33B6" w:rsidRDefault="001F33B6" w:rsidP="00EF0380"/>
    <w:p w:rsidR="001F33B6" w:rsidRDefault="001F33B6" w:rsidP="00EF0380"/>
    <w:p w:rsidR="00011A28" w:rsidRDefault="00011A28" w:rsidP="00EF0380"/>
    <w:p w:rsidR="00011A28" w:rsidRDefault="00011A28" w:rsidP="00EF0380"/>
    <w:p w:rsidR="00011A28" w:rsidRDefault="00011A28" w:rsidP="00EF0380"/>
    <w:p w:rsidR="00011A28" w:rsidRPr="00EF0380" w:rsidRDefault="00011A28" w:rsidP="00EF0380"/>
    <w:p w:rsidR="00BA69D8" w:rsidRDefault="00BA69D8" w:rsidP="00BA69D8">
      <w:pPr>
        <w:pStyle w:val="3"/>
      </w:pPr>
      <w:r>
        <w:rPr>
          <w:rFonts w:hint="eastAsia"/>
        </w:rPr>
        <w:lastRenderedPageBreak/>
        <w:t>组织人员属性</w:t>
      </w:r>
      <w:r>
        <w:rPr>
          <w:rFonts w:hint="eastAsia"/>
        </w:rPr>
        <w:t>UML</w:t>
      </w:r>
      <w:r>
        <w:rPr>
          <w:rFonts w:hint="eastAsia"/>
        </w:rPr>
        <w:t>序列图</w:t>
      </w:r>
    </w:p>
    <w:p w:rsidR="0039257A" w:rsidRDefault="001F33B6" w:rsidP="001F33B6">
      <w:pPr>
        <w:pStyle w:val="4"/>
      </w:pPr>
      <w:r>
        <w:rPr>
          <w:rFonts w:hint="eastAsia"/>
        </w:rPr>
        <w:t>添加组织人员属性</w:t>
      </w:r>
    </w:p>
    <w:p w:rsidR="001F33B6" w:rsidRPr="001F33B6" w:rsidRDefault="00B114BA" w:rsidP="001F33B6">
      <w:r>
        <w:rPr>
          <w:rFonts w:hint="eastAsia"/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613410</wp:posOffset>
            </wp:positionH>
            <wp:positionV relativeFrom="paragraph">
              <wp:posOffset>163195</wp:posOffset>
            </wp:positionV>
            <wp:extent cx="4324350" cy="2674620"/>
            <wp:effectExtent l="19050" t="0" r="0" b="0"/>
            <wp:wrapSquare wrapText="bothSides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257A" w:rsidRDefault="0039257A" w:rsidP="0039257A"/>
    <w:p w:rsidR="0039257A" w:rsidRDefault="0039257A" w:rsidP="0039257A"/>
    <w:p w:rsidR="0039257A" w:rsidRDefault="0039257A" w:rsidP="0039257A"/>
    <w:p w:rsidR="0039257A" w:rsidRDefault="0039257A" w:rsidP="0039257A"/>
    <w:p w:rsidR="0039257A" w:rsidRDefault="0039257A" w:rsidP="0039257A"/>
    <w:p w:rsidR="0039257A" w:rsidRDefault="0039257A" w:rsidP="0039257A"/>
    <w:p w:rsidR="0039257A" w:rsidRDefault="0039257A" w:rsidP="0039257A"/>
    <w:p w:rsidR="0039257A" w:rsidRDefault="0039257A" w:rsidP="0039257A"/>
    <w:p w:rsidR="0039257A" w:rsidRDefault="0039257A" w:rsidP="0039257A"/>
    <w:p w:rsidR="00C533D3" w:rsidRDefault="00C533D3" w:rsidP="0039257A"/>
    <w:p w:rsidR="00C533D3" w:rsidRDefault="00C533D3" w:rsidP="0039257A"/>
    <w:p w:rsidR="00C533D3" w:rsidRDefault="00C533D3" w:rsidP="0039257A"/>
    <w:p w:rsidR="00C533D3" w:rsidRDefault="00C533D3" w:rsidP="0039257A"/>
    <w:p w:rsidR="00C533D3" w:rsidRDefault="00C533D3" w:rsidP="0039257A"/>
    <w:p w:rsidR="0039257A" w:rsidRDefault="0039257A" w:rsidP="0039257A"/>
    <w:p w:rsidR="001F33B6" w:rsidRDefault="001F33B6" w:rsidP="001F33B6">
      <w:pPr>
        <w:pStyle w:val="4"/>
      </w:pPr>
      <w:r>
        <w:rPr>
          <w:rFonts w:hint="eastAsia"/>
        </w:rPr>
        <w:t>删除组织人员属性</w:t>
      </w:r>
    </w:p>
    <w:p w:rsidR="00C533D3" w:rsidRDefault="00C533D3" w:rsidP="00C533D3"/>
    <w:p w:rsidR="00C533D3" w:rsidRDefault="00C533D3" w:rsidP="00C533D3"/>
    <w:p w:rsidR="00C533D3" w:rsidRDefault="0038385F" w:rsidP="00C533D3">
      <w:r>
        <w:rPr>
          <w:rFonts w:hint="eastAsia"/>
          <w:noProof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511175</wp:posOffset>
            </wp:positionH>
            <wp:positionV relativeFrom="paragraph">
              <wp:posOffset>7620</wp:posOffset>
            </wp:positionV>
            <wp:extent cx="4144010" cy="2439670"/>
            <wp:effectExtent l="19050" t="0" r="8890" b="0"/>
            <wp:wrapSquare wrapText="bothSides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243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33D3" w:rsidRDefault="00C533D3" w:rsidP="00C533D3"/>
    <w:p w:rsidR="00C533D3" w:rsidRDefault="00C533D3" w:rsidP="00C533D3"/>
    <w:p w:rsidR="00C533D3" w:rsidRDefault="00C533D3" w:rsidP="00C533D3"/>
    <w:p w:rsidR="00C533D3" w:rsidRDefault="00C533D3" w:rsidP="00C533D3"/>
    <w:p w:rsidR="00C533D3" w:rsidRDefault="00C533D3" w:rsidP="00C533D3"/>
    <w:p w:rsidR="00C533D3" w:rsidRDefault="00C533D3" w:rsidP="00C533D3"/>
    <w:p w:rsidR="00C533D3" w:rsidRDefault="00C533D3" w:rsidP="00C533D3"/>
    <w:p w:rsidR="00C533D3" w:rsidRDefault="00C533D3" w:rsidP="00C533D3"/>
    <w:p w:rsidR="00C533D3" w:rsidRDefault="00C533D3" w:rsidP="00C533D3"/>
    <w:p w:rsidR="00C533D3" w:rsidRDefault="00C533D3" w:rsidP="00C533D3"/>
    <w:p w:rsidR="00C533D3" w:rsidRDefault="00C533D3" w:rsidP="00C533D3"/>
    <w:p w:rsidR="00C533D3" w:rsidRDefault="00C533D3" w:rsidP="00C533D3"/>
    <w:p w:rsidR="00C533D3" w:rsidRDefault="00C533D3" w:rsidP="00C533D3"/>
    <w:p w:rsidR="00C533D3" w:rsidRDefault="00C533D3" w:rsidP="00C533D3"/>
    <w:p w:rsidR="00C533D3" w:rsidRDefault="00C533D3" w:rsidP="00C533D3"/>
    <w:p w:rsidR="00C533D3" w:rsidRPr="00C533D3" w:rsidRDefault="00C533D3" w:rsidP="00C533D3"/>
    <w:p w:rsidR="00BE1002" w:rsidRDefault="00785665" w:rsidP="00BE1002">
      <w:pPr>
        <w:pStyle w:val="2"/>
      </w:pPr>
      <w:r>
        <w:rPr>
          <w:rFonts w:hint="eastAsia"/>
        </w:rPr>
        <w:lastRenderedPageBreak/>
        <w:t>岗位</w:t>
      </w:r>
      <w:r w:rsidR="00497636">
        <w:rPr>
          <w:rFonts w:hint="eastAsia"/>
        </w:rPr>
        <w:t>管理</w:t>
      </w:r>
      <w:r w:rsidR="00BE1002">
        <w:rPr>
          <w:rFonts w:hint="eastAsia"/>
        </w:rPr>
        <w:t>模块</w:t>
      </w:r>
    </w:p>
    <w:p w:rsidR="00BE1002" w:rsidRDefault="00BE1002" w:rsidP="00BE1002">
      <w:pPr>
        <w:pStyle w:val="3"/>
      </w:pPr>
      <w:r>
        <w:rPr>
          <w:rFonts w:hint="eastAsia"/>
        </w:rPr>
        <w:t>概述</w:t>
      </w:r>
    </w:p>
    <w:p w:rsidR="0026799E" w:rsidRDefault="00966845" w:rsidP="00966845">
      <w:pPr>
        <w:ind w:left="420"/>
      </w:pPr>
      <w:r>
        <w:rPr>
          <w:rFonts w:hint="eastAsia"/>
        </w:rPr>
        <w:t>该模块的主要功能为；对系统用户中的所属岗位进行统一管理。</w:t>
      </w:r>
    </w:p>
    <w:p w:rsidR="00F26FAA" w:rsidRDefault="00672FE2" w:rsidP="00F26FAA">
      <w:pPr>
        <w:ind w:left="420"/>
      </w:pPr>
      <w:r>
        <w:rPr>
          <w:rFonts w:hint="eastAsia"/>
        </w:rPr>
        <w:t>例如：</w:t>
      </w:r>
    </w:p>
    <w:p w:rsidR="00F26FAA" w:rsidRPr="00E3614D" w:rsidRDefault="009D1C05" w:rsidP="00F26FAA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398145</wp:posOffset>
            </wp:positionH>
            <wp:positionV relativeFrom="paragraph">
              <wp:posOffset>0</wp:posOffset>
            </wp:positionV>
            <wp:extent cx="5109210" cy="1113155"/>
            <wp:effectExtent l="19050" t="0" r="0" b="0"/>
            <wp:wrapSquare wrapText="bothSides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10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1002" w:rsidRDefault="00BE1002" w:rsidP="00BE1002">
      <w:pPr>
        <w:pStyle w:val="3"/>
      </w:pPr>
      <w:r>
        <w:rPr>
          <w:rFonts w:hint="eastAsia"/>
        </w:rPr>
        <w:t>用例图</w:t>
      </w:r>
    </w:p>
    <w:p w:rsidR="00EB40D9" w:rsidRDefault="00EB40D9" w:rsidP="00EB40D9">
      <w:pPr>
        <w:rPr>
          <w:noProof/>
        </w:rPr>
      </w:pPr>
    </w:p>
    <w:p w:rsidR="00EB40D9" w:rsidRDefault="00EB40D9" w:rsidP="00EB40D9">
      <w:pPr>
        <w:rPr>
          <w:noProof/>
        </w:rPr>
      </w:pPr>
    </w:p>
    <w:p w:rsidR="00EB40D9" w:rsidRPr="00EB40D9" w:rsidRDefault="00F26FAA" w:rsidP="00EB40D9"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844550</wp:posOffset>
            </wp:positionH>
            <wp:positionV relativeFrom="paragraph">
              <wp:posOffset>-1905</wp:posOffset>
            </wp:positionV>
            <wp:extent cx="2232025" cy="3117850"/>
            <wp:effectExtent l="0" t="0" r="0" b="0"/>
            <wp:wrapSquare wrapText="bothSides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311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D1C05" w:rsidRDefault="009D1C05" w:rsidP="009D1C05"/>
    <w:p w:rsidR="00EB40D9" w:rsidRDefault="00EB40D9" w:rsidP="009D1C05"/>
    <w:p w:rsidR="00EB40D9" w:rsidRDefault="00EB40D9" w:rsidP="009D1C05"/>
    <w:p w:rsidR="00EB40D9" w:rsidRDefault="00EB40D9" w:rsidP="009D1C05"/>
    <w:p w:rsidR="00EB40D9" w:rsidRDefault="00EB40D9" w:rsidP="009D1C05"/>
    <w:p w:rsidR="00EB40D9" w:rsidRDefault="00EB40D9" w:rsidP="009D1C05"/>
    <w:p w:rsidR="00EB40D9" w:rsidRDefault="00EB40D9" w:rsidP="009D1C05"/>
    <w:p w:rsidR="00210764" w:rsidRDefault="00210764" w:rsidP="009D1C05"/>
    <w:p w:rsidR="00EE3194" w:rsidRDefault="00EE3194" w:rsidP="009D1C05"/>
    <w:p w:rsidR="00EE3194" w:rsidRDefault="00EE3194" w:rsidP="009D1C05"/>
    <w:p w:rsidR="00EE3194" w:rsidRDefault="00EE3194" w:rsidP="009D1C05"/>
    <w:p w:rsidR="00EE3194" w:rsidRDefault="00EE3194" w:rsidP="009D1C05"/>
    <w:p w:rsidR="00F26FAA" w:rsidRDefault="00F26FAA" w:rsidP="009D1C05"/>
    <w:p w:rsidR="00F26FAA" w:rsidRDefault="00F26FAA" w:rsidP="009D1C05"/>
    <w:p w:rsidR="00F26FAA" w:rsidRPr="009D1C05" w:rsidRDefault="00F26FAA" w:rsidP="009D1C05"/>
    <w:p w:rsidR="00BE1002" w:rsidRDefault="00BE1002" w:rsidP="00BE1002">
      <w:pPr>
        <w:pStyle w:val="3"/>
      </w:pPr>
      <w:r>
        <w:rPr>
          <w:rFonts w:hint="eastAsia"/>
        </w:rPr>
        <w:t>用例说明</w:t>
      </w:r>
    </w:p>
    <w:p w:rsidR="009F2659" w:rsidRDefault="009F2659" w:rsidP="009F2659">
      <w:r>
        <w:rPr>
          <w:rFonts w:hint="eastAsia"/>
        </w:rPr>
        <w:t>设置人员：用户可以给岗位设置人员。</w:t>
      </w:r>
    </w:p>
    <w:p w:rsidR="009F2659" w:rsidRPr="009F2659" w:rsidRDefault="009F2659" w:rsidP="009F2659">
      <w:r>
        <w:rPr>
          <w:rFonts w:hint="eastAsia"/>
        </w:rPr>
        <w:t>查看人员：查看在此岗位下的所有人员列表。</w:t>
      </w:r>
    </w:p>
    <w:p w:rsidR="00BE1002" w:rsidRDefault="00BE1002" w:rsidP="00BE1002">
      <w:pPr>
        <w:pStyle w:val="3"/>
      </w:pPr>
      <w:r>
        <w:rPr>
          <w:rFonts w:hint="eastAsia"/>
        </w:rPr>
        <w:lastRenderedPageBreak/>
        <w:t>数据表</w:t>
      </w:r>
    </w:p>
    <w:p w:rsidR="00BD5768" w:rsidRDefault="00BD5768" w:rsidP="00BD5768"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10155" cy="743585"/>
            <wp:effectExtent l="19050" t="0" r="4445" b="0"/>
            <wp:wrapSquare wrapText="bothSides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15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5768" w:rsidRDefault="00BD5768" w:rsidP="00BD5768"/>
    <w:p w:rsidR="00BD5768" w:rsidRDefault="00BD5768" w:rsidP="00BD5768"/>
    <w:p w:rsidR="00BD5768" w:rsidRPr="00BD5768" w:rsidRDefault="00BD5768" w:rsidP="00BD5768"/>
    <w:p w:rsidR="00BC51C2" w:rsidRDefault="00BC51C2" w:rsidP="00BC51C2">
      <w:pPr>
        <w:pStyle w:val="2"/>
      </w:pPr>
      <w:r>
        <w:rPr>
          <w:rFonts w:hint="eastAsia"/>
        </w:rPr>
        <w:t>组织管理模块</w:t>
      </w:r>
    </w:p>
    <w:p w:rsidR="007955A8" w:rsidRPr="007955A8" w:rsidRDefault="007955A8" w:rsidP="007955A8">
      <w:pPr>
        <w:pStyle w:val="3"/>
      </w:pPr>
      <w:r>
        <w:rPr>
          <w:rFonts w:hint="eastAsia"/>
        </w:rPr>
        <w:t>概述</w:t>
      </w:r>
    </w:p>
    <w:p w:rsidR="0000051B" w:rsidRDefault="0000051B" w:rsidP="00BC51C2">
      <w:r>
        <w:rPr>
          <w:rFonts w:hint="eastAsia"/>
        </w:rPr>
        <w:t>该模块的主要功能是，对系统用户所属的组织进行统一管理。</w:t>
      </w:r>
    </w:p>
    <w:p w:rsidR="0000051B" w:rsidRDefault="0000051B" w:rsidP="00BC51C2">
      <w:r>
        <w:rPr>
          <w:rFonts w:hint="eastAsia"/>
        </w:rPr>
        <w:t>例如：</w:t>
      </w:r>
    </w:p>
    <w:p w:rsidR="009274A5" w:rsidRDefault="009274A5" w:rsidP="00BC51C2">
      <w:r>
        <w:rPr>
          <w:rFonts w:hint="eastAsia"/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71120</wp:posOffset>
            </wp:positionV>
            <wp:extent cx="5479415" cy="1118235"/>
            <wp:effectExtent l="19050" t="0" r="6985" b="0"/>
            <wp:wrapSquare wrapText="bothSides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111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051B" w:rsidRPr="0000051B" w:rsidRDefault="0000051B" w:rsidP="00BC51C2"/>
    <w:p w:rsidR="00287DF1" w:rsidRDefault="00F26FAA" w:rsidP="009274A5">
      <w:pPr>
        <w:pStyle w:val="3"/>
      </w:pPr>
      <w:r>
        <w:rPr>
          <w:rFonts w:hint="eastAsia"/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855980</wp:posOffset>
            </wp:positionH>
            <wp:positionV relativeFrom="paragraph">
              <wp:posOffset>857250</wp:posOffset>
            </wp:positionV>
            <wp:extent cx="2572385" cy="3952875"/>
            <wp:effectExtent l="0" t="0" r="0" b="0"/>
            <wp:wrapSquare wrapText="bothSides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55A8">
        <w:rPr>
          <w:rFonts w:hint="eastAsia"/>
        </w:rPr>
        <w:t>用例图</w:t>
      </w:r>
    </w:p>
    <w:p w:rsidR="00287DF1" w:rsidRDefault="00287DF1" w:rsidP="00546FC2"/>
    <w:p w:rsidR="009274A5" w:rsidRDefault="009274A5" w:rsidP="00546FC2"/>
    <w:p w:rsidR="009274A5" w:rsidRDefault="009274A5" w:rsidP="00546FC2"/>
    <w:p w:rsidR="00287DF1" w:rsidRDefault="00287DF1" w:rsidP="00546FC2"/>
    <w:p w:rsidR="00287DF1" w:rsidRDefault="00287DF1" w:rsidP="00546FC2"/>
    <w:p w:rsidR="00287DF1" w:rsidRDefault="00287DF1" w:rsidP="00546FC2"/>
    <w:p w:rsidR="00287DF1" w:rsidRDefault="00287DF1" w:rsidP="00546FC2"/>
    <w:p w:rsidR="00287DF1" w:rsidRDefault="00287DF1" w:rsidP="00546FC2"/>
    <w:p w:rsidR="00287DF1" w:rsidRDefault="00287DF1" w:rsidP="00546FC2"/>
    <w:p w:rsidR="00287DF1" w:rsidRDefault="00287DF1" w:rsidP="00546FC2"/>
    <w:p w:rsidR="00287DF1" w:rsidRDefault="00287DF1" w:rsidP="00546FC2"/>
    <w:p w:rsidR="00287DF1" w:rsidRDefault="00287DF1" w:rsidP="00546FC2"/>
    <w:p w:rsidR="00287DF1" w:rsidRDefault="00287DF1" w:rsidP="00546FC2"/>
    <w:p w:rsidR="00287DF1" w:rsidRDefault="00287DF1" w:rsidP="00546FC2"/>
    <w:p w:rsidR="00287DF1" w:rsidRDefault="00287DF1" w:rsidP="00546FC2"/>
    <w:p w:rsidR="00287DF1" w:rsidRDefault="00287DF1" w:rsidP="00546FC2"/>
    <w:p w:rsidR="00980BB0" w:rsidRPr="00980BB0" w:rsidRDefault="00980BB0" w:rsidP="00980BB0"/>
    <w:p w:rsidR="007955A8" w:rsidRDefault="007955A8" w:rsidP="007955A8">
      <w:pPr>
        <w:pStyle w:val="3"/>
      </w:pPr>
      <w:r>
        <w:rPr>
          <w:rFonts w:hint="eastAsia"/>
        </w:rPr>
        <w:lastRenderedPageBreak/>
        <w:t>数据表</w:t>
      </w:r>
    </w:p>
    <w:p w:rsidR="00BB4F2C" w:rsidRPr="00BB4F2C" w:rsidRDefault="00E81008" w:rsidP="00BB4F2C"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483235</wp:posOffset>
            </wp:positionH>
            <wp:positionV relativeFrom="paragraph">
              <wp:posOffset>6350</wp:posOffset>
            </wp:positionV>
            <wp:extent cx="2860040" cy="1958975"/>
            <wp:effectExtent l="19050" t="0" r="0" b="0"/>
            <wp:wrapSquare wrapText="bothSides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95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051B" w:rsidRDefault="0000051B" w:rsidP="00BC51C2"/>
    <w:p w:rsidR="0000051B" w:rsidRDefault="0000051B" w:rsidP="00BC51C2"/>
    <w:p w:rsidR="0000051B" w:rsidRDefault="0000051B" w:rsidP="00BC51C2"/>
    <w:p w:rsidR="0000051B" w:rsidRDefault="0000051B" w:rsidP="00BC51C2"/>
    <w:p w:rsidR="00BB4F2C" w:rsidRDefault="00BB4F2C" w:rsidP="00BC51C2"/>
    <w:p w:rsidR="00BB4F2C" w:rsidRDefault="00BB4F2C" w:rsidP="00BC51C2"/>
    <w:p w:rsidR="00BB4F2C" w:rsidRDefault="00BB4F2C" w:rsidP="00BC51C2"/>
    <w:p w:rsidR="00BB4F2C" w:rsidRDefault="00BB4F2C" w:rsidP="00BC51C2"/>
    <w:p w:rsidR="00AE6EA6" w:rsidRDefault="00AE6EA6" w:rsidP="00BC51C2"/>
    <w:p w:rsidR="00AE6EA6" w:rsidRDefault="00AE6EA6" w:rsidP="00BC51C2"/>
    <w:p w:rsidR="00AE6EA6" w:rsidRDefault="00AE6EA6" w:rsidP="00BC51C2">
      <w:r>
        <w:rPr>
          <w:rFonts w:hint="eastAsia"/>
          <w:noProof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448945</wp:posOffset>
            </wp:positionH>
            <wp:positionV relativeFrom="paragraph">
              <wp:posOffset>99060</wp:posOffset>
            </wp:positionV>
            <wp:extent cx="3166745" cy="1141095"/>
            <wp:effectExtent l="19050" t="0" r="0" b="0"/>
            <wp:wrapSquare wrapText="bothSides"/>
            <wp:docPr id="3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45" cy="114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6EA6" w:rsidRDefault="00AE6EA6" w:rsidP="00BC51C2"/>
    <w:p w:rsidR="00AE6EA6" w:rsidRDefault="00AE6EA6" w:rsidP="00BC51C2"/>
    <w:p w:rsidR="00AE6EA6" w:rsidRDefault="00AE6EA6" w:rsidP="00BC51C2"/>
    <w:p w:rsidR="00AE6EA6" w:rsidRDefault="00AE6EA6" w:rsidP="00BC51C2"/>
    <w:p w:rsidR="00BB4F2C" w:rsidRDefault="00BB4F2C" w:rsidP="00BC51C2"/>
    <w:p w:rsidR="00BB4F2C" w:rsidRDefault="00BB4F2C" w:rsidP="00BC51C2"/>
    <w:p w:rsidR="0038385F" w:rsidRDefault="0038385F" w:rsidP="0038385F">
      <w:pPr>
        <w:pStyle w:val="3"/>
      </w:pPr>
      <w:r>
        <w:rPr>
          <w:rFonts w:hint="eastAsia"/>
        </w:rPr>
        <w:t>组织管理</w:t>
      </w:r>
      <w:r>
        <w:rPr>
          <w:rFonts w:hint="eastAsia"/>
        </w:rPr>
        <w:t>UML</w:t>
      </w:r>
      <w:r>
        <w:rPr>
          <w:rFonts w:hint="eastAsia"/>
        </w:rPr>
        <w:t>类图</w:t>
      </w:r>
    </w:p>
    <w:p w:rsidR="0038385F" w:rsidRDefault="000107A9" w:rsidP="0038385F">
      <w:r>
        <w:rPr>
          <w:rFonts w:hint="eastAsia"/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823595</wp:posOffset>
            </wp:positionH>
            <wp:positionV relativeFrom="paragraph">
              <wp:posOffset>106045</wp:posOffset>
            </wp:positionV>
            <wp:extent cx="3183890" cy="3696970"/>
            <wp:effectExtent l="19050" t="0" r="0" b="0"/>
            <wp:wrapSquare wrapText="bothSides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890" cy="369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385F" w:rsidRDefault="0038385F" w:rsidP="0038385F"/>
    <w:p w:rsidR="0038385F" w:rsidRDefault="0038385F" w:rsidP="0038385F"/>
    <w:p w:rsidR="0038385F" w:rsidRDefault="0038385F" w:rsidP="0038385F"/>
    <w:p w:rsidR="0038385F" w:rsidRDefault="0038385F" w:rsidP="0038385F"/>
    <w:p w:rsidR="0038385F" w:rsidRDefault="0038385F" w:rsidP="0038385F"/>
    <w:p w:rsidR="0038385F" w:rsidRDefault="0038385F" w:rsidP="0038385F"/>
    <w:p w:rsidR="0038385F" w:rsidRDefault="0038385F" w:rsidP="0038385F"/>
    <w:p w:rsidR="0038385F" w:rsidRDefault="0038385F" w:rsidP="0038385F"/>
    <w:p w:rsidR="0038385F" w:rsidRDefault="0038385F" w:rsidP="0038385F"/>
    <w:p w:rsidR="0038385F" w:rsidRDefault="0038385F" w:rsidP="0038385F"/>
    <w:p w:rsidR="0038385F" w:rsidRDefault="0038385F" w:rsidP="0038385F"/>
    <w:p w:rsidR="000107A9" w:rsidRDefault="000107A9" w:rsidP="0038385F"/>
    <w:p w:rsidR="000107A9" w:rsidRDefault="000107A9" w:rsidP="0038385F"/>
    <w:p w:rsidR="000107A9" w:rsidRDefault="000107A9" w:rsidP="0038385F"/>
    <w:p w:rsidR="000107A9" w:rsidRDefault="000107A9" w:rsidP="0038385F"/>
    <w:p w:rsidR="000107A9" w:rsidRDefault="000107A9" w:rsidP="0038385F"/>
    <w:p w:rsidR="000107A9" w:rsidRDefault="000107A9" w:rsidP="0038385F"/>
    <w:p w:rsidR="0038385F" w:rsidRDefault="00F26FAA" w:rsidP="00E81008">
      <w:pPr>
        <w:pStyle w:val="3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670560</wp:posOffset>
            </wp:positionH>
            <wp:positionV relativeFrom="paragraph">
              <wp:posOffset>562610</wp:posOffset>
            </wp:positionV>
            <wp:extent cx="3143885" cy="3674110"/>
            <wp:effectExtent l="19050" t="0" r="0" b="0"/>
            <wp:wrapSquare wrapText="bothSides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885" cy="367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1008">
        <w:rPr>
          <w:rFonts w:hint="eastAsia"/>
        </w:rPr>
        <w:t>组织人员管理</w:t>
      </w:r>
      <w:r w:rsidR="00E81008">
        <w:rPr>
          <w:rFonts w:hint="eastAsia"/>
        </w:rPr>
        <w:t>UML</w:t>
      </w:r>
      <w:r w:rsidR="00E81008">
        <w:rPr>
          <w:rFonts w:hint="eastAsia"/>
        </w:rPr>
        <w:t>类图</w:t>
      </w:r>
    </w:p>
    <w:p w:rsidR="00D60504" w:rsidRDefault="00D60504" w:rsidP="00D60504"/>
    <w:p w:rsidR="00D60504" w:rsidRDefault="00D60504" w:rsidP="00D60504"/>
    <w:p w:rsidR="00D60504" w:rsidRDefault="00D60504" w:rsidP="00D60504"/>
    <w:p w:rsidR="00D60504" w:rsidRDefault="00D60504" w:rsidP="00D60504"/>
    <w:p w:rsidR="00D60504" w:rsidRDefault="00D60504" w:rsidP="00D60504"/>
    <w:p w:rsidR="00D60504" w:rsidRDefault="00D60504" w:rsidP="00D60504"/>
    <w:p w:rsidR="00D60504" w:rsidRDefault="00D60504" w:rsidP="00D60504"/>
    <w:p w:rsidR="00D60504" w:rsidRDefault="00D60504" w:rsidP="00D60504"/>
    <w:p w:rsidR="000107A9" w:rsidRDefault="000107A9" w:rsidP="00D60504"/>
    <w:p w:rsidR="000107A9" w:rsidRDefault="000107A9" w:rsidP="00D60504"/>
    <w:p w:rsidR="000107A9" w:rsidRDefault="000107A9" w:rsidP="00D60504"/>
    <w:p w:rsidR="000107A9" w:rsidRDefault="000107A9" w:rsidP="00D60504"/>
    <w:p w:rsidR="000107A9" w:rsidRDefault="000107A9" w:rsidP="00D60504"/>
    <w:p w:rsidR="000107A9" w:rsidRDefault="000107A9" w:rsidP="00D60504"/>
    <w:p w:rsidR="000107A9" w:rsidRDefault="000107A9" w:rsidP="00D60504"/>
    <w:p w:rsidR="00F169BB" w:rsidRDefault="00F169BB" w:rsidP="00D60504"/>
    <w:p w:rsidR="00F169BB" w:rsidRDefault="00F169BB" w:rsidP="00D60504"/>
    <w:p w:rsidR="00F169BB" w:rsidRDefault="00F169BB" w:rsidP="00D60504"/>
    <w:p w:rsidR="00D60504" w:rsidRDefault="00D60504" w:rsidP="00D60504"/>
    <w:p w:rsidR="00E57653" w:rsidRDefault="00E57653" w:rsidP="00D60504"/>
    <w:p w:rsidR="00E57653" w:rsidRDefault="00E57653" w:rsidP="00E57653">
      <w:pPr>
        <w:pStyle w:val="3"/>
      </w:pPr>
      <w:r>
        <w:rPr>
          <w:rFonts w:hint="eastAsia"/>
        </w:rPr>
        <w:t>组织管理</w:t>
      </w:r>
      <w:r>
        <w:rPr>
          <w:rFonts w:hint="eastAsia"/>
        </w:rPr>
        <w:t>UML</w:t>
      </w:r>
      <w:r>
        <w:rPr>
          <w:rFonts w:hint="eastAsia"/>
        </w:rPr>
        <w:t>序列图</w:t>
      </w:r>
    </w:p>
    <w:p w:rsidR="00137D73" w:rsidRDefault="00137D73" w:rsidP="00137D73">
      <w:pPr>
        <w:pStyle w:val="4"/>
      </w:pPr>
      <w:r>
        <w:rPr>
          <w:rFonts w:hint="eastAsia"/>
        </w:rPr>
        <w:t>添加组织</w:t>
      </w:r>
    </w:p>
    <w:p w:rsidR="00137D73" w:rsidRPr="00137D73" w:rsidRDefault="0045553E" w:rsidP="00137D73">
      <w:r>
        <w:rPr>
          <w:rFonts w:hint="eastAsia"/>
          <w:noProof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454660</wp:posOffset>
            </wp:positionH>
            <wp:positionV relativeFrom="paragraph">
              <wp:posOffset>120015</wp:posOffset>
            </wp:positionV>
            <wp:extent cx="4053840" cy="2271395"/>
            <wp:effectExtent l="19050" t="0" r="3810" b="0"/>
            <wp:wrapSquare wrapText="bothSides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27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7D73" w:rsidRDefault="00137D73" w:rsidP="00137D73"/>
    <w:p w:rsidR="00137D73" w:rsidRDefault="00137D73" w:rsidP="00137D73"/>
    <w:p w:rsidR="00137D73" w:rsidRDefault="00137D73" w:rsidP="00137D73"/>
    <w:p w:rsidR="00137D73" w:rsidRDefault="00137D73" w:rsidP="00137D73"/>
    <w:p w:rsidR="00137D73" w:rsidRDefault="00137D73" w:rsidP="00137D73"/>
    <w:p w:rsidR="00137D73" w:rsidRDefault="00137D73" w:rsidP="00137D73"/>
    <w:p w:rsidR="00137D73" w:rsidRDefault="00137D73" w:rsidP="00137D73"/>
    <w:p w:rsidR="00137D73" w:rsidRDefault="00137D73" w:rsidP="00137D73"/>
    <w:p w:rsidR="00137D73" w:rsidRDefault="00137D73" w:rsidP="00137D73"/>
    <w:p w:rsidR="00137D73" w:rsidRDefault="00137D73" w:rsidP="00137D73"/>
    <w:p w:rsidR="00137D73" w:rsidRDefault="00137D73" w:rsidP="00137D73"/>
    <w:p w:rsidR="00137D73" w:rsidRDefault="00137D73" w:rsidP="00137D73"/>
    <w:p w:rsidR="00137D73" w:rsidRDefault="00137D73" w:rsidP="00137D73"/>
    <w:p w:rsidR="00137D73" w:rsidRDefault="0045553E" w:rsidP="0045553E">
      <w:pPr>
        <w:pStyle w:val="4"/>
      </w:pPr>
      <w:r>
        <w:rPr>
          <w:rFonts w:hint="eastAsia"/>
        </w:rPr>
        <w:lastRenderedPageBreak/>
        <w:t>删除组织</w:t>
      </w:r>
    </w:p>
    <w:p w:rsidR="0045553E" w:rsidRDefault="0045553E" w:rsidP="0045553E"/>
    <w:p w:rsidR="00033EE4" w:rsidRDefault="00033EE4" w:rsidP="0045553E"/>
    <w:p w:rsidR="00033EE4" w:rsidRDefault="002133E8" w:rsidP="0045553E">
      <w:r>
        <w:rPr>
          <w:rFonts w:hint="eastAsia"/>
          <w:noProof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408940</wp:posOffset>
            </wp:positionH>
            <wp:positionV relativeFrom="paragraph">
              <wp:posOffset>11430</wp:posOffset>
            </wp:positionV>
            <wp:extent cx="4074160" cy="2464435"/>
            <wp:effectExtent l="19050" t="0" r="2540" b="0"/>
            <wp:wrapSquare wrapText="bothSides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60" cy="246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3EE4" w:rsidRDefault="00033EE4" w:rsidP="0045553E"/>
    <w:p w:rsidR="00033EE4" w:rsidRDefault="00033EE4" w:rsidP="0045553E"/>
    <w:p w:rsidR="00033EE4" w:rsidRDefault="00033EE4" w:rsidP="0045553E"/>
    <w:p w:rsidR="00033EE4" w:rsidRDefault="00033EE4" w:rsidP="0045553E"/>
    <w:p w:rsidR="00033EE4" w:rsidRDefault="00033EE4" w:rsidP="0045553E"/>
    <w:p w:rsidR="00033EE4" w:rsidRDefault="00033EE4" w:rsidP="0045553E"/>
    <w:p w:rsidR="00033EE4" w:rsidRDefault="00033EE4" w:rsidP="0045553E"/>
    <w:p w:rsidR="00033EE4" w:rsidRDefault="00033EE4" w:rsidP="0045553E"/>
    <w:p w:rsidR="00033EE4" w:rsidRDefault="00033EE4" w:rsidP="0045553E"/>
    <w:p w:rsidR="00033EE4" w:rsidRDefault="00033EE4" w:rsidP="0045553E"/>
    <w:p w:rsidR="00033EE4" w:rsidRDefault="00033EE4" w:rsidP="0045553E"/>
    <w:p w:rsidR="00033EE4" w:rsidRDefault="00033EE4" w:rsidP="0045553E"/>
    <w:p w:rsidR="00033EE4" w:rsidRPr="0045553E" w:rsidRDefault="00033EE4" w:rsidP="0045553E"/>
    <w:p w:rsidR="00E57653" w:rsidRDefault="00E57653" w:rsidP="00E57653">
      <w:pPr>
        <w:pStyle w:val="3"/>
      </w:pPr>
      <w:r>
        <w:rPr>
          <w:rFonts w:hint="eastAsia"/>
        </w:rPr>
        <w:t>组织人员管理</w:t>
      </w:r>
      <w:r>
        <w:rPr>
          <w:rFonts w:hint="eastAsia"/>
        </w:rPr>
        <w:t>UML</w:t>
      </w:r>
      <w:r>
        <w:rPr>
          <w:rFonts w:hint="eastAsia"/>
        </w:rPr>
        <w:t>序列图</w:t>
      </w:r>
    </w:p>
    <w:p w:rsidR="003A2B3D" w:rsidRDefault="00180089" w:rsidP="003A2B3D">
      <w:pPr>
        <w:pStyle w:val="4"/>
      </w:pPr>
      <w:r>
        <w:rPr>
          <w:rFonts w:hint="eastAsia"/>
        </w:rPr>
        <w:t>添加组织人员</w:t>
      </w:r>
    </w:p>
    <w:p w:rsidR="00180089" w:rsidRDefault="00137D73" w:rsidP="00180089">
      <w:r>
        <w:rPr>
          <w:rFonts w:hint="eastAsia"/>
          <w:noProof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574040</wp:posOffset>
            </wp:positionH>
            <wp:positionV relativeFrom="paragraph">
              <wp:posOffset>126365</wp:posOffset>
            </wp:positionV>
            <wp:extent cx="3411220" cy="1958975"/>
            <wp:effectExtent l="19050" t="0" r="0" b="0"/>
            <wp:wrapSquare wrapText="bothSides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195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0089" w:rsidRDefault="00180089" w:rsidP="00180089"/>
    <w:p w:rsidR="00180089" w:rsidRDefault="00180089" w:rsidP="00180089"/>
    <w:p w:rsidR="00180089" w:rsidRDefault="00180089" w:rsidP="00180089"/>
    <w:p w:rsidR="00180089" w:rsidRDefault="00180089" w:rsidP="00180089"/>
    <w:p w:rsidR="00180089" w:rsidRDefault="00180089" w:rsidP="00180089"/>
    <w:p w:rsidR="00180089" w:rsidRDefault="00180089" w:rsidP="00180089"/>
    <w:p w:rsidR="00180089" w:rsidRDefault="00180089" w:rsidP="00180089"/>
    <w:p w:rsidR="00180089" w:rsidRDefault="00180089" w:rsidP="00180089"/>
    <w:p w:rsidR="00180089" w:rsidRDefault="00180089" w:rsidP="00180089"/>
    <w:p w:rsidR="00180089" w:rsidRDefault="00180089" w:rsidP="00180089"/>
    <w:p w:rsidR="00C42471" w:rsidRDefault="00C42471" w:rsidP="00180089"/>
    <w:p w:rsidR="00721D44" w:rsidRDefault="00721D44" w:rsidP="00180089"/>
    <w:p w:rsidR="00721D44" w:rsidRDefault="00721D44" w:rsidP="00180089"/>
    <w:p w:rsidR="00721D44" w:rsidRDefault="00721D44" w:rsidP="00180089"/>
    <w:p w:rsidR="00721D44" w:rsidRDefault="00721D44" w:rsidP="00180089"/>
    <w:p w:rsidR="00721D44" w:rsidRDefault="00721D44" w:rsidP="00180089"/>
    <w:p w:rsidR="00180089" w:rsidRDefault="00C42471" w:rsidP="00C42471">
      <w:pPr>
        <w:pStyle w:val="4"/>
      </w:pPr>
      <w:r>
        <w:rPr>
          <w:rFonts w:hint="eastAsia"/>
        </w:rPr>
        <w:lastRenderedPageBreak/>
        <w:t>删除组织人员</w:t>
      </w:r>
    </w:p>
    <w:p w:rsidR="00C42471" w:rsidRDefault="00C42471" w:rsidP="00C42471">
      <w:r>
        <w:rPr>
          <w:rFonts w:hint="eastAsia"/>
          <w:noProof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522605</wp:posOffset>
            </wp:positionH>
            <wp:positionV relativeFrom="paragraph">
              <wp:posOffset>158115</wp:posOffset>
            </wp:positionV>
            <wp:extent cx="3740150" cy="2226310"/>
            <wp:effectExtent l="19050" t="0" r="0" b="0"/>
            <wp:wrapSquare wrapText="bothSides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2471" w:rsidRDefault="00C42471" w:rsidP="00C42471"/>
    <w:p w:rsidR="00C42471" w:rsidRDefault="00C42471" w:rsidP="00C42471"/>
    <w:p w:rsidR="00C42471" w:rsidRDefault="00C42471" w:rsidP="00C42471"/>
    <w:p w:rsidR="00C42471" w:rsidRDefault="00C42471" w:rsidP="00C42471"/>
    <w:p w:rsidR="00C42471" w:rsidRDefault="00C42471" w:rsidP="00C42471"/>
    <w:p w:rsidR="00C42471" w:rsidRDefault="00C42471" w:rsidP="00C42471"/>
    <w:p w:rsidR="00C42471" w:rsidRDefault="00C42471" w:rsidP="00C42471"/>
    <w:p w:rsidR="00C42471" w:rsidRDefault="00C42471" w:rsidP="00C42471"/>
    <w:p w:rsidR="00C42471" w:rsidRDefault="00C42471" w:rsidP="00C42471"/>
    <w:p w:rsidR="00C42471" w:rsidRPr="00C42471" w:rsidRDefault="00C42471" w:rsidP="00C42471"/>
    <w:p w:rsidR="00C42471" w:rsidRPr="00C42471" w:rsidRDefault="00C42471" w:rsidP="00C42471"/>
    <w:p w:rsidR="00180089" w:rsidRPr="00180089" w:rsidRDefault="00180089" w:rsidP="00180089"/>
    <w:p w:rsidR="00BB4F2C" w:rsidRDefault="00E52F0E" w:rsidP="00E52F0E">
      <w:pPr>
        <w:pStyle w:val="2"/>
      </w:pPr>
      <w:r>
        <w:rPr>
          <w:rFonts w:hint="eastAsia"/>
        </w:rPr>
        <w:t>用户管理模块</w:t>
      </w:r>
    </w:p>
    <w:p w:rsidR="00E52F0E" w:rsidRDefault="00E52F0E" w:rsidP="00E52F0E">
      <w:pPr>
        <w:pStyle w:val="3"/>
      </w:pPr>
      <w:r>
        <w:rPr>
          <w:rFonts w:hint="eastAsia"/>
        </w:rPr>
        <w:t>概述</w:t>
      </w:r>
    </w:p>
    <w:p w:rsidR="009274A5" w:rsidRDefault="009274A5" w:rsidP="009274A5">
      <w:r>
        <w:rPr>
          <w:rFonts w:hint="eastAsia"/>
        </w:rPr>
        <w:t>该模块的主要功能，对系统用户进行统一的管理。</w:t>
      </w:r>
    </w:p>
    <w:p w:rsidR="001720A2" w:rsidRDefault="001720A2" w:rsidP="009274A5">
      <w:r>
        <w:rPr>
          <w:rFonts w:hint="eastAsia"/>
        </w:rPr>
        <w:t>例如：</w:t>
      </w:r>
    </w:p>
    <w:p w:rsidR="007F07C2" w:rsidRDefault="007F07C2" w:rsidP="009274A5">
      <w:r>
        <w:rPr>
          <w:rFonts w:hint="eastAsia"/>
        </w:rPr>
        <w:t>用户管理列表</w:t>
      </w:r>
    </w:p>
    <w:p w:rsidR="003D1618" w:rsidRDefault="00E65274" w:rsidP="009274A5"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5765" cy="2112010"/>
            <wp:effectExtent l="19050" t="0" r="635" b="0"/>
            <wp:wrapSquare wrapText="bothSides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211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07C2">
        <w:rPr>
          <w:rFonts w:hint="eastAsia"/>
        </w:rPr>
        <w:t>添加用户：</w:t>
      </w:r>
    </w:p>
    <w:p w:rsidR="007D5750" w:rsidRPr="007F07C2" w:rsidRDefault="00C36E29" w:rsidP="009274A5"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2590" cy="2216785"/>
            <wp:effectExtent l="19050" t="0" r="3810" b="0"/>
            <wp:wrapSquare wrapText="bothSides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其中用户信息分为基本信息，组织选择，岗位选择，角色选择。</w:t>
      </w:r>
    </w:p>
    <w:p w:rsidR="00E52F0E" w:rsidRDefault="00E52F0E" w:rsidP="00E52F0E">
      <w:pPr>
        <w:pStyle w:val="3"/>
      </w:pPr>
      <w:r>
        <w:rPr>
          <w:rFonts w:hint="eastAsia"/>
        </w:rPr>
        <w:t>用例图</w:t>
      </w:r>
    </w:p>
    <w:p w:rsidR="007D5750" w:rsidRDefault="00CE0910" w:rsidP="007D5750">
      <w:r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708025</wp:posOffset>
            </wp:positionH>
            <wp:positionV relativeFrom="paragraph">
              <wp:posOffset>51435</wp:posOffset>
            </wp:positionV>
            <wp:extent cx="2390775" cy="4026535"/>
            <wp:effectExtent l="0" t="0" r="0" b="0"/>
            <wp:wrapSquare wrapText="bothSides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02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5750" w:rsidRDefault="007D5750" w:rsidP="007D5750"/>
    <w:p w:rsidR="007D5750" w:rsidRDefault="007D5750" w:rsidP="007D5750"/>
    <w:p w:rsidR="007D5750" w:rsidRDefault="007D5750" w:rsidP="007D5750"/>
    <w:p w:rsidR="007D5750" w:rsidRDefault="007D5750" w:rsidP="007D5750"/>
    <w:p w:rsidR="007D5750" w:rsidRDefault="007D5750" w:rsidP="007D5750"/>
    <w:p w:rsidR="007D5750" w:rsidRDefault="007D5750" w:rsidP="007D5750"/>
    <w:p w:rsidR="007D5750" w:rsidRDefault="007D5750" w:rsidP="007D5750"/>
    <w:p w:rsidR="007D5750" w:rsidRDefault="007D5750" w:rsidP="007D5750"/>
    <w:p w:rsidR="007D5750" w:rsidRDefault="007D5750" w:rsidP="007D5750"/>
    <w:p w:rsidR="007D5750" w:rsidRDefault="007D5750" w:rsidP="007D5750"/>
    <w:p w:rsidR="007D5750" w:rsidRDefault="007D5750" w:rsidP="007D5750"/>
    <w:p w:rsidR="007D5750" w:rsidRDefault="007D5750" w:rsidP="007D5750"/>
    <w:p w:rsidR="007D5750" w:rsidRDefault="007D5750" w:rsidP="007D5750"/>
    <w:p w:rsidR="007D5750" w:rsidRDefault="007D5750" w:rsidP="007D5750"/>
    <w:p w:rsidR="007D5750" w:rsidRDefault="007D5750" w:rsidP="007D5750"/>
    <w:p w:rsidR="007D5750" w:rsidRDefault="007D5750" w:rsidP="007D5750"/>
    <w:p w:rsidR="00943D1C" w:rsidRDefault="00943D1C" w:rsidP="007D5750"/>
    <w:p w:rsidR="00943D1C" w:rsidRDefault="00943D1C" w:rsidP="007D5750"/>
    <w:p w:rsidR="00943D1C" w:rsidRDefault="00943D1C" w:rsidP="007D5750"/>
    <w:p w:rsidR="00943D1C" w:rsidRDefault="00943D1C" w:rsidP="007D5750"/>
    <w:p w:rsidR="00943D1C" w:rsidRPr="007D5750" w:rsidRDefault="00943D1C" w:rsidP="007D5750"/>
    <w:p w:rsidR="00E52F0E" w:rsidRDefault="00E52F0E" w:rsidP="00E52F0E">
      <w:pPr>
        <w:pStyle w:val="3"/>
      </w:pPr>
      <w:r>
        <w:rPr>
          <w:rFonts w:hint="eastAsia"/>
        </w:rPr>
        <w:t>用例说明</w:t>
      </w:r>
    </w:p>
    <w:p w:rsidR="00C9569A" w:rsidRPr="00C9569A" w:rsidRDefault="00C9569A" w:rsidP="00C9569A">
      <w:r>
        <w:rPr>
          <w:rFonts w:hint="eastAsia"/>
        </w:rPr>
        <w:t>设置用户状态：</w:t>
      </w:r>
      <w:r w:rsidR="00F947DD">
        <w:rPr>
          <w:rFonts w:hint="eastAsia"/>
        </w:rPr>
        <w:t>只用当系统用户</w:t>
      </w:r>
      <w:r w:rsidR="00092041">
        <w:rPr>
          <w:rFonts w:hint="eastAsia"/>
        </w:rPr>
        <w:t>状态为激活，未锁定时可以访问（登录）</w:t>
      </w:r>
      <w:r w:rsidR="007542F0">
        <w:rPr>
          <w:rFonts w:hint="eastAsia"/>
        </w:rPr>
        <w:t>系统</w:t>
      </w:r>
      <w:r w:rsidR="00B84F42">
        <w:rPr>
          <w:rFonts w:hint="eastAsia"/>
        </w:rPr>
        <w:t>。</w:t>
      </w:r>
      <w:r w:rsidR="007542F0">
        <w:rPr>
          <w:rFonts w:hint="eastAsia"/>
        </w:rPr>
        <w:t xml:space="preserve"> </w:t>
      </w:r>
    </w:p>
    <w:p w:rsidR="00E52F0E" w:rsidRDefault="00E52F0E" w:rsidP="00E52F0E">
      <w:pPr>
        <w:pStyle w:val="3"/>
      </w:pPr>
      <w:r>
        <w:rPr>
          <w:rFonts w:hint="eastAsia"/>
        </w:rPr>
        <w:lastRenderedPageBreak/>
        <w:t>数据表</w:t>
      </w:r>
    </w:p>
    <w:p w:rsidR="000C4B89" w:rsidRDefault="003D336C" w:rsidP="000C4B89">
      <w:r>
        <w:rPr>
          <w:rFonts w:hint="eastAsia"/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613410</wp:posOffset>
            </wp:positionH>
            <wp:positionV relativeFrom="paragraph">
              <wp:posOffset>187960</wp:posOffset>
            </wp:positionV>
            <wp:extent cx="2400300" cy="1805940"/>
            <wp:effectExtent l="19050" t="0" r="0" b="0"/>
            <wp:wrapSquare wrapText="bothSides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0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4B89" w:rsidRDefault="000C4B89" w:rsidP="000C4B89"/>
    <w:p w:rsidR="000C4B89" w:rsidRDefault="000C4B89" w:rsidP="000C4B89"/>
    <w:p w:rsidR="000C4B89" w:rsidRDefault="000C4B89" w:rsidP="000C4B89"/>
    <w:p w:rsidR="000C4B89" w:rsidRDefault="000C4B89" w:rsidP="000C4B89"/>
    <w:p w:rsidR="000C4B89" w:rsidRDefault="000C4B89" w:rsidP="000C4B89"/>
    <w:p w:rsidR="000C4B89" w:rsidRDefault="000C4B89" w:rsidP="000C4B89"/>
    <w:p w:rsidR="000C4B89" w:rsidRDefault="000C4B89" w:rsidP="000C4B89"/>
    <w:p w:rsidR="000C4B89" w:rsidRDefault="000C4B89" w:rsidP="000C4B89"/>
    <w:p w:rsidR="000C4B89" w:rsidRDefault="000C4B89" w:rsidP="000C4B89"/>
    <w:p w:rsidR="003D336C" w:rsidRPr="000C4B89" w:rsidRDefault="003D336C" w:rsidP="000C4B89"/>
    <w:p w:rsidR="00E52F0E" w:rsidRDefault="00943D1C" w:rsidP="00E52F0E">
      <w:pPr>
        <w:pStyle w:val="3"/>
      </w:pPr>
      <w:r>
        <w:rPr>
          <w:rFonts w:hint="eastAsia"/>
        </w:rPr>
        <w:t>用户管理</w:t>
      </w:r>
      <w:r>
        <w:rPr>
          <w:rFonts w:hint="eastAsia"/>
        </w:rPr>
        <w:t>UML</w:t>
      </w:r>
      <w:r w:rsidR="00E52F0E">
        <w:rPr>
          <w:rFonts w:hint="eastAsia"/>
        </w:rPr>
        <w:t>类图</w:t>
      </w:r>
    </w:p>
    <w:p w:rsidR="001E3D2D" w:rsidRDefault="00694D95" w:rsidP="001E3D2D">
      <w:r>
        <w:rPr>
          <w:rFonts w:hint="eastAsia"/>
          <w:noProof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613410</wp:posOffset>
            </wp:positionH>
            <wp:positionV relativeFrom="paragraph">
              <wp:posOffset>32385</wp:posOffset>
            </wp:positionV>
            <wp:extent cx="2939415" cy="3231515"/>
            <wp:effectExtent l="19050" t="0" r="0" b="0"/>
            <wp:wrapSquare wrapText="bothSides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415" cy="323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3D2D" w:rsidRDefault="001E3D2D" w:rsidP="001E3D2D"/>
    <w:p w:rsidR="001E3D2D" w:rsidRDefault="001E3D2D" w:rsidP="001E3D2D"/>
    <w:p w:rsidR="001E3D2D" w:rsidRDefault="001E3D2D" w:rsidP="001E3D2D"/>
    <w:p w:rsidR="001E3D2D" w:rsidRDefault="001E3D2D" w:rsidP="001E3D2D"/>
    <w:p w:rsidR="001E3D2D" w:rsidRDefault="001E3D2D" w:rsidP="001E3D2D"/>
    <w:p w:rsidR="001E3D2D" w:rsidRDefault="001E3D2D" w:rsidP="001E3D2D"/>
    <w:p w:rsidR="001E3D2D" w:rsidRDefault="001E3D2D" w:rsidP="001E3D2D"/>
    <w:p w:rsidR="001E3D2D" w:rsidRDefault="001E3D2D" w:rsidP="001E3D2D"/>
    <w:p w:rsidR="001E3D2D" w:rsidRDefault="001E3D2D" w:rsidP="001E3D2D"/>
    <w:p w:rsidR="001E3D2D" w:rsidRDefault="001E3D2D" w:rsidP="001E3D2D"/>
    <w:p w:rsidR="001E3D2D" w:rsidRDefault="001E3D2D" w:rsidP="001E3D2D"/>
    <w:p w:rsidR="001E3D2D" w:rsidRDefault="001E3D2D" w:rsidP="001E3D2D"/>
    <w:p w:rsidR="00694D95" w:rsidRDefault="00694D95" w:rsidP="001E3D2D"/>
    <w:p w:rsidR="00694D95" w:rsidRDefault="00694D95" w:rsidP="001E3D2D"/>
    <w:p w:rsidR="00694D95" w:rsidRDefault="00694D95" w:rsidP="001E3D2D"/>
    <w:p w:rsidR="00694D95" w:rsidRDefault="00694D95" w:rsidP="001E3D2D"/>
    <w:p w:rsidR="00694D95" w:rsidRPr="001E3D2D" w:rsidRDefault="00694D95" w:rsidP="001E3D2D"/>
    <w:p w:rsidR="00E52F0E" w:rsidRDefault="00943D1C" w:rsidP="00E52F0E">
      <w:pPr>
        <w:pStyle w:val="3"/>
      </w:pPr>
      <w:r>
        <w:rPr>
          <w:rFonts w:hint="eastAsia"/>
        </w:rPr>
        <w:t>用户管理</w:t>
      </w:r>
      <w:r>
        <w:rPr>
          <w:rFonts w:hint="eastAsia"/>
        </w:rPr>
        <w:t>UML</w:t>
      </w:r>
      <w:r w:rsidR="00E52F0E">
        <w:rPr>
          <w:rFonts w:hint="eastAsia"/>
        </w:rPr>
        <w:t>序列图</w:t>
      </w:r>
    </w:p>
    <w:p w:rsidR="00134897" w:rsidRDefault="00134897" w:rsidP="00134897">
      <w:pPr>
        <w:pStyle w:val="4"/>
      </w:pPr>
      <w:r>
        <w:rPr>
          <w:rFonts w:hint="eastAsia"/>
        </w:rPr>
        <w:t>添加用户</w:t>
      </w:r>
    </w:p>
    <w:p w:rsidR="00054F75" w:rsidRDefault="00054F75" w:rsidP="00054F75"/>
    <w:p w:rsidR="00054F75" w:rsidRDefault="005A3A7B" w:rsidP="00054F75">
      <w:r>
        <w:rPr>
          <w:rFonts w:hint="eastAsia"/>
          <w:noProof/>
        </w:rPr>
        <w:lastRenderedPageBreak/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624840</wp:posOffset>
            </wp:positionH>
            <wp:positionV relativeFrom="paragraph">
              <wp:posOffset>21590</wp:posOffset>
            </wp:positionV>
            <wp:extent cx="4291330" cy="2623820"/>
            <wp:effectExtent l="19050" t="0" r="0" b="0"/>
            <wp:wrapSquare wrapText="bothSides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30" cy="262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4F75" w:rsidRDefault="00054F75" w:rsidP="00054F75"/>
    <w:p w:rsidR="00054F75" w:rsidRDefault="00054F75" w:rsidP="00054F75"/>
    <w:p w:rsidR="00054F75" w:rsidRDefault="00054F75" w:rsidP="00054F75"/>
    <w:p w:rsidR="00054F75" w:rsidRDefault="00054F75" w:rsidP="00054F75"/>
    <w:p w:rsidR="00054F75" w:rsidRDefault="00054F75" w:rsidP="00054F75"/>
    <w:p w:rsidR="00054F75" w:rsidRDefault="00054F75" w:rsidP="00054F75"/>
    <w:p w:rsidR="00054F75" w:rsidRDefault="00054F75" w:rsidP="00054F75"/>
    <w:p w:rsidR="00054F75" w:rsidRDefault="00054F75" w:rsidP="00054F75"/>
    <w:p w:rsidR="00054F75" w:rsidRDefault="00054F75" w:rsidP="00054F75"/>
    <w:p w:rsidR="00054F75" w:rsidRDefault="00054F75" w:rsidP="00054F75"/>
    <w:p w:rsidR="00054F75" w:rsidRDefault="00054F75" w:rsidP="00054F75"/>
    <w:p w:rsidR="00054F75" w:rsidRDefault="00054F75" w:rsidP="00054F75"/>
    <w:p w:rsidR="00054F75" w:rsidRPr="00054F75" w:rsidRDefault="00054F75" w:rsidP="00054F75"/>
    <w:p w:rsidR="00134897" w:rsidRPr="00134897" w:rsidRDefault="00134897" w:rsidP="00134897">
      <w:pPr>
        <w:pStyle w:val="4"/>
      </w:pPr>
      <w:r>
        <w:rPr>
          <w:rFonts w:hint="eastAsia"/>
        </w:rPr>
        <w:t>删除用户</w:t>
      </w:r>
    </w:p>
    <w:p w:rsidR="00BB4F2C" w:rsidRDefault="00BB4F2C" w:rsidP="00BC51C2"/>
    <w:p w:rsidR="00BB4F2C" w:rsidRDefault="004B25D8" w:rsidP="00BC51C2">
      <w:r>
        <w:rPr>
          <w:noProof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789940</wp:posOffset>
            </wp:positionH>
            <wp:positionV relativeFrom="paragraph">
              <wp:posOffset>176530</wp:posOffset>
            </wp:positionV>
            <wp:extent cx="3473450" cy="2197735"/>
            <wp:effectExtent l="19050" t="0" r="0" b="0"/>
            <wp:wrapSquare wrapText="bothSides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219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4F2C" w:rsidRDefault="00BB4F2C" w:rsidP="00BC51C2"/>
    <w:p w:rsidR="00BB4F2C" w:rsidRDefault="00BB4F2C" w:rsidP="00BC51C2"/>
    <w:p w:rsidR="0000051B" w:rsidRDefault="0000051B" w:rsidP="00BC51C2"/>
    <w:p w:rsidR="0000051B" w:rsidRDefault="0000051B" w:rsidP="00BC51C2"/>
    <w:p w:rsidR="0000051B" w:rsidRPr="00BC51C2" w:rsidRDefault="0000051B" w:rsidP="00BC51C2"/>
    <w:p w:rsidR="00BE1002" w:rsidRDefault="00BE1002" w:rsidP="00BE1002"/>
    <w:p w:rsidR="007B5F90" w:rsidRDefault="007B5F90" w:rsidP="00BE1002"/>
    <w:p w:rsidR="007B5F90" w:rsidRDefault="007B5F90" w:rsidP="00BE1002"/>
    <w:p w:rsidR="007B5F90" w:rsidRDefault="007B5F90" w:rsidP="00BE1002"/>
    <w:p w:rsidR="007B5F90" w:rsidRDefault="007B5F90" w:rsidP="00BE1002"/>
    <w:p w:rsidR="007B5F90" w:rsidRDefault="007B5F90" w:rsidP="00BE1002"/>
    <w:p w:rsidR="007B5F90" w:rsidRDefault="007B5F90" w:rsidP="00BE1002"/>
    <w:p w:rsidR="007B5F90" w:rsidRDefault="00F2050E" w:rsidP="00F2050E">
      <w:pPr>
        <w:pStyle w:val="2"/>
      </w:pPr>
      <w:r>
        <w:rPr>
          <w:rFonts w:hint="eastAsia"/>
        </w:rPr>
        <w:t>涉及文件</w:t>
      </w:r>
    </w:p>
    <w:tbl>
      <w:tblPr>
        <w:tblStyle w:val="a9"/>
        <w:tblW w:w="0" w:type="auto"/>
        <w:tblLook w:val="04A0"/>
      </w:tblPr>
      <w:tblGrid>
        <w:gridCol w:w="3506"/>
        <w:gridCol w:w="1422"/>
        <w:gridCol w:w="3594"/>
      </w:tblGrid>
      <w:tr w:rsidR="00F2050E" w:rsidTr="00466EDD">
        <w:tc>
          <w:tcPr>
            <w:tcW w:w="3506" w:type="dxa"/>
          </w:tcPr>
          <w:p w:rsidR="00F2050E" w:rsidRDefault="00F2050E" w:rsidP="00BE1002">
            <w:r>
              <w:rPr>
                <w:rFonts w:hint="eastAsia"/>
              </w:rPr>
              <w:t>文件</w:t>
            </w:r>
          </w:p>
        </w:tc>
        <w:tc>
          <w:tcPr>
            <w:tcW w:w="1422" w:type="dxa"/>
          </w:tcPr>
          <w:p w:rsidR="00F2050E" w:rsidRDefault="00F2050E" w:rsidP="00BE1002">
            <w:r>
              <w:rPr>
                <w:rFonts w:hint="eastAsia"/>
              </w:rPr>
              <w:t>类别</w:t>
            </w:r>
          </w:p>
        </w:tc>
        <w:tc>
          <w:tcPr>
            <w:tcW w:w="3594" w:type="dxa"/>
          </w:tcPr>
          <w:p w:rsidR="00F2050E" w:rsidRDefault="00F2050E" w:rsidP="00BE1002">
            <w:r>
              <w:rPr>
                <w:rFonts w:hint="eastAsia"/>
              </w:rPr>
              <w:t>备注</w:t>
            </w:r>
          </w:p>
        </w:tc>
      </w:tr>
      <w:tr w:rsidR="00F2050E" w:rsidTr="00466EDD">
        <w:tc>
          <w:tcPr>
            <w:tcW w:w="3506" w:type="dxa"/>
          </w:tcPr>
          <w:p w:rsidR="00F2050E" w:rsidRDefault="00F2050E" w:rsidP="00F2050E">
            <w:r>
              <w:rPr>
                <w:rFonts w:hint="eastAsia"/>
              </w:rPr>
              <w:t>SysUser.java</w:t>
            </w:r>
          </w:p>
        </w:tc>
        <w:tc>
          <w:tcPr>
            <w:tcW w:w="1422" w:type="dxa"/>
          </w:tcPr>
          <w:p w:rsidR="00F2050E" w:rsidRDefault="002B2C0A" w:rsidP="00BE1002">
            <w:r>
              <w:rPr>
                <w:rFonts w:hint="eastAsia"/>
              </w:rPr>
              <w:t>Model</w:t>
            </w:r>
          </w:p>
        </w:tc>
        <w:tc>
          <w:tcPr>
            <w:tcW w:w="3594" w:type="dxa"/>
          </w:tcPr>
          <w:p w:rsidR="00F2050E" w:rsidRDefault="00B25B8B" w:rsidP="00BE1002">
            <w:r>
              <w:rPr>
                <w:rFonts w:hint="eastAsia"/>
              </w:rPr>
              <w:t>与表</w:t>
            </w:r>
            <w:r>
              <w:rPr>
                <w:rFonts w:hint="eastAsia"/>
              </w:rPr>
              <w:t>SYS_USER</w:t>
            </w:r>
            <w:r>
              <w:rPr>
                <w:rFonts w:hint="eastAsia"/>
              </w:rPr>
              <w:t>映射</w:t>
            </w:r>
          </w:p>
        </w:tc>
      </w:tr>
      <w:tr w:rsidR="00F2050E" w:rsidTr="00466EDD">
        <w:tc>
          <w:tcPr>
            <w:tcW w:w="3506" w:type="dxa"/>
          </w:tcPr>
          <w:p w:rsidR="00F2050E" w:rsidRDefault="00F2050E" w:rsidP="00BE1002">
            <w:r>
              <w:rPr>
                <w:rFonts w:hint="eastAsia"/>
              </w:rPr>
              <w:t>SysOrg.java</w:t>
            </w:r>
          </w:p>
        </w:tc>
        <w:tc>
          <w:tcPr>
            <w:tcW w:w="1422" w:type="dxa"/>
          </w:tcPr>
          <w:p w:rsidR="00F2050E" w:rsidRDefault="002B2C0A" w:rsidP="00BE1002">
            <w:r>
              <w:rPr>
                <w:rFonts w:hint="eastAsia"/>
              </w:rPr>
              <w:t>Model</w:t>
            </w:r>
          </w:p>
        </w:tc>
        <w:tc>
          <w:tcPr>
            <w:tcW w:w="3594" w:type="dxa"/>
          </w:tcPr>
          <w:p w:rsidR="00F2050E" w:rsidRDefault="00B25B8B" w:rsidP="00BE1002">
            <w:r>
              <w:rPr>
                <w:rFonts w:hint="eastAsia"/>
              </w:rPr>
              <w:t>与表</w:t>
            </w:r>
            <w:r>
              <w:rPr>
                <w:rFonts w:hint="eastAsia"/>
              </w:rPr>
              <w:t>SYS_ORG</w:t>
            </w:r>
            <w:r>
              <w:rPr>
                <w:rFonts w:hint="eastAsia"/>
              </w:rPr>
              <w:t>映射</w:t>
            </w:r>
          </w:p>
        </w:tc>
      </w:tr>
      <w:tr w:rsidR="00F2050E" w:rsidTr="00466EDD">
        <w:tc>
          <w:tcPr>
            <w:tcW w:w="3506" w:type="dxa"/>
          </w:tcPr>
          <w:p w:rsidR="00F2050E" w:rsidRDefault="00F2050E" w:rsidP="00BE1002">
            <w:r>
              <w:rPr>
                <w:rFonts w:hint="eastAsia"/>
              </w:rPr>
              <w:t>SysUserOrg.java</w:t>
            </w:r>
          </w:p>
        </w:tc>
        <w:tc>
          <w:tcPr>
            <w:tcW w:w="1422" w:type="dxa"/>
          </w:tcPr>
          <w:p w:rsidR="00F2050E" w:rsidRDefault="002B2C0A" w:rsidP="00BE1002">
            <w:r>
              <w:rPr>
                <w:rFonts w:hint="eastAsia"/>
              </w:rPr>
              <w:t>Model</w:t>
            </w:r>
          </w:p>
        </w:tc>
        <w:tc>
          <w:tcPr>
            <w:tcW w:w="3594" w:type="dxa"/>
          </w:tcPr>
          <w:p w:rsidR="00F2050E" w:rsidRDefault="00B25B8B" w:rsidP="00BE1002">
            <w:r>
              <w:rPr>
                <w:rFonts w:hint="eastAsia"/>
              </w:rPr>
              <w:t>与表</w:t>
            </w:r>
            <w:r>
              <w:rPr>
                <w:rFonts w:hint="eastAsia"/>
              </w:rPr>
              <w:t>SYS_USER_ORG</w:t>
            </w:r>
            <w:r>
              <w:rPr>
                <w:rFonts w:hint="eastAsia"/>
              </w:rPr>
              <w:t>映射</w:t>
            </w:r>
          </w:p>
        </w:tc>
      </w:tr>
      <w:tr w:rsidR="00F2050E" w:rsidTr="00466EDD">
        <w:tc>
          <w:tcPr>
            <w:tcW w:w="3506" w:type="dxa"/>
          </w:tcPr>
          <w:p w:rsidR="00F2050E" w:rsidRDefault="00F2050E" w:rsidP="00BE1002">
            <w:r>
              <w:rPr>
                <w:rFonts w:hint="eastAsia"/>
              </w:rPr>
              <w:t>SysOrgParam.java</w:t>
            </w:r>
          </w:p>
        </w:tc>
        <w:tc>
          <w:tcPr>
            <w:tcW w:w="1422" w:type="dxa"/>
          </w:tcPr>
          <w:p w:rsidR="00F2050E" w:rsidRDefault="002B2C0A" w:rsidP="00BE1002">
            <w:r>
              <w:rPr>
                <w:rFonts w:hint="eastAsia"/>
              </w:rPr>
              <w:t>Model</w:t>
            </w:r>
          </w:p>
        </w:tc>
        <w:tc>
          <w:tcPr>
            <w:tcW w:w="3594" w:type="dxa"/>
          </w:tcPr>
          <w:p w:rsidR="00F2050E" w:rsidRDefault="00B25B8B" w:rsidP="00BE1002">
            <w:r>
              <w:rPr>
                <w:rFonts w:hint="eastAsia"/>
              </w:rPr>
              <w:t>与表</w:t>
            </w:r>
            <w:r>
              <w:rPr>
                <w:rFonts w:hint="eastAsia"/>
              </w:rPr>
              <w:t>SYS_ORG_PARAM</w:t>
            </w:r>
            <w:r>
              <w:rPr>
                <w:rFonts w:hint="eastAsia"/>
              </w:rPr>
              <w:t>映射</w:t>
            </w:r>
          </w:p>
        </w:tc>
      </w:tr>
      <w:tr w:rsidR="00F2050E" w:rsidTr="00466EDD">
        <w:tc>
          <w:tcPr>
            <w:tcW w:w="3506" w:type="dxa"/>
          </w:tcPr>
          <w:p w:rsidR="00F2050E" w:rsidRDefault="00F2050E" w:rsidP="00BE1002">
            <w:r>
              <w:rPr>
                <w:rFonts w:hint="eastAsia"/>
              </w:rPr>
              <w:t>SysParam.java</w:t>
            </w:r>
          </w:p>
        </w:tc>
        <w:tc>
          <w:tcPr>
            <w:tcW w:w="1422" w:type="dxa"/>
          </w:tcPr>
          <w:p w:rsidR="00F2050E" w:rsidRDefault="002B2C0A" w:rsidP="00BE1002">
            <w:r>
              <w:rPr>
                <w:rFonts w:hint="eastAsia"/>
              </w:rPr>
              <w:t>Model</w:t>
            </w:r>
          </w:p>
        </w:tc>
        <w:tc>
          <w:tcPr>
            <w:tcW w:w="3594" w:type="dxa"/>
          </w:tcPr>
          <w:p w:rsidR="00F2050E" w:rsidRDefault="00B25B8B" w:rsidP="00BE1002">
            <w:r>
              <w:rPr>
                <w:rFonts w:hint="eastAsia"/>
              </w:rPr>
              <w:t>与表</w:t>
            </w:r>
            <w:r>
              <w:rPr>
                <w:rFonts w:hint="eastAsia"/>
              </w:rPr>
              <w:t>SYS_PARAM</w:t>
            </w:r>
            <w:r>
              <w:rPr>
                <w:rFonts w:hint="eastAsia"/>
              </w:rPr>
              <w:t>映射</w:t>
            </w:r>
          </w:p>
        </w:tc>
      </w:tr>
      <w:tr w:rsidR="00F2050E" w:rsidTr="00466EDD">
        <w:tc>
          <w:tcPr>
            <w:tcW w:w="3506" w:type="dxa"/>
          </w:tcPr>
          <w:p w:rsidR="00F2050E" w:rsidRDefault="00804C94" w:rsidP="00BE1002">
            <w:r>
              <w:rPr>
                <w:rFonts w:hint="eastAsia"/>
              </w:rPr>
              <w:t>SysUserParam.java</w:t>
            </w:r>
          </w:p>
        </w:tc>
        <w:tc>
          <w:tcPr>
            <w:tcW w:w="1422" w:type="dxa"/>
          </w:tcPr>
          <w:p w:rsidR="00F2050E" w:rsidRDefault="002B2C0A" w:rsidP="00BE1002">
            <w:r>
              <w:rPr>
                <w:rFonts w:hint="eastAsia"/>
              </w:rPr>
              <w:t>Model</w:t>
            </w:r>
          </w:p>
        </w:tc>
        <w:tc>
          <w:tcPr>
            <w:tcW w:w="3594" w:type="dxa"/>
          </w:tcPr>
          <w:p w:rsidR="00F2050E" w:rsidRDefault="00B25B8B" w:rsidP="00BE1002">
            <w:r>
              <w:rPr>
                <w:rFonts w:hint="eastAsia"/>
              </w:rPr>
              <w:t>与表</w:t>
            </w:r>
            <w:r>
              <w:rPr>
                <w:rFonts w:hint="eastAsia"/>
              </w:rPr>
              <w:t>SYS_USER_PARAM</w:t>
            </w:r>
            <w:r>
              <w:rPr>
                <w:rFonts w:hint="eastAsia"/>
              </w:rPr>
              <w:t>映射</w:t>
            </w:r>
          </w:p>
        </w:tc>
      </w:tr>
      <w:tr w:rsidR="00F2050E" w:rsidTr="00466EDD">
        <w:tc>
          <w:tcPr>
            <w:tcW w:w="3506" w:type="dxa"/>
          </w:tcPr>
          <w:p w:rsidR="00F2050E" w:rsidRDefault="00804C94" w:rsidP="00BE1002">
            <w:r>
              <w:rPr>
                <w:rFonts w:hint="eastAsia"/>
              </w:rPr>
              <w:t>UserPosition.java</w:t>
            </w:r>
          </w:p>
        </w:tc>
        <w:tc>
          <w:tcPr>
            <w:tcW w:w="1422" w:type="dxa"/>
          </w:tcPr>
          <w:p w:rsidR="00F2050E" w:rsidRDefault="002B2C0A" w:rsidP="00BE1002">
            <w:r>
              <w:rPr>
                <w:rFonts w:hint="eastAsia"/>
              </w:rPr>
              <w:t>Model</w:t>
            </w:r>
          </w:p>
        </w:tc>
        <w:tc>
          <w:tcPr>
            <w:tcW w:w="3594" w:type="dxa"/>
          </w:tcPr>
          <w:p w:rsidR="00F2050E" w:rsidRDefault="00B25B8B" w:rsidP="00BE1002">
            <w:r>
              <w:rPr>
                <w:rFonts w:hint="eastAsia"/>
              </w:rPr>
              <w:t>与表</w:t>
            </w:r>
            <w:r>
              <w:rPr>
                <w:rFonts w:hint="eastAsia"/>
              </w:rPr>
              <w:t>USER_POSITION</w:t>
            </w:r>
            <w:r>
              <w:rPr>
                <w:rFonts w:hint="eastAsia"/>
              </w:rPr>
              <w:t>映射</w:t>
            </w:r>
          </w:p>
        </w:tc>
      </w:tr>
      <w:tr w:rsidR="00F2050E" w:rsidTr="00466EDD">
        <w:tc>
          <w:tcPr>
            <w:tcW w:w="3506" w:type="dxa"/>
          </w:tcPr>
          <w:p w:rsidR="00F2050E" w:rsidRDefault="002B2C0A" w:rsidP="00BE1002">
            <w:r>
              <w:rPr>
                <w:rFonts w:hint="eastAsia"/>
              </w:rPr>
              <w:lastRenderedPageBreak/>
              <w:t>Demension.java</w:t>
            </w:r>
          </w:p>
        </w:tc>
        <w:tc>
          <w:tcPr>
            <w:tcW w:w="1422" w:type="dxa"/>
          </w:tcPr>
          <w:p w:rsidR="00F2050E" w:rsidRDefault="002B2C0A" w:rsidP="00BE1002">
            <w:r>
              <w:rPr>
                <w:rFonts w:hint="eastAsia"/>
              </w:rPr>
              <w:t>Model</w:t>
            </w:r>
          </w:p>
        </w:tc>
        <w:tc>
          <w:tcPr>
            <w:tcW w:w="3594" w:type="dxa"/>
          </w:tcPr>
          <w:p w:rsidR="00F2050E" w:rsidRDefault="00B25B8B" w:rsidP="00BE1002">
            <w:r>
              <w:rPr>
                <w:rFonts w:hint="eastAsia"/>
              </w:rPr>
              <w:t>与表</w:t>
            </w:r>
            <w:r>
              <w:rPr>
                <w:rFonts w:hint="eastAsia"/>
              </w:rPr>
              <w:t>DEMENSION</w:t>
            </w:r>
            <w:r>
              <w:rPr>
                <w:rFonts w:hint="eastAsia"/>
              </w:rPr>
              <w:t>映射</w:t>
            </w:r>
          </w:p>
        </w:tc>
      </w:tr>
      <w:tr w:rsidR="00F2050E" w:rsidTr="00466EDD">
        <w:tc>
          <w:tcPr>
            <w:tcW w:w="3506" w:type="dxa"/>
          </w:tcPr>
          <w:p w:rsidR="00F2050E" w:rsidRDefault="002B2C0A" w:rsidP="00BE1002">
            <w:r>
              <w:rPr>
                <w:rFonts w:hint="eastAsia"/>
              </w:rPr>
              <w:t>SysUserDao.java</w:t>
            </w:r>
          </w:p>
        </w:tc>
        <w:tc>
          <w:tcPr>
            <w:tcW w:w="1422" w:type="dxa"/>
          </w:tcPr>
          <w:p w:rsidR="00F2050E" w:rsidRDefault="002B2C0A" w:rsidP="00BE1002">
            <w:r>
              <w:rPr>
                <w:rFonts w:hint="eastAsia"/>
              </w:rPr>
              <w:t>Dao</w:t>
            </w:r>
          </w:p>
        </w:tc>
        <w:tc>
          <w:tcPr>
            <w:tcW w:w="3594" w:type="dxa"/>
          </w:tcPr>
          <w:p w:rsidR="00F2050E" w:rsidRDefault="00B25B8B" w:rsidP="00BE1002">
            <w:r>
              <w:rPr>
                <w:rFonts w:hint="eastAsia"/>
              </w:rPr>
              <w:t>实现对数据表的增删改查操作</w:t>
            </w:r>
          </w:p>
        </w:tc>
      </w:tr>
      <w:tr w:rsidR="00F2050E" w:rsidTr="00466EDD">
        <w:tc>
          <w:tcPr>
            <w:tcW w:w="3506" w:type="dxa"/>
          </w:tcPr>
          <w:p w:rsidR="00F2050E" w:rsidRDefault="002B2C0A" w:rsidP="00BE1002">
            <w:r>
              <w:rPr>
                <w:rFonts w:hint="eastAsia"/>
              </w:rPr>
              <w:t>SysOrgDao.java</w:t>
            </w:r>
          </w:p>
        </w:tc>
        <w:tc>
          <w:tcPr>
            <w:tcW w:w="1422" w:type="dxa"/>
          </w:tcPr>
          <w:p w:rsidR="00F2050E" w:rsidRDefault="002B2C0A" w:rsidP="00BE1002">
            <w:r>
              <w:rPr>
                <w:rFonts w:hint="eastAsia"/>
              </w:rPr>
              <w:t>Dao</w:t>
            </w:r>
          </w:p>
        </w:tc>
        <w:tc>
          <w:tcPr>
            <w:tcW w:w="3594" w:type="dxa"/>
          </w:tcPr>
          <w:p w:rsidR="00F2050E" w:rsidRDefault="00B25B8B" w:rsidP="00BE1002">
            <w:r>
              <w:rPr>
                <w:rFonts w:hint="eastAsia"/>
              </w:rPr>
              <w:t>实现对数据表的增删改查操作</w:t>
            </w:r>
          </w:p>
        </w:tc>
      </w:tr>
      <w:tr w:rsidR="00F2050E" w:rsidTr="00466EDD">
        <w:tc>
          <w:tcPr>
            <w:tcW w:w="3506" w:type="dxa"/>
          </w:tcPr>
          <w:p w:rsidR="00F2050E" w:rsidRDefault="002B2C0A" w:rsidP="00BE1002">
            <w:r>
              <w:rPr>
                <w:rFonts w:hint="eastAsia"/>
              </w:rPr>
              <w:t>SysUserOrgDao.java</w:t>
            </w:r>
          </w:p>
        </w:tc>
        <w:tc>
          <w:tcPr>
            <w:tcW w:w="1422" w:type="dxa"/>
          </w:tcPr>
          <w:p w:rsidR="00F2050E" w:rsidRDefault="002B2C0A" w:rsidP="00BE1002">
            <w:r>
              <w:rPr>
                <w:rFonts w:hint="eastAsia"/>
              </w:rPr>
              <w:t>Dao</w:t>
            </w:r>
          </w:p>
        </w:tc>
        <w:tc>
          <w:tcPr>
            <w:tcW w:w="3594" w:type="dxa"/>
          </w:tcPr>
          <w:p w:rsidR="00F2050E" w:rsidRDefault="00B25B8B" w:rsidP="00BE1002">
            <w:r>
              <w:rPr>
                <w:rFonts w:hint="eastAsia"/>
              </w:rPr>
              <w:t>实现对数据表的增删改查操作</w:t>
            </w:r>
          </w:p>
        </w:tc>
      </w:tr>
      <w:tr w:rsidR="00F2050E" w:rsidTr="00466EDD">
        <w:tc>
          <w:tcPr>
            <w:tcW w:w="3506" w:type="dxa"/>
          </w:tcPr>
          <w:p w:rsidR="00F2050E" w:rsidRDefault="00C33F0E" w:rsidP="00BE1002">
            <w:r>
              <w:rPr>
                <w:rFonts w:hint="eastAsia"/>
              </w:rPr>
              <w:t>SysOrgParam Dao.java</w:t>
            </w:r>
          </w:p>
        </w:tc>
        <w:tc>
          <w:tcPr>
            <w:tcW w:w="1422" w:type="dxa"/>
          </w:tcPr>
          <w:p w:rsidR="00F2050E" w:rsidRDefault="00C33F0E" w:rsidP="00BE1002">
            <w:r>
              <w:rPr>
                <w:rFonts w:hint="eastAsia"/>
              </w:rPr>
              <w:t>Dao</w:t>
            </w:r>
          </w:p>
        </w:tc>
        <w:tc>
          <w:tcPr>
            <w:tcW w:w="3594" w:type="dxa"/>
          </w:tcPr>
          <w:p w:rsidR="00F2050E" w:rsidRDefault="00B25B8B" w:rsidP="00BE1002">
            <w:r>
              <w:rPr>
                <w:rFonts w:hint="eastAsia"/>
              </w:rPr>
              <w:t>实现对数据表的增删改查操作</w:t>
            </w:r>
          </w:p>
        </w:tc>
      </w:tr>
      <w:tr w:rsidR="00F2050E" w:rsidTr="00466EDD">
        <w:tc>
          <w:tcPr>
            <w:tcW w:w="3506" w:type="dxa"/>
          </w:tcPr>
          <w:p w:rsidR="00F2050E" w:rsidRDefault="00B244C6" w:rsidP="00BE1002">
            <w:r>
              <w:rPr>
                <w:rFonts w:hint="eastAsia"/>
              </w:rPr>
              <w:t>SysParam Dao.java</w:t>
            </w:r>
          </w:p>
        </w:tc>
        <w:tc>
          <w:tcPr>
            <w:tcW w:w="1422" w:type="dxa"/>
          </w:tcPr>
          <w:p w:rsidR="00F2050E" w:rsidRDefault="00F35946" w:rsidP="00BE1002">
            <w:r>
              <w:rPr>
                <w:rFonts w:hint="eastAsia"/>
              </w:rPr>
              <w:t>Dao</w:t>
            </w:r>
          </w:p>
        </w:tc>
        <w:tc>
          <w:tcPr>
            <w:tcW w:w="3594" w:type="dxa"/>
          </w:tcPr>
          <w:p w:rsidR="00F2050E" w:rsidRDefault="00B25B8B" w:rsidP="00BE1002">
            <w:r>
              <w:rPr>
                <w:rFonts w:hint="eastAsia"/>
              </w:rPr>
              <w:t>实现对数据表的增删改查操作</w:t>
            </w:r>
          </w:p>
        </w:tc>
      </w:tr>
      <w:tr w:rsidR="00F2050E" w:rsidTr="00466EDD">
        <w:tc>
          <w:tcPr>
            <w:tcW w:w="3506" w:type="dxa"/>
          </w:tcPr>
          <w:p w:rsidR="00F2050E" w:rsidRDefault="00A35937" w:rsidP="00BE1002">
            <w:r>
              <w:rPr>
                <w:rFonts w:hint="eastAsia"/>
              </w:rPr>
              <w:t>SysUserParamDao.java</w:t>
            </w:r>
          </w:p>
        </w:tc>
        <w:tc>
          <w:tcPr>
            <w:tcW w:w="1422" w:type="dxa"/>
          </w:tcPr>
          <w:p w:rsidR="00F2050E" w:rsidRDefault="00A35937" w:rsidP="00BE1002">
            <w:r>
              <w:rPr>
                <w:rFonts w:hint="eastAsia"/>
              </w:rPr>
              <w:t>Dao</w:t>
            </w:r>
          </w:p>
        </w:tc>
        <w:tc>
          <w:tcPr>
            <w:tcW w:w="3594" w:type="dxa"/>
          </w:tcPr>
          <w:p w:rsidR="00F2050E" w:rsidRDefault="00B25B8B" w:rsidP="00BE1002">
            <w:r>
              <w:rPr>
                <w:rFonts w:hint="eastAsia"/>
              </w:rPr>
              <w:t>实现对数据表的增删改查操作</w:t>
            </w:r>
          </w:p>
        </w:tc>
      </w:tr>
      <w:tr w:rsidR="00F2050E" w:rsidTr="00466EDD">
        <w:tc>
          <w:tcPr>
            <w:tcW w:w="3506" w:type="dxa"/>
          </w:tcPr>
          <w:p w:rsidR="00F2050E" w:rsidRDefault="00A71650" w:rsidP="00BE1002">
            <w:r>
              <w:rPr>
                <w:rFonts w:hint="eastAsia"/>
              </w:rPr>
              <w:t>UserPositionDao.java</w:t>
            </w:r>
          </w:p>
        </w:tc>
        <w:tc>
          <w:tcPr>
            <w:tcW w:w="1422" w:type="dxa"/>
          </w:tcPr>
          <w:p w:rsidR="00F2050E" w:rsidRDefault="00A71650" w:rsidP="00BE1002">
            <w:r>
              <w:rPr>
                <w:rFonts w:hint="eastAsia"/>
              </w:rPr>
              <w:t>Dao</w:t>
            </w:r>
          </w:p>
        </w:tc>
        <w:tc>
          <w:tcPr>
            <w:tcW w:w="3594" w:type="dxa"/>
          </w:tcPr>
          <w:p w:rsidR="00F2050E" w:rsidRDefault="00B25B8B" w:rsidP="00BE1002">
            <w:r>
              <w:rPr>
                <w:rFonts w:hint="eastAsia"/>
              </w:rPr>
              <w:t>实现对数据表的增删改查操作</w:t>
            </w:r>
          </w:p>
        </w:tc>
      </w:tr>
      <w:tr w:rsidR="00F2050E" w:rsidTr="00466EDD">
        <w:tc>
          <w:tcPr>
            <w:tcW w:w="3506" w:type="dxa"/>
          </w:tcPr>
          <w:p w:rsidR="00F2050E" w:rsidRDefault="00A71650" w:rsidP="00BE1002">
            <w:r>
              <w:rPr>
                <w:rFonts w:hint="eastAsia"/>
              </w:rPr>
              <w:t>Demension Dao.java</w:t>
            </w:r>
          </w:p>
        </w:tc>
        <w:tc>
          <w:tcPr>
            <w:tcW w:w="1422" w:type="dxa"/>
          </w:tcPr>
          <w:p w:rsidR="00F2050E" w:rsidRDefault="00A71650" w:rsidP="00BE1002">
            <w:r>
              <w:rPr>
                <w:rFonts w:hint="eastAsia"/>
              </w:rPr>
              <w:t>Dao</w:t>
            </w:r>
          </w:p>
        </w:tc>
        <w:tc>
          <w:tcPr>
            <w:tcW w:w="3594" w:type="dxa"/>
          </w:tcPr>
          <w:p w:rsidR="00F2050E" w:rsidRDefault="00B25B8B" w:rsidP="00BE1002">
            <w:r>
              <w:rPr>
                <w:rFonts w:hint="eastAsia"/>
              </w:rPr>
              <w:t>实现对数据表的增删改查操作</w:t>
            </w:r>
          </w:p>
        </w:tc>
      </w:tr>
      <w:tr w:rsidR="00932290" w:rsidTr="00466EDD">
        <w:tc>
          <w:tcPr>
            <w:tcW w:w="3506" w:type="dxa"/>
          </w:tcPr>
          <w:p w:rsidR="00932290" w:rsidRDefault="00932290" w:rsidP="00932290">
            <w:r>
              <w:rPr>
                <w:rFonts w:hint="eastAsia"/>
              </w:rPr>
              <w:t>SysUser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.java</w:t>
            </w:r>
          </w:p>
        </w:tc>
        <w:tc>
          <w:tcPr>
            <w:tcW w:w="1422" w:type="dxa"/>
          </w:tcPr>
          <w:p w:rsidR="00932290" w:rsidRDefault="00932290" w:rsidP="00274C08">
            <w:r>
              <w:rPr>
                <w:rFonts w:hint="eastAsia"/>
              </w:rPr>
              <w:t>Service</w:t>
            </w:r>
          </w:p>
        </w:tc>
        <w:tc>
          <w:tcPr>
            <w:tcW w:w="3594" w:type="dxa"/>
          </w:tcPr>
          <w:p w:rsidR="00932290" w:rsidRDefault="00B25B8B" w:rsidP="00274C08">
            <w:r>
              <w:rPr>
                <w:rFonts w:hint="eastAsia"/>
              </w:rPr>
              <w:t>处理业务逻辑</w:t>
            </w:r>
          </w:p>
        </w:tc>
      </w:tr>
      <w:tr w:rsidR="00932290" w:rsidTr="00466EDD">
        <w:tc>
          <w:tcPr>
            <w:tcW w:w="3506" w:type="dxa"/>
          </w:tcPr>
          <w:p w:rsidR="00932290" w:rsidRDefault="00932290" w:rsidP="00274C08">
            <w:r>
              <w:rPr>
                <w:rFonts w:hint="eastAsia"/>
              </w:rPr>
              <w:t>SysOrg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.java</w:t>
            </w:r>
          </w:p>
        </w:tc>
        <w:tc>
          <w:tcPr>
            <w:tcW w:w="1422" w:type="dxa"/>
          </w:tcPr>
          <w:p w:rsidR="00932290" w:rsidRDefault="00932290" w:rsidP="00274C08">
            <w:r>
              <w:rPr>
                <w:rFonts w:hint="eastAsia"/>
              </w:rPr>
              <w:t>Service</w:t>
            </w:r>
          </w:p>
        </w:tc>
        <w:tc>
          <w:tcPr>
            <w:tcW w:w="3594" w:type="dxa"/>
          </w:tcPr>
          <w:p w:rsidR="00932290" w:rsidRDefault="00B25B8B" w:rsidP="00274C08">
            <w:r>
              <w:rPr>
                <w:rFonts w:hint="eastAsia"/>
              </w:rPr>
              <w:t>处理业务逻辑</w:t>
            </w:r>
          </w:p>
        </w:tc>
      </w:tr>
      <w:tr w:rsidR="00932290" w:rsidTr="00466EDD">
        <w:tc>
          <w:tcPr>
            <w:tcW w:w="3506" w:type="dxa"/>
          </w:tcPr>
          <w:p w:rsidR="00932290" w:rsidRDefault="00932290" w:rsidP="00274C08">
            <w:r>
              <w:rPr>
                <w:rFonts w:hint="eastAsia"/>
              </w:rPr>
              <w:t>SysUserOrg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.java</w:t>
            </w:r>
          </w:p>
        </w:tc>
        <w:tc>
          <w:tcPr>
            <w:tcW w:w="1422" w:type="dxa"/>
          </w:tcPr>
          <w:p w:rsidR="00932290" w:rsidRDefault="00932290" w:rsidP="00274C08">
            <w:r>
              <w:rPr>
                <w:rFonts w:hint="eastAsia"/>
              </w:rPr>
              <w:t>Service</w:t>
            </w:r>
          </w:p>
        </w:tc>
        <w:tc>
          <w:tcPr>
            <w:tcW w:w="3594" w:type="dxa"/>
          </w:tcPr>
          <w:p w:rsidR="00932290" w:rsidRDefault="00B25B8B" w:rsidP="00274C08">
            <w:r>
              <w:rPr>
                <w:rFonts w:hint="eastAsia"/>
              </w:rPr>
              <w:t>处理业务逻辑</w:t>
            </w:r>
          </w:p>
        </w:tc>
      </w:tr>
      <w:tr w:rsidR="00932290" w:rsidTr="00466EDD">
        <w:tc>
          <w:tcPr>
            <w:tcW w:w="3506" w:type="dxa"/>
          </w:tcPr>
          <w:p w:rsidR="00932290" w:rsidRDefault="00932290" w:rsidP="00274C08">
            <w:r>
              <w:rPr>
                <w:rFonts w:hint="eastAsia"/>
              </w:rPr>
              <w:t xml:space="preserve">SysOrgParam 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.java</w:t>
            </w:r>
          </w:p>
        </w:tc>
        <w:tc>
          <w:tcPr>
            <w:tcW w:w="1422" w:type="dxa"/>
          </w:tcPr>
          <w:p w:rsidR="00932290" w:rsidRDefault="00932290" w:rsidP="00274C08">
            <w:r>
              <w:rPr>
                <w:rFonts w:hint="eastAsia"/>
              </w:rPr>
              <w:t>Service</w:t>
            </w:r>
          </w:p>
        </w:tc>
        <w:tc>
          <w:tcPr>
            <w:tcW w:w="3594" w:type="dxa"/>
          </w:tcPr>
          <w:p w:rsidR="00932290" w:rsidRDefault="00B25B8B" w:rsidP="00274C08">
            <w:r>
              <w:rPr>
                <w:rFonts w:hint="eastAsia"/>
              </w:rPr>
              <w:t>处理业务逻辑</w:t>
            </w:r>
          </w:p>
        </w:tc>
      </w:tr>
      <w:tr w:rsidR="00932290" w:rsidTr="00466EDD">
        <w:tc>
          <w:tcPr>
            <w:tcW w:w="3506" w:type="dxa"/>
          </w:tcPr>
          <w:p w:rsidR="00932290" w:rsidRDefault="00932290" w:rsidP="00274C08">
            <w:r>
              <w:rPr>
                <w:rFonts w:hint="eastAsia"/>
              </w:rPr>
              <w:t>SysParam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.java</w:t>
            </w:r>
          </w:p>
        </w:tc>
        <w:tc>
          <w:tcPr>
            <w:tcW w:w="1422" w:type="dxa"/>
          </w:tcPr>
          <w:p w:rsidR="00932290" w:rsidRDefault="00932290" w:rsidP="00274C08">
            <w:r>
              <w:rPr>
                <w:rFonts w:hint="eastAsia"/>
              </w:rPr>
              <w:t>Service</w:t>
            </w:r>
          </w:p>
        </w:tc>
        <w:tc>
          <w:tcPr>
            <w:tcW w:w="3594" w:type="dxa"/>
          </w:tcPr>
          <w:p w:rsidR="00932290" w:rsidRDefault="00B25B8B" w:rsidP="00274C08">
            <w:r>
              <w:rPr>
                <w:rFonts w:hint="eastAsia"/>
              </w:rPr>
              <w:t>处理业务逻辑</w:t>
            </w:r>
          </w:p>
        </w:tc>
      </w:tr>
      <w:tr w:rsidR="00932290" w:rsidTr="00466EDD">
        <w:tc>
          <w:tcPr>
            <w:tcW w:w="3506" w:type="dxa"/>
          </w:tcPr>
          <w:p w:rsidR="00932290" w:rsidRDefault="00932290" w:rsidP="00274C08">
            <w:r>
              <w:rPr>
                <w:rFonts w:hint="eastAsia"/>
              </w:rPr>
              <w:t>SysUserParam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.java</w:t>
            </w:r>
          </w:p>
        </w:tc>
        <w:tc>
          <w:tcPr>
            <w:tcW w:w="1422" w:type="dxa"/>
          </w:tcPr>
          <w:p w:rsidR="00932290" w:rsidRDefault="00932290" w:rsidP="00274C08">
            <w:r>
              <w:rPr>
                <w:rFonts w:hint="eastAsia"/>
              </w:rPr>
              <w:t>Service</w:t>
            </w:r>
          </w:p>
        </w:tc>
        <w:tc>
          <w:tcPr>
            <w:tcW w:w="3594" w:type="dxa"/>
          </w:tcPr>
          <w:p w:rsidR="00932290" w:rsidRDefault="00B25B8B" w:rsidP="00274C08">
            <w:r>
              <w:rPr>
                <w:rFonts w:hint="eastAsia"/>
              </w:rPr>
              <w:t>处理业务逻辑</w:t>
            </w:r>
          </w:p>
        </w:tc>
      </w:tr>
      <w:tr w:rsidR="00932290" w:rsidTr="00466EDD">
        <w:tc>
          <w:tcPr>
            <w:tcW w:w="3506" w:type="dxa"/>
          </w:tcPr>
          <w:p w:rsidR="00932290" w:rsidRDefault="00932290" w:rsidP="00274C08">
            <w:r>
              <w:rPr>
                <w:rFonts w:hint="eastAsia"/>
              </w:rPr>
              <w:t>UserPosition</w:t>
            </w:r>
            <w:r w:rsidR="006416D2">
              <w:rPr>
                <w:rFonts w:hint="eastAsia"/>
              </w:rPr>
              <w:t>Service</w:t>
            </w:r>
            <w:r>
              <w:rPr>
                <w:rFonts w:hint="eastAsia"/>
              </w:rPr>
              <w:t>.java</w:t>
            </w:r>
          </w:p>
        </w:tc>
        <w:tc>
          <w:tcPr>
            <w:tcW w:w="1422" w:type="dxa"/>
          </w:tcPr>
          <w:p w:rsidR="00932290" w:rsidRDefault="006416D2" w:rsidP="00274C08">
            <w:r>
              <w:rPr>
                <w:rFonts w:hint="eastAsia"/>
              </w:rPr>
              <w:t>Service</w:t>
            </w:r>
          </w:p>
        </w:tc>
        <w:tc>
          <w:tcPr>
            <w:tcW w:w="3594" w:type="dxa"/>
          </w:tcPr>
          <w:p w:rsidR="00932290" w:rsidRDefault="00B25B8B" w:rsidP="00274C08">
            <w:r>
              <w:rPr>
                <w:rFonts w:hint="eastAsia"/>
              </w:rPr>
              <w:t>处理业务逻辑</w:t>
            </w:r>
          </w:p>
        </w:tc>
      </w:tr>
      <w:tr w:rsidR="006416D2" w:rsidTr="00466EDD">
        <w:tc>
          <w:tcPr>
            <w:tcW w:w="3506" w:type="dxa"/>
          </w:tcPr>
          <w:p w:rsidR="006416D2" w:rsidRDefault="006416D2" w:rsidP="00274C08">
            <w:pPr>
              <w:rPr>
                <w:rFonts w:hint="eastAsia"/>
              </w:rPr>
            </w:pPr>
            <w:r>
              <w:rPr>
                <w:rFonts w:hint="eastAsia"/>
              </w:rPr>
              <w:t>Demension Service.java</w:t>
            </w:r>
          </w:p>
        </w:tc>
        <w:tc>
          <w:tcPr>
            <w:tcW w:w="1422" w:type="dxa"/>
          </w:tcPr>
          <w:p w:rsidR="006416D2" w:rsidRDefault="006416D2" w:rsidP="00274C08">
            <w:pPr>
              <w:rPr>
                <w:rFonts w:hint="eastAsia"/>
              </w:rPr>
            </w:pPr>
            <w:r>
              <w:rPr>
                <w:rFonts w:hint="eastAsia"/>
              </w:rPr>
              <w:t>Service</w:t>
            </w:r>
          </w:p>
        </w:tc>
        <w:tc>
          <w:tcPr>
            <w:tcW w:w="3594" w:type="dxa"/>
          </w:tcPr>
          <w:p w:rsidR="006416D2" w:rsidRDefault="00B25B8B" w:rsidP="00274C08">
            <w:r>
              <w:rPr>
                <w:rFonts w:hint="eastAsia"/>
              </w:rPr>
              <w:t>处理业务逻辑</w:t>
            </w:r>
          </w:p>
        </w:tc>
      </w:tr>
      <w:tr w:rsidR="0050447E" w:rsidTr="00466EDD">
        <w:tc>
          <w:tcPr>
            <w:tcW w:w="3506" w:type="dxa"/>
          </w:tcPr>
          <w:p w:rsidR="0050447E" w:rsidRDefault="0050447E" w:rsidP="00274C08">
            <w:r>
              <w:rPr>
                <w:rFonts w:hint="eastAsia"/>
              </w:rPr>
              <w:t>SysUser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.java</w:t>
            </w:r>
          </w:p>
        </w:tc>
        <w:tc>
          <w:tcPr>
            <w:tcW w:w="1422" w:type="dxa"/>
          </w:tcPr>
          <w:p w:rsidR="0050447E" w:rsidRDefault="0050447E" w:rsidP="00274C08">
            <w:r>
              <w:rPr>
                <w:rFonts w:hint="eastAsia"/>
              </w:rPr>
              <w:t>Controller</w:t>
            </w:r>
          </w:p>
        </w:tc>
        <w:tc>
          <w:tcPr>
            <w:tcW w:w="3594" w:type="dxa"/>
          </w:tcPr>
          <w:p w:rsidR="0050447E" w:rsidRDefault="0050447E" w:rsidP="00274C08"/>
        </w:tc>
      </w:tr>
      <w:tr w:rsidR="00145837" w:rsidTr="00466EDD">
        <w:tc>
          <w:tcPr>
            <w:tcW w:w="3506" w:type="dxa"/>
          </w:tcPr>
          <w:p w:rsidR="00145837" w:rsidRDefault="00145837" w:rsidP="00274C08">
            <w:pPr>
              <w:rPr>
                <w:rFonts w:hint="eastAsia"/>
              </w:rPr>
            </w:pPr>
            <w:r>
              <w:rPr>
                <w:rFonts w:hint="eastAsia"/>
              </w:rPr>
              <w:t>SysUser</w:t>
            </w:r>
            <w:r w:rsidR="00B25B8B">
              <w:rPr>
                <w:rFonts w:hint="eastAsia"/>
              </w:rPr>
              <w:t>Form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.java</w:t>
            </w:r>
          </w:p>
        </w:tc>
        <w:tc>
          <w:tcPr>
            <w:tcW w:w="1422" w:type="dxa"/>
          </w:tcPr>
          <w:p w:rsidR="00145837" w:rsidRDefault="008C1D27" w:rsidP="00274C08">
            <w:pPr>
              <w:rPr>
                <w:rFonts w:hint="eastAsia"/>
              </w:rPr>
            </w:pPr>
            <w:r>
              <w:rPr>
                <w:rFonts w:hint="eastAsia"/>
              </w:rPr>
              <w:t>Controller</w:t>
            </w:r>
          </w:p>
        </w:tc>
        <w:tc>
          <w:tcPr>
            <w:tcW w:w="3594" w:type="dxa"/>
          </w:tcPr>
          <w:p w:rsidR="00145837" w:rsidRDefault="00B25B8B" w:rsidP="00274C08">
            <w:r>
              <w:rPr>
                <w:rFonts w:hint="eastAsia"/>
              </w:rPr>
              <w:t>处理添加更新操作</w:t>
            </w:r>
          </w:p>
        </w:tc>
      </w:tr>
      <w:tr w:rsidR="0050447E" w:rsidTr="00466EDD">
        <w:tc>
          <w:tcPr>
            <w:tcW w:w="3506" w:type="dxa"/>
          </w:tcPr>
          <w:p w:rsidR="0050447E" w:rsidRDefault="0050447E" w:rsidP="00274C08">
            <w:r>
              <w:rPr>
                <w:rFonts w:hint="eastAsia"/>
              </w:rPr>
              <w:t>SysOrg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.java</w:t>
            </w:r>
          </w:p>
        </w:tc>
        <w:tc>
          <w:tcPr>
            <w:tcW w:w="1422" w:type="dxa"/>
          </w:tcPr>
          <w:p w:rsidR="0050447E" w:rsidRDefault="0050447E" w:rsidP="00274C08">
            <w:r>
              <w:rPr>
                <w:rFonts w:hint="eastAsia"/>
              </w:rPr>
              <w:t>Controller</w:t>
            </w:r>
          </w:p>
        </w:tc>
        <w:tc>
          <w:tcPr>
            <w:tcW w:w="3594" w:type="dxa"/>
          </w:tcPr>
          <w:p w:rsidR="0050447E" w:rsidRDefault="0050447E" w:rsidP="00274C08"/>
        </w:tc>
      </w:tr>
      <w:tr w:rsidR="00145837" w:rsidTr="00466EDD">
        <w:tc>
          <w:tcPr>
            <w:tcW w:w="3506" w:type="dxa"/>
          </w:tcPr>
          <w:p w:rsidR="00145837" w:rsidRDefault="00145837" w:rsidP="00274C08">
            <w:pPr>
              <w:rPr>
                <w:rFonts w:hint="eastAsia"/>
              </w:rPr>
            </w:pPr>
            <w:r>
              <w:rPr>
                <w:rFonts w:hint="eastAsia"/>
              </w:rPr>
              <w:t>SysOrg</w:t>
            </w:r>
            <w:r>
              <w:rPr>
                <w:rFonts w:hint="eastAsia"/>
              </w:rPr>
              <w:t>FormController</w:t>
            </w:r>
            <w:r>
              <w:rPr>
                <w:rFonts w:hint="eastAsia"/>
              </w:rPr>
              <w:t>.java</w:t>
            </w:r>
          </w:p>
        </w:tc>
        <w:tc>
          <w:tcPr>
            <w:tcW w:w="1422" w:type="dxa"/>
          </w:tcPr>
          <w:p w:rsidR="00145837" w:rsidRDefault="008C1D27" w:rsidP="00274C08">
            <w:pPr>
              <w:rPr>
                <w:rFonts w:hint="eastAsia"/>
              </w:rPr>
            </w:pPr>
            <w:r>
              <w:rPr>
                <w:rFonts w:hint="eastAsia"/>
              </w:rPr>
              <w:t>Controller</w:t>
            </w:r>
          </w:p>
        </w:tc>
        <w:tc>
          <w:tcPr>
            <w:tcW w:w="3594" w:type="dxa"/>
          </w:tcPr>
          <w:p w:rsidR="00145837" w:rsidRDefault="00B25B8B" w:rsidP="00274C08">
            <w:r>
              <w:rPr>
                <w:rFonts w:hint="eastAsia"/>
              </w:rPr>
              <w:t>处理添加更新操作</w:t>
            </w:r>
          </w:p>
        </w:tc>
      </w:tr>
      <w:tr w:rsidR="0050447E" w:rsidTr="00466EDD">
        <w:tc>
          <w:tcPr>
            <w:tcW w:w="3506" w:type="dxa"/>
          </w:tcPr>
          <w:p w:rsidR="0050447E" w:rsidRDefault="0050447E" w:rsidP="00274C08">
            <w:r>
              <w:rPr>
                <w:rFonts w:hint="eastAsia"/>
              </w:rPr>
              <w:t>SysUserOrg</w:t>
            </w:r>
            <w:r w:rsidR="00145837">
              <w:rPr>
                <w:rFonts w:hint="eastAsia"/>
              </w:rPr>
              <w:t>Form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.java</w:t>
            </w:r>
          </w:p>
        </w:tc>
        <w:tc>
          <w:tcPr>
            <w:tcW w:w="1422" w:type="dxa"/>
          </w:tcPr>
          <w:p w:rsidR="0050447E" w:rsidRDefault="0050447E" w:rsidP="00274C08">
            <w:r>
              <w:rPr>
                <w:rFonts w:hint="eastAsia"/>
              </w:rPr>
              <w:t>Controller</w:t>
            </w:r>
          </w:p>
        </w:tc>
        <w:tc>
          <w:tcPr>
            <w:tcW w:w="3594" w:type="dxa"/>
          </w:tcPr>
          <w:p w:rsidR="0050447E" w:rsidRDefault="00B25B8B" w:rsidP="00274C08">
            <w:r>
              <w:rPr>
                <w:rFonts w:hint="eastAsia"/>
              </w:rPr>
              <w:t>处理添加更新操作</w:t>
            </w:r>
          </w:p>
        </w:tc>
      </w:tr>
      <w:tr w:rsidR="00145837" w:rsidTr="00466EDD">
        <w:tc>
          <w:tcPr>
            <w:tcW w:w="3506" w:type="dxa"/>
          </w:tcPr>
          <w:p w:rsidR="00145837" w:rsidRDefault="00145837" w:rsidP="00274C08">
            <w:r>
              <w:rPr>
                <w:rFonts w:hint="eastAsia"/>
              </w:rPr>
              <w:t>SysUserOrgController.java</w:t>
            </w:r>
          </w:p>
        </w:tc>
        <w:tc>
          <w:tcPr>
            <w:tcW w:w="1422" w:type="dxa"/>
          </w:tcPr>
          <w:p w:rsidR="00145837" w:rsidRDefault="00145837" w:rsidP="00274C08">
            <w:r>
              <w:rPr>
                <w:rFonts w:hint="eastAsia"/>
              </w:rPr>
              <w:t>Controller</w:t>
            </w:r>
          </w:p>
        </w:tc>
        <w:tc>
          <w:tcPr>
            <w:tcW w:w="3594" w:type="dxa"/>
          </w:tcPr>
          <w:p w:rsidR="00145837" w:rsidRDefault="00145837" w:rsidP="00274C08"/>
        </w:tc>
      </w:tr>
      <w:tr w:rsidR="0050447E" w:rsidTr="00466EDD">
        <w:tc>
          <w:tcPr>
            <w:tcW w:w="3506" w:type="dxa"/>
          </w:tcPr>
          <w:p w:rsidR="0050447E" w:rsidRDefault="0050447E" w:rsidP="00274C08">
            <w:r>
              <w:rPr>
                <w:rFonts w:hint="eastAsia"/>
              </w:rPr>
              <w:t>SysOrgParam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.java</w:t>
            </w:r>
          </w:p>
        </w:tc>
        <w:tc>
          <w:tcPr>
            <w:tcW w:w="1422" w:type="dxa"/>
          </w:tcPr>
          <w:p w:rsidR="0050447E" w:rsidRDefault="0050447E" w:rsidP="00274C08">
            <w:r>
              <w:rPr>
                <w:rFonts w:hint="eastAsia"/>
              </w:rPr>
              <w:t>Controller</w:t>
            </w:r>
          </w:p>
        </w:tc>
        <w:tc>
          <w:tcPr>
            <w:tcW w:w="3594" w:type="dxa"/>
          </w:tcPr>
          <w:p w:rsidR="0050447E" w:rsidRDefault="0050447E" w:rsidP="00274C08"/>
        </w:tc>
      </w:tr>
      <w:tr w:rsidR="00145837" w:rsidTr="00466EDD">
        <w:tc>
          <w:tcPr>
            <w:tcW w:w="3506" w:type="dxa"/>
          </w:tcPr>
          <w:p w:rsidR="00145837" w:rsidRDefault="00145837" w:rsidP="00274C08">
            <w:r>
              <w:rPr>
                <w:rFonts w:hint="eastAsia"/>
              </w:rPr>
              <w:t>SysOrgParam</w:t>
            </w:r>
            <w:r>
              <w:rPr>
                <w:rFonts w:hint="eastAsia"/>
              </w:rPr>
              <w:t>Form</w:t>
            </w:r>
            <w:r>
              <w:rPr>
                <w:rFonts w:hint="eastAsia"/>
              </w:rPr>
              <w:t>Controller.java</w:t>
            </w:r>
          </w:p>
        </w:tc>
        <w:tc>
          <w:tcPr>
            <w:tcW w:w="1422" w:type="dxa"/>
          </w:tcPr>
          <w:p w:rsidR="00145837" w:rsidRDefault="00145837" w:rsidP="00274C08">
            <w:r>
              <w:rPr>
                <w:rFonts w:hint="eastAsia"/>
              </w:rPr>
              <w:t>Controller</w:t>
            </w:r>
          </w:p>
        </w:tc>
        <w:tc>
          <w:tcPr>
            <w:tcW w:w="3594" w:type="dxa"/>
          </w:tcPr>
          <w:p w:rsidR="00145837" w:rsidRDefault="00B25B8B" w:rsidP="00274C08">
            <w:r>
              <w:rPr>
                <w:rFonts w:hint="eastAsia"/>
              </w:rPr>
              <w:t>处理添加更新操作</w:t>
            </w:r>
          </w:p>
        </w:tc>
      </w:tr>
      <w:tr w:rsidR="0050447E" w:rsidTr="00466EDD">
        <w:tc>
          <w:tcPr>
            <w:tcW w:w="3506" w:type="dxa"/>
          </w:tcPr>
          <w:p w:rsidR="0050447E" w:rsidRDefault="00145837" w:rsidP="00274C08">
            <w:r>
              <w:rPr>
                <w:rFonts w:hint="eastAsia"/>
              </w:rPr>
              <w:t>SysParamController.java</w:t>
            </w:r>
          </w:p>
        </w:tc>
        <w:tc>
          <w:tcPr>
            <w:tcW w:w="1422" w:type="dxa"/>
          </w:tcPr>
          <w:p w:rsidR="0050447E" w:rsidRDefault="0050447E" w:rsidP="00274C08">
            <w:r>
              <w:rPr>
                <w:rFonts w:hint="eastAsia"/>
              </w:rPr>
              <w:t>Controller</w:t>
            </w:r>
          </w:p>
        </w:tc>
        <w:tc>
          <w:tcPr>
            <w:tcW w:w="3594" w:type="dxa"/>
          </w:tcPr>
          <w:p w:rsidR="0050447E" w:rsidRDefault="0050447E" w:rsidP="00274C08"/>
        </w:tc>
      </w:tr>
      <w:tr w:rsidR="00145837" w:rsidTr="00466EDD">
        <w:tc>
          <w:tcPr>
            <w:tcW w:w="3506" w:type="dxa"/>
          </w:tcPr>
          <w:p w:rsidR="00145837" w:rsidRDefault="00145837" w:rsidP="00A25BBB">
            <w:r>
              <w:rPr>
                <w:rFonts w:hint="eastAsia"/>
              </w:rPr>
              <w:t>SysParam</w:t>
            </w:r>
            <w:r>
              <w:rPr>
                <w:rFonts w:hint="eastAsia"/>
              </w:rPr>
              <w:t>Form</w:t>
            </w:r>
            <w:r>
              <w:rPr>
                <w:rFonts w:hint="eastAsia"/>
              </w:rPr>
              <w:t>Controller.java</w:t>
            </w:r>
          </w:p>
        </w:tc>
        <w:tc>
          <w:tcPr>
            <w:tcW w:w="1422" w:type="dxa"/>
          </w:tcPr>
          <w:p w:rsidR="00145837" w:rsidRDefault="00145837" w:rsidP="00274C08">
            <w:pPr>
              <w:rPr>
                <w:rFonts w:hint="eastAsia"/>
              </w:rPr>
            </w:pPr>
            <w:r>
              <w:rPr>
                <w:rFonts w:hint="eastAsia"/>
              </w:rPr>
              <w:t>Controller</w:t>
            </w:r>
          </w:p>
        </w:tc>
        <w:tc>
          <w:tcPr>
            <w:tcW w:w="3594" w:type="dxa"/>
          </w:tcPr>
          <w:p w:rsidR="00145837" w:rsidRDefault="00B25B8B" w:rsidP="00274C08">
            <w:r>
              <w:rPr>
                <w:rFonts w:hint="eastAsia"/>
              </w:rPr>
              <w:t>处理添加更新操作</w:t>
            </w:r>
          </w:p>
        </w:tc>
      </w:tr>
      <w:tr w:rsidR="00145837" w:rsidTr="00466EDD">
        <w:tc>
          <w:tcPr>
            <w:tcW w:w="3506" w:type="dxa"/>
          </w:tcPr>
          <w:p w:rsidR="00145837" w:rsidRDefault="00145837" w:rsidP="00274C08">
            <w:r>
              <w:rPr>
                <w:rFonts w:hint="eastAsia"/>
              </w:rPr>
              <w:t>SysUserParam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.java</w:t>
            </w:r>
          </w:p>
        </w:tc>
        <w:tc>
          <w:tcPr>
            <w:tcW w:w="1422" w:type="dxa"/>
          </w:tcPr>
          <w:p w:rsidR="00145837" w:rsidRDefault="00145837" w:rsidP="00274C08">
            <w:r>
              <w:rPr>
                <w:rFonts w:hint="eastAsia"/>
              </w:rPr>
              <w:t>Controller</w:t>
            </w:r>
          </w:p>
        </w:tc>
        <w:tc>
          <w:tcPr>
            <w:tcW w:w="3594" w:type="dxa"/>
          </w:tcPr>
          <w:p w:rsidR="00145837" w:rsidRDefault="00145837" w:rsidP="00274C08"/>
        </w:tc>
      </w:tr>
      <w:tr w:rsidR="00145837" w:rsidTr="00466EDD">
        <w:tc>
          <w:tcPr>
            <w:tcW w:w="3506" w:type="dxa"/>
          </w:tcPr>
          <w:p w:rsidR="00145837" w:rsidRDefault="00145837" w:rsidP="00274C08">
            <w:r>
              <w:rPr>
                <w:rFonts w:hint="eastAsia"/>
              </w:rPr>
              <w:t>SysUserParam</w:t>
            </w:r>
            <w:r w:rsidR="00090E81">
              <w:rPr>
                <w:rFonts w:hint="eastAsia"/>
              </w:rPr>
              <w:t>Form</w:t>
            </w:r>
            <w:r>
              <w:rPr>
                <w:rFonts w:hint="eastAsia"/>
              </w:rPr>
              <w:t>Controller.java</w:t>
            </w:r>
          </w:p>
        </w:tc>
        <w:tc>
          <w:tcPr>
            <w:tcW w:w="1422" w:type="dxa"/>
          </w:tcPr>
          <w:p w:rsidR="00145837" w:rsidRDefault="00145837" w:rsidP="00274C08">
            <w:r>
              <w:rPr>
                <w:rFonts w:hint="eastAsia"/>
              </w:rPr>
              <w:t>Controller</w:t>
            </w:r>
          </w:p>
        </w:tc>
        <w:tc>
          <w:tcPr>
            <w:tcW w:w="3594" w:type="dxa"/>
          </w:tcPr>
          <w:p w:rsidR="00145837" w:rsidRDefault="00B25B8B" w:rsidP="00274C08">
            <w:r>
              <w:rPr>
                <w:rFonts w:hint="eastAsia"/>
              </w:rPr>
              <w:t>处理添加更新操作</w:t>
            </w:r>
          </w:p>
        </w:tc>
      </w:tr>
      <w:tr w:rsidR="00145837" w:rsidTr="00466EDD">
        <w:tc>
          <w:tcPr>
            <w:tcW w:w="3506" w:type="dxa"/>
          </w:tcPr>
          <w:p w:rsidR="00145837" w:rsidRDefault="00145837" w:rsidP="00274C08">
            <w:r>
              <w:rPr>
                <w:rFonts w:hint="eastAsia"/>
              </w:rPr>
              <w:t>UserPosition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.java</w:t>
            </w:r>
          </w:p>
        </w:tc>
        <w:tc>
          <w:tcPr>
            <w:tcW w:w="1422" w:type="dxa"/>
          </w:tcPr>
          <w:p w:rsidR="00145837" w:rsidRDefault="00145837" w:rsidP="00274C08">
            <w:r>
              <w:rPr>
                <w:rFonts w:hint="eastAsia"/>
              </w:rPr>
              <w:t>Controller</w:t>
            </w:r>
          </w:p>
        </w:tc>
        <w:tc>
          <w:tcPr>
            <w:tcW w:w="3594" w:type="dxa"/>
          </w:tcPr>
          <w:p w:rsidR="00145837" w:rsidRDefault="00145837" w:rsidP="00274C08"/>
        </w:tc>
      </w:tr>
      <w:tr w:rsidR="00145837" w:rsidTr="00466EDD">
        <w:tc>
          <w:tcPr>
            <w:tcW w:w="3506" w:type="dxa"/>
          </w:tcPr>
          <w:p w:rsidR="00145837" w:rsidRDefault="00145837" w:rsidP="00274C08">
            <w:r>
              <w:rPr>
                <w:rFonts w:hint="eastAsia"/>
              </w:rPr>
              <w:t>UserPosition</w:t>
            </w:r>
            <w:r w:rsidR="00090E81">
              <w:rPr>
                <w:rFonts w:hint="eastAsia"/>
              </w:rPr>
              <w:t>Form</w:t>
            </w:r>
            <w:r>
              <w:rPr>
                <w:rFonts w:hint="eastAsia"/>
              </w:rPr>
              <w:t>Controller.java</w:t>
            </w:r>
          </w:p>
        </w:tc>
        <w:tc>
          <w:tcPr>
            <w:tcW w:w="1422" w:type="dxa"/>
          </w:tcPr>
          <w:p w:rsidR="00145837" w:rsidRDefault="00145837" w:rsidP="00274C08">
            <w:r>
              <w:rPr>
                <w:rFonts w:hint="eastAsia"/>
              </w:rPr>
              <w:t>Controller</w:t>
            </w:r>
          </w:p>
        </w:tc>
        <w:tc>
          <w:tcPr>
            <w:tcW w:w="3594" w:type="dxa"/>
          </w:tcPr>
          <w:p w:rsidR="00145837" w:rsidRDefault="00B25B8B" w:rsidP="00274C08">
            <w:r>
              <w:rPr>
                <w:rFonts w:hint="eastAsia"/>
              </w:rPr>
              <w:t>处理添加更新操作</w:t>
            </w:r>
          </w:p>
        </w:tc>
      </w:tr>
      <w:tr w:rsidR="00145837" w:rsidTr="00466EDD">
        <w:tc>
          <w:tcPr>
            <w:tcW w:w="3506" w:type="dxa"/>
          </w:tcPr>
          <w:p w:rsidR="00145837" w:rsidRDefault="00145837" w:rsidP="00274C08">
            <w:r>
              <w:rPr>
                <w:rFonts w:hint="eastAsia"/>
              </w:rPr>
              <w:t>Demension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.java</w:t>
            </w:r>
          </w:p>
        </w:tc>
        <w:tc>
          <w:tcPr>
            <w:tcW w:w="1422" w:type="dxa"/>
          </w:tcPr>
          <w:p w:rsidR="00145837" w:rsidRDefault="00145837" w:rsidP="00274C08">
            <w:r>
              <w:rPr>
                <w:rFonts w:hint="eastAsia"/>
              </w:rPr>
              <w:t>Controller</w:t>
            </w:r>
          </w:p>
        </w:tc>
        <w:tc>
          <w:tcPr>
            <w:tcW w:w="3594" w:type="dxa"/>
          </w:tcPr>
          <w:p w:rsidR="00145837" w:rsidRDefault="00145837" w:rsidP="00274C08"/>
        </w:tc>
      </w:tr>
      <w:tr w:rsidR="00145837" w:rsidTr="00466EDD">
        <w:tc>
          <w:tcPr>
            <w:tcW w:w="3506" w:type="dxa"/>
          </w:tcPr>
          <w:p w:rsidR="00145837" w:rsidRDefault="00145837" w:rsidP="00274C08">
            <w:r>
              <w:rPr>
                <w:rFonts w:hint="eastAsia"/>
              </w:rPr>
              <w:t>Demension</w:t>
            </w:r>
            <w:r w:rsidR="00090E81">
              <w:rPr>
                <w:rFonts w:hint="eastAsia"/>
              </w:rPr>
              <w:t>Form</w:t>
            </w:r>
            <w:r>
              <w:rPr>
                <w:rFonts w:hint="eastAsia"/>
              </w:rPr>
              <w:t>Controller.java</w:t>
            </w:r>
          </w:p>
        </w:tc>
        <w:tc>
          <w:tcPr>
            <w:tcW w:w="1422" w:type="dxa"/>
          </w:tcPr>
          <w:p w:rsidR="00145837" w:rsidRDefault="00145837" w:rsidP="00274C08">
            <w:r>
              <w:rPr>
                <w:rFonts w:hint="eastAsia"/>
              </w:rPr>
              <w:t>Controller</w:t>
            </w:r>
          </w:p>
        </w:tc>
        <w:tc>
          <w:tcPr>
            <w:tcW w:w="3594" w:type="dxa"/>
          </w:tcPr>
          <w:p w:rsidR="00145837" w:rsidRDefault="00B25B8B" w:rsidP="00274C08">
            <w:r>
              <w:rPr>
                <w:rFonts w:hint="eastAsia"/>
              </w:rPr>
              <w:t>处理添加更新操作</w:t>
            </w:r>
          </w:p>
        </w:tc>
      </w:tr>
      <w:tr w:rsidR="008C1D27" w:rsidTr="00466EDD">
        <w:tc>
          <w:tcPr>
            <w:tcW w:w="3506" w:type="dxa"/>
          </w:tcPr>
          <w:p w:rsidR="008C1D27" w:rsidRDefault="008C1D27" w:rsidP="00274C08">
            <w:pPr>
              <w:rPr>
                <w:rFonts w:hint="eastAsia"/>
              </w:rPr>
            </w:pPr>
            <w:r>
              <w:rPr>
                <w:rFonts w:hint="eastAsia"/>
              </w:rPr>
              <w:t>sysUserList.jsp</w:t>
            </w:r>
          </w:p>
        </w:tc>
        <w:tc>
          <w:tcPr>
            <w:tcW w:w="1422" w:type="dxa"/>
          </w:tcPr>
          <w:p w:rsidR="008C1D27" w:rsidRDefault="006321C4" w:rsidP="00274C08">
            <w:pPr>
              <w:rPr>
                <w:rFonts w:hint="eastAsia"/>
              </w:rPr>
            </w:pPr>
            <w:r>
              <w:rPr>
                <w:rFonts w:hint="eastAsia"/>
              </w:rPr>
              <w:t>View</w:t>
            </w:r>
          </w:p>
        </w:tc>
        <w:tc>
          <w:tcPr>
            <w:tcW w:w="3594" w:type="dxa"/>
          </w:tcPr>
          <w:p w:rsidR="008C1D27" w:rsidRDefault="008B5832" w:rsidP="00274C08">
            <w:r>
              <w:rPr>
                <w:rFonts w:hint="eastAsia"/>
              </w:rPr>
              <w:t>用户管理列表页面</w:t>
            </w:r>
          </w:p>
        </w:tc>
      </w:tr>
      <w:tr w:rsidR="008C1D27" w:rsidTr="00466EDD">
        <w:tc>
          <w:tcPr>
            <w:tcW w:w="3506" w:type="dxa"/>
          </w:tcPr>
          <w:p w:rsidR="008C1D27" w:rsidRDefault="008C1D27" w:rsidP="00274C08">
            <w:pPr>
              <w:rPr>
                <w:rFonts w:hint="eastAsia"/>
              </w:rPr>
            </w:pPr>
            <w:r>
              <w:rPr>
                <w:rFonts w:hint="eastAsia"/>
              </w:rPr>
              <w:t>sysUserEdit.jsp</w:t>
            </w:r>
          </w:p>
        </w:tc>
        <w:tc>
          <w:tcPr>
            <w:tcW w:w="1422" w:type="dxa"/>
          </w:tcPr>
          <w:p w:rsidR="008C1D27" w:rsidRDefault="006321C4" w:rsidP="00274C08">
            <w:pPr>
              <w:rPr>
                <w:rFonts w:hint="eastAsia"/>
              </w:rPr>
            </w:pPr>
            <w:r>
              <w:rPr>
                <w:rFonts w:hint="eastAsia"/>
              </w:rPr>
              <w:t>View</w:t>
            </w:r>
          </w:p>
        </w:tc>
        <w:tc>
          <w:tcPr>
            <w:tcW w:w="3594" w:type="dxa"/>
          </w:tcPr>
          <w:p w:rsidR="008C1D27" w:rsidRDefault="008B5832" w:rsidP="00274C08">
            <w:r>
              <w:rPr>
                <w:rFonts w:hint="eastAsia"/>
              </w:rPr>
              <w:t>添加编辑用户页面</w:t>
            </w:r>
          </w:p>
        </w:tc>
      </w:tr>
      <w:tr w:rsidR="008C1D27" w:rsidTr="00466EDD">
        <w:tc>
          <w:tcPr>
            <w:tcW w:w="3506" w:type="dxa"/>
          </w:tcPr>
          <w:p w:rsidR="008C1D27" w:rsidRDefault="008C1D27" w:rsidP="008C1D27">
            <w:pPr>
              <w:rPr>
                <w:rFonts w:hint="eastAsia"/>
              </w:rPr>
            </w:pPr>
            <w:r>
              <w:rPr>
                <w:rFonts w:hint="eastAsia"/>
              </w:rPr>
              <w:t>sysUserGet.jsp</w:t>
            </w:r>
          </w:p>
        </w:tc>
        <w:tc>
          <w:tcPr>
            <w:tcW w:w="1422" w:type="dxa"/>
          </w:tcPr>
          <w:p w:rsidR="008C1D27" w:rsidRDefault="006321C4" w:rsidP="00274C08">
            <w:pPr>
              <w:rPr>
                <w:rFonts w:hint="eastAsia"/>
              </w:rPr>
            </w:pPr>
            <w:r>
              <w:rPr>
                <w:rFonts w:hint="eastAsia"/>
              </w:rPr>
              <w:t>View</w:t>
            </w:r>
          </w:p>
        </w:tc>
        <w:tc>
          <w:tcPr>
            <w:tcW w:w="3594" w:type="dxa"/>
          </w:tcPr>
          <w:p w:rsidR="008C1D27" w:rsidRDefault="008B5832" w:rsidP="00274C08">
            <w:r>
              <w:rPr>
                <w:rFonts w:hint="eastAsia"/>
              </w:rPr>
              <w:t>用户明细页面</w:t>
            </w:r>
          </w:p>
        </w:tc>
      </w:tr>
      <w:tr w:rsidR="008C1D27" w:rsidTr="00466EDD">
        <w:tc>
          <w:tcPr>
            <w:tcW w:w="3506" w:type="dxa"/>
          </w:tcPr>
          <w:p w:rsidR="008C1D27" w:rsidRDefault="006321C4" w:rsidP="00274C08">
            <w:pPr>
              <w:rPr>
                <w:rFonts w:hint="eastAsia"/>
              </w:rPr>
            </w:pPr>
            <w:r>
              <w:rPr>
                <w:rFonts w:hint="eastAsia"/>
              </w:rPr>
              <w:t>sysUserEditStatusView.jsp</w:t>
            </w:r>
          </w:p>
        </w:tc>
        <w:tc>
          <w:tcPr>
            <w:tcW w:w="1422" w:type="dxa"/>
          </w:tcPr>
          <w:p w:rsidR="008C1D27" w:rsidRDefault="006321C4" w:rsidP="00274C08">
            <w:pPr>
              <w:rPr>
                <w:rFonts w:hint="eastAsia"/>
              </w:rPr>
            </w:pPr>
            <w:r>
              <w:rPr>
                <w:rFonts w:hint="eastAsia"/>
              </w:rPr>
              <w:t>View</w:t>
            </w:r>
          </w:p>
        </w:tc>
        <w:tc>
          <w:tcPr>
            <w:tcW w:w="3594" w:type="dxa"/>
          </w:tcPr>
          <w:p w:rsidR="008C1D27" w:rsidRDefault="008B5832" w:rsidP="00274C08">
            <w:r>
              <w:rPr>
                <w:rFonts w:hint="eastAsia"/>
              </w:rPr>
              <w:t>设置用户状态页面</w:t>
            </w:r>
          </w:p>
        </w:tc>
      </w:tr>
      <w:tr w:rsidR="008C1D27" w:rsidTr="00466EDD">
        <w:tc>
          <w:tcPr>
            <w:tcW w:w="3506" w:type="dxa"/>
          </w:tcPr>
          <w:p w:rsidR="008C1D27" w:rsidRDefault="006321C4" w:rsidP="00274C08">
            <w:pPr>
              <w:rPr>
                <w:rFonts w:hint="eastAsia"/>
              </w:rPr>
            </w:pPr>
            <w:r>
              <w:rPr>
                <w:rFonts w:hint="eastAsia"/>
              </w:rPr>
              <w:t>sysUserDialog.jsp</w:t>
            </w:r>
          </w:p>
        </w:tc>
        <w:tc>
          <w:tcPr>
            <w:tcW w:w="1422" w:type="dxa"/>
          </w:tcPr>
          <w:p w:rsidR="008C1D27" w:rsidRDefault="006321C4" w:rsidP="00274C08">
            <w:pPr>
              <w:rPr>
                <w:rFonts w:hint="eastAsia"/>
              </w:rPr>
            </w:pPr>
            <w:r>
              <w:rPr>
                <w:rFonts w:hint="eastAsia"/>
              </w:rPr>
              <w:t>View</w:t>
            </w:r>
          </w:p>
        </w:tc>
        <w:tc>
          <w:tcPr>
            <w:tcW w:w="3594" w:type="dxa"/>
          </w:tcPr>
          <w:p w:rsidR="008C1D27" w:rsidRDefault="008B5832" w:rsidP="00274C08">
            <w:r>
              <w:rPr>
                <w:rFonts w:hint="eastAsia"/>
              </w:rPr>
              <w:t>系统用户对话框页面</w:t>
            </w:r>
          </w:p>
        </w:tc>
      </w:tr>
      <w:tr w:rsidR="008C1D27" w:rsidTr="00466EDD">
        <w:tc>
          <w:tcPr>
            <w:tcW w:w="3506" w:type="dxa"/>
          </w:tcPr>
          <w:p w:rsidR="008C1D27" w:rsidRDefault="006321C4" w:rsidP="00274C08">
            <w:pPr>
              <w:rPr>
                <w:rFonts w:hint="eastAsia"/>
              </w:rPr>
            </w:pPr>
            <w:r>
              <w:rPr>
                <w:rFonts w:hint="eastAsia"/>
              </w:rPr>
              <w:t>sysUserModifyPwdView.jsp</w:t>
            </w:r>
          </w:p>
        </w:tc>
        <w:tc>
          <w:tcPr>
            <w:tcW w:w="1422" w:type="dxa"/>
          </w:tcPr>
          <w:p w:rsidR="008C1D27" w:rsidRDefault="006321C4" w:rsidP="00274C08">
            <w:pPr>
              <w:rPr>
                <w:rFonts w:hint="eastAsia"/>
              </w:rPr>
            </w:pPr>
            <w:r>
              <w:rPr>
                <w:rFonts w:hint="eastAsia"/>
              </w:rPr>
              <w:t>View</w:t>
            </w:r>
          </w:p>
        </w:tc>
        <w:tc>
          <w:tcPr>
            <w:tcW w:w="3594" w:type="dxa"/>
          </w:tcPr>
          <w:p w:rsidR="008C1D27" w:rsidRDefault="007140B3" w:rsidP="007140B3">
            <w:r>
              <w:rPr>
                <w:rFonts w:hint="eastAsia"/>
              </w:rPr>
              <w:t>修改个人</w:t>
            </w:r>
            <w:r w:rsidR="008B5832">
              <w:rPr>
                <w:rFonts w:hint="eastAsia"/>
              </w:rPr>
              <w:t>密码页面</w:t>
            </w:r>
          </w:p>
        </w:tc>
      </w:tr>
      <w:tr w:rsidR="008C1D27" w:rsidTr="00466EDD">
        <w:tc>
          <w:tcPr>
            <w:tcW w:w="3506" w:type="dxa"/>
          </w:tcPr>
          <w:p w:rsidR="008C1D27" w:rsidRDefault="006321C4" w:rsidP="00274C08">
            <w:pPr>
              <w:rPr>
                <w:rFonts w:hint="eastAsia"/>
              </w:rPr>
            </w:pPr>
            <w:r>
              <w:rPr>
                <w:rFonts w:hint="eastAsia"/>
              </w:rPr>
              <w:t>sysUserOrgList.jsp</w:t>
            </w:r>
          </w:p>
        </w:tc>
        <w:tc>
          <w:tcPr>
            <w:tcW w:w="1422" w:type="dxa"/>
          </w:tcPr>
          <w:p w:rsidR="008C1D27" w:rsidRDefault="006321C4" w:rsidP="00274C08">
            <w:pPr>
              <w:rPr>
                <w:rFonts w:hint="eastAsia"/>
              </w:rPr>
            </w:pPr>
            <w:r>
              <w:rPr>
                <w:rFonts w:hint="eastAsia"/>
              </w:rPr>
              <w:t>View</w:t>
            </w:r>
          </w:p>
        </w:tc>
        <w:tc>
          <w:tcPr>
            <w:tcW w:w="3594" w:type="dxa"/>
          </w:tcPr>
          <w:p w:rsidR="008C1D27" w:rsidRDefault="008B5832" w:rsidP="00274C08">
            <w:r>
              <w:rPr>
                <w:rFonts w:hint="eastAsia"/>
              </w:rPr>
              <w:t>组织人员管理列表页面</w:t>
            </w:r>
          </w:p>
        </w:tc>
      </w:tr>
      <w:tr w:rsidR="008C1D27" w:rsidTr="00466EDD">
        <w:tc>
          <w:tcPr>
            <w:tcW w:w="3506" w:type="dxa"/>
          </w:tcPr>
          <w:p w:rsidR="008C1D27" w:rsidRDefault="006321C4" w:rsidP="00274C08">
            <w:pPr>
              <w:rPr>
                <w:rFonts w:hint="eastAsia"/>
              </w:rPr>
            </w:pPr>
            <w:r>
              <w:rPr>
                <w:rFonts w:hint="eastAsia"/>
              </w:rPr>
              <w:t>sysUserOrgParamList.jsp</w:t>
            </w:r>
          </w:p>
        </w:tc>
        <w:tc>
          <w:tcPr>
            <w:tcW w:w="1422" w:type="dxa"/>
          </w:tcPr>
          <w:p w:rsidR="008C1D27" w:rsidRDefault="006321C4" w:rsidP="00274C08">
            <w:pPr>
              <w:rPr>
                <w:rFonts w:hint="eastAsia"/>
              </w:rPr>
            </w:pPr>
            <w:r>
              <w:rPr>
                <w:rFonts w:hint="eastAsia"/>
              </w:rPr>
              <w:t>View</w:t>
            </w:r>
          </w:p>
        </w:tc>
        <w:tc>
          <w:tcPr>
            <w:tcW w:w="3594" w:type="dxa"/>
          </w:tcPr>
          <w:p w:rsidR="008C1D27" w:rsidRDefault="008B5832" w:rsidP="00274C08">
            <w:r>
              <w:rPr>
                <w:rFonts w:hint="eastAsia"/>
              </w:rPr>
              <w:t>组织参数明细页面</w:t>
            </w:r>
          </w:p>
        </w:tc>
      </w:tr>
      <w:tr w:rsidR="006321C4" w:rsidTr="00466EDD">
        <w:tc>
          <w:tcPr>
            <w:tcW w:w="3506" w:type="dxa"/>
          </w:tcPr>
          <w:p w:rsidR="006321C4" w:rsidRDefault="006321C4" w:rsidP="00274C08">
            <w:pPr>
              <w:rPr>
                <w:rFonts w:hint="eastAsia"/>
              </w:rPr>
            </w:pPr>
            <w:r>
              <w:rPr>
                <w:rFonts w:hint="eastAsia"/>
              </w:rPr>
              <w:t>sysUserOrgGet.jsp</w:t>
            </w:r>
          </w:p>
        </w:tc>
        <w:tc>
          <w:tcPr>
            <w:tcW w:w="1422" w:type="dxa"/>
          </w:tcPr>
          <w:p w:rsidR="006321C4" w:rsidRDefault="006321C4" w:rsidP="00274C08">
            <w:pPr>
              <w:rPr>
                <w:rFonts w:hint="eastAsia"/>
              </w:rPr>
            </w:pPr>
            <w:r>
              <w:rPr>
                <w:rFonts w:hint="eastAsia"/>
              </w:rPr>
              <w:t>View</w:t>
            </w:r>
          </w:p>
        </w:tc>
        <w:tc>
          <w:tcPr>
            <w:tcW w:w="3594" w:type="dxa"/>
          </w:tcPr>
          <w:p w:rsidR="006321C4" w:rsidRDefault="008B5832" w:rsidP="008B5832">
            <w:r>
              <w:rPr>
                <w:rFonts w:hint="eastAsia"/>
              </w:rPr>
              <w:t>用户组织明细页面</w:t>
            </w:r>
          </w:p>
        </w:tc>
      </w:tr>
      <w:tr w:rsidR="006321C4" w:rsidTr="00466EDD">
        <w:tc>
          <w:tcPr>
            <w:tcW w:w="3506" w:type="dxa"/>
          </w:tcPr>
          <w:p w:rsidR="006321C4" w:rsidRDefault="006321C4" w:rsidP="006321C4">
            <w:pPr>
              <w:rPr>
                <w:rFonts w:hint="eastAsia"/>
              </w:rPr>
            </w:pPr>
            <w:r>
              <w:rPr>
                <w:rFonts w:hint="eastAsia"/>
              </w:rPr>
              <w:t>sysUserParamEditByUserId.jsp</w:t>
            </w:r>
          </w:p>
        </w:tc>
        <w:tc>
          <w:tcPr>
            <w:tcW w:w="1422" w:type="dxa"/>
          </w:tcPr>
          <w:p w:rsidR="006321C4" w:rsidRDefault="006321C4" w:rsidP="006321C4">
            <w:pPr>
              <w:rPr>
                <w:rFonts w:hint="eastAsia"/>
              </w:rPr>
            </w:pPr>
            <w:r>
              <w:rPr>
                <w:rFonts w:hint="eastAsia"/>
              </w:rPr>
              <w:t>View</w:t>
            </w:r>
          </w:p>
        </w:tc>
        <w:tc>
          <w:tcPr>
            <w:tcW w:w="3594" w:type="dxa"/>
          </w:tcPr>
          <w:p w:rsidR="006321C4" w:rsidRDefault="004A13B2" w:rsidP="00274C08">
            <w:r>
              <w:rPr>
                <w:rFonts w:hint="eastAsia"/>
              </w:rPr>
              <w:t>设置用户参数页面</w:t>
            </w:r>
          </w:p>
        </w:tc>
      </w:tr>
      <w:tr w:rsidR="006321C4" w:rsidTr="00466EDD">
        <w:tc>
          <w:tcPr>
            <w:tcW w:w="3506" w:type="dxa"/>
          </w:tcPr>
          <w:p w:rsidR="006321C4" w:rsidRDefault="006321C4" w:rsidP="00274C0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sysUserResetPwdView.jsp</w:t>
            </w:r>
          </w:p>
        </w:tc>
        <w:tc>
          <w:tcPr>
            <w:tcW w:w="1422" w:type="dxa"/>
          </w:tcPr>
          <w:p w:rsidR="006321C4" w:rsidRDefault="006321C4" w:rsidP="00274C08">
            <w:pPr>
              <w:rPr>
                <w:rFonts w:hint="eastAsia"/>
              </w:rPr>
            </w:pPr>
            <w:r>
              <w:rPr>
                <w:rFonts w:hint="eastAsia"/>
              </w:rPr>
              <w:t>View</w:t>
            </w:r>
          </w:p>
        </w:tc>
        <w:tc>
          <w:tcPr>
            <w:tcW w:w="3594" w:type="dxa"/>
          </w:tcPr>
          <w:p w:rsidR="006321C4" w:rsidRDefault="006D3B5D" w:rsidP="00274C08">
            <w:r>
              <w:rPr>
                <w:rFonts w:hint="eastAsia"/>
              </w:rPr>
              <w:t>重置用户密码页面</w:t>
            </w:r>
          </w:p>
        </w:tc>
      </w:tr>
      <w:tr w:rsidR="006321C4" w:rsidTr="00466EDD">
        <w:tc>
          <w:tcPr>
            <w:tcW w:w="3506" w:type="dxa"/>
          </w:tcPr>
          <w:p w:rsidR="006321C4" w:rsidRDefault="006321C4" w:rsidP="00274C08">
            <w:pPr>
              <w:rPr>
                <w:rFonts w:hint="eastAsia"/>
              </w:rPr>
            </w:pPr>
            <w:r>
              <w:rPr>
                <w:rFonts w:hint="eastAsia"/>
              </w:rPr>
              <w:t>sysUserSelector.jsp</w:t>
            </w:r>
          </w:p>
        </w:tc>
        <w:tc>
          <w:tcPr>
            <w:tcW w:w="1422" w:type="dxa"/>
          </w:tcPr>
          <w:p w:rsidR="006321C4" w:rsidRDefault="006321C4" w:rsidP="00274C08">
            <w:pPr>
              <w:rPr>
                <w:rFonts w:hint="eastAsia"/>
              </w:rPr>
            </w:pPr>
            <w:r>
              <w:rPr>
                <w:rFonts w:hint="eastAsia"/>
              </w:rPr>
              <w:t>View</w:t>
            </w:r>
          </w:p>
        </w:tc>
        <w:tc>
          <w:tcPr>
            <w:tcW w:w="3594" w:type="dxa"/>
          </w:tcPr>
          <w:p w:rsidR="006321C4" w:rsidRDefault="004A13B2" w:rsidP="00274C08">
            <w:r>
              <w:rPr>
                <w:rFonts w:hint="eastAsia"/>
              </w:rPr>
              <w:t>选择人员对话框</w:t>
            </w:r>
          </w:p>
        </w:tc>
      </w:tr>
      <w:tr w:rsidR="006321C4" w:rsidTr="00466EDD">
        <w:tc>
          <w:tcPr>
            <w:tcW w:w="3506" w:type="dxa"/>
          </w:tcPr>
          <w:p w:rsidR="006321C4" w:rsidRDefault="006321C4" w:rsidP="00274C08">
            <w:pPr>
              <w:rPr>
                <w:rFonts w:hint="eastAsia"/>
              </w:rPr>
            </w:pPr>
            <w:r>
              <w:rPr>
                <w:rFonts w:hint="eastAsia"/>
              </w:rPr>
              <w:t>sysOrgEidt.jsp</w:t>
            </w:r>
          </w:p>
        </w:tc>
        <w:tc>
          <w:tcPr>
            <w:tcW w:w="1422" w:type="dxa"/>
          </w:tcPr>
          <w:p w:rsidR="006321C4" w:rsidRDefault="006321C4" w:rsidP="00274C08">
            <w:pPr>
              <w:rPr>
                <w:rFonts w:hint="eastAsia"/>
              </w:rPr>
            </w:pPr>
            <w:r>
              <w:rPr>
                <w:rFonts w:hint="eastAsia"/>
              </w:rPr>
              <w:t>View</w:t>
            </w:r>
          </w:p>
        </w:tc>
        <w:tc>
          <w:tcPr>
            <w:tcW w:w="3594" w:type="dxa"/>
          </w:tcPr>
          <w:p w:rsidR="006321C4" w:rsidRDefault="004A13B2" w:rsidP="00274C08">
            <w:r>
              <w:rPr>
                <w:rFonts w:hint="eastAsia"/>
              </w:rPr>
              <w:t>添加编辑组织页面</w:t>
            </w:r>
          </w:p>
        </w:tc>
      </w:tr>
      <w:tr w:rsidR="006321C4" w:rsidTr="00466EDD">
        <w:tc>
          <w:tcPr>
            <w:tcW w:w="3506" w:type="dxa"/>
          </w:tcPr>
          <w:p w:rsidR="006321C4" w:rsidRDefault="006321C4" w:rsidP="00274C08">
            <w:pPr>
              <w:rPr>
                <w:rFonts w:hint="eastAsia"/>
              </w:rPr>
            </w:pPr>
            <w:r>
              <w:rPr>
                <w:rFonts w:hint="eastAsia"/>
              </w:rPr>
              <w:t>sysOrgGet.jsp</w:t>
            </w:r>
          </w:p>
        </w:tc>
        <w:tc>
          <w:tcPr>
            <w:tcW w:w="1422" w:type="dxa"/>
          </w:tcPr>
          <w:p w:rsidR="006321C4" w:rsidRDefault="006321C4" w:rsidP="00274C08">
            <w:pPr>
              <w:rPr>
                <w:rFonts w:hint="eastAsia"/>
              </w:rPr>
            </w:pPr>
            <w:r>
              <w:rPr>
                <w:rFonts w:hint="eastAsia"/>
              </w:rPr>
              <w:t>View</w:t>
            </w:r>
          </w:p>
        </w:tc>
        <w:tc>
          <w:tcPr>
            <w:tcW w:w="3594" w:type="dxa"/>
          </w:tcPr>
          <w:p w:rsidR="006321C4" w:rsidRDefault="004A13B2" w:rsidP="00274C08">
            <w:r>
              <w:rPr>
                <w:rFonts w:hint="eastAsia"/>
              </w:rPr>
              <w:t>组织明细页面</w:t>
            </w:r>
          </w:p>
        </w:tc>
      </w:tr>
      <w:tr w:rsidR="006321C4" w:rsidTr="00466EDD">
        <w:tc>
          <w:tcPr>
            <w:tcW w:w="3506" w:type="dxa"/>
          </w:tcPr>
          <w:p w:rsidR="006321C4" w:rsidRDefault="006321C4" w:rsidP="00274C08">
            <w:pPr>
              <w:rPr>
                <w:rFonts w:hint="eastAsia"/>
              </w:rPr>
            </w:pPr>
            <w:r>
              <w:rPr>
                <w:rFonts w:hint="eastAsia"/>
              </w:rPr>
              <w:t>sysOrgList.jsp</w:t>
            </w:r>
          </w:p>
        </w:tc>
        <w:tc>
          <w:tcPr>
            <w:tcW w:w="1422" w:type="dxa"/>
          </w:tcPr>
          <w:p w:rsidR="006321C4" w:rsidRDefault="006321C4" w:rsidP="00274C08">
            <w:pPr>
              <w:rPr>
                <w:rFonts w:hint="eastAsia"/>
              </w:rPr>
            </w:pPr>
            <w:r>
              <w:rPr>
                <w:rFonts w:hint="eastAsia"/>
              </w:rPr>
              <w:t>View</w:t>
            </w:r>
          </w:p>
        </w:tc>
        <w:tc>
          <w:tcPr>
            <w:tcW w:w="3594" w:type="dxa"/>
          </w:tcPr>
          <w:p w:rsidR="006321C4" w:rsidRDefault="004A13B2" w:rsidP="00274C08">
            <w:r>
              <w:rPr>
                <w:rFonts w:hint="eastAsia"/>
              </w:rPr>
              <w:t>组织管理页面</w:t>
            </w:r>
          </w:p>
        </w:tc>
      </w:tr>
      <w:tr w:rsidR="006321C4" w:rsidTr="00466EDD">
        <w:tc>
          <w:tcPr>
            <w:tcW w:w="3506" w:type="dxa"/>
          </w:tcPr>
          <w:p w:rsidR="006321C4" w:rsidRDefault="006321C4" w:rsidP="00274C08">
            <w:pPr>
              <w:rPr>
                <w:rFonts w:hint="eastAsia"/>
              </w:rPr>
            </w:pPr>
            <w:r>
              <w:rPr>
                <w:rFonts w:hint="eastAsia"/>
              </w:rPr>
              <w:t>sysOrgDialog.jsp</w:t>
            </w:r>
          </w:p>
        </w:tc>
        <w:tc>
          <w:tcPr>
            <w:tcW w:w="1422" w:type="dxa"/>
          </w:tcPr>
          <w:p w:rsidR="006321C4" w:rsidRDefault="006321C4" w:rsidP="00274C08">
            <w:pPr>
              <w:rPr>
                <w:rFonts w:hint="eastAsia"/>
              </w:rPr>
            </w:pPr>
            <w:r>
              <w:rPr>
                <w:rFonts w:hint="eastAsia"/>
              </w:rPr>
              <w:t>View</w:t>
            </w:r>
          </w:p>
        </w:tc>
        <w:tc>
          <w:tcPr>
            <w:tcW w:w="3594" w:type="dxa"/>
          </w:tcPr>
          <w:p w:rsidR="006321C4" w:rsidRDefault="004A13B2" w:rsidP="00274C08">
            <w:r>
              <w:rPr>
                <w:rFonts w:hint="eastAsia"/>
              </w:rPr>
              <w:t>组织对话框</w:t>
            </w:r>
          </w:p>
        </w:tc>
      </w:tr>
      <w:tr w:rsidR="006321C4" w:rsidTr="00466EDD">
        <w:tc>
          <w:tcPr>
            <w:tcW w:w="3506" w:type="dxa"/>
          </w:tcPr>
          <w:p w:rsidR="006321C4" w:rsidRDefault="006321C4" w:rsidP="00274C08">
            <w:pPr>
              <w:rPr>
                <w:rFonts w:hint="eastAsia"/>
              </w:rPr>
            </w:pPr>
            <w:r>
              <w:rPr>
                <w:rFonts w:hint="eastAsia"/>
              </w:rPr>
              <w:t>sysOrgParamDialog.jsp</w:t>
            </w:r>
          </w:p>
        </w:tc>
        <w:tc>
          <w:tcPr>
            <w:tcW w:w="1422" w:type="dxa"/>
          </w:tcPr>
          <w:p w:rsidR="006321C4" w:rsidRDefault="006321C4" w:rsidP="00274C08">
            <w:pPr>
              <w:rPr>
                <w:rFonts w:hint="eastAsia"/>
              </w:rPr>
            </w:pPr>
            <w:r>
              <w:rPr>
                <w:rFonts w:hint="eastAsia"/>
              </w:rPr>
              <w:t>View</w:t>
            </w:r>
          </w:p>
        </w:tc>
        <w:tc>
          <w:tcPr>
            <w:tcW w:w="3594" w:type="dxa"/>
          </w:tcPr>
          <w:p w:rsidR="006321C4" w:rsidRDefault="004A13B2" w:rsidP="00274C08">
            <w:r>
              <w:rPr>
                <w:rFonts w:hint="eastAsia"/>
              </w:rPr>
              <w:t>组织参数对话框</w:t>
            </w:r>
          </w:p>
        </w:tc>
      </w:tr>
      <w:tr w:rsidR="006321C4" w:rsidTr="00466EDD">
        <w:tc>
          <w:tcPr>
            <w:tcW w:w="3506" w:type="dxa"/>
          </w:tcPr>
          <w:p w:rsidR="006321C4" w:rsidRDefault="006321C4" w:rsidP="00274C08">
            <w:pPr>
              <w:rPr>
                <w:rFonts w:hint="eastAsia"/>
              </w:rPr>
            </w:pPr>
            <w:r>
              <w:rPr>
                <w:rFonts w:hint="eastAsia"/>
              </w:rPr>
              <w:t>sysOrgParamEditByOrgId.jsp</w:t>
            </w:r>
          </w:p>
        </w:tc>
        <w:tc>
          <w:tcPr>
            <w:tcW w:w="1422" w:type="dxa"/>
          </w:tcPr>
          <w:p w:rsidR="006321C4" w:rsidRDefault="006321C4" w:rsidP="00274C08">
            <w:pPr>
              <w:rPr>
                <w:rFonts w:hint="eastAsia"/>
              </w:rPr>
            </w:pPr>
            <w:r>
              <w:rPr>
                <w:rFonts w:hint="eastAsia"/>
              </w:rPr>
              <w:t>View</w:t>
            </w:r>
          </w:p>
        </w:tc>
        <w:tc>
          <w:tcPr>
            <w:tcW w:w="3594" w:type="dxa"/>
          </w:tcPr>
          <w:p w:rsidR="006321C4" w:rsidRDefault="004A13B2" w:rsidP="00274C08">
            <w:r>
              <w:rPr>
                <w:rFonts w:hint="eastAsia"/>
              </w:rPr>
              <w:t>编辑添加组织参数页面</w:t>
            </w:r>
          </w:p>
        </w:tc>
      </w:tr>
      <w:tr w:rsidR="006321C4" w:rsidTr="00466EDD">
        <w:tc>
          <w:tcPr>
            <w:tcW w:w="3506" w:type="dxa"/>
          </w:tcPr>
          <w:p w:rsidR="006321C4" w:rsidRDefault="006321C4" w:rsidP="00274C08">
            <w:pPr>
              <w:rPr>
                <w:rFonts w:hint="eastAsia"/>
              </w:rPr>
            </w:pPr>
            <w:r>
              <w:rPr>
                <w:rFonts w:hint="eastAsia"/>
              </w:rPr>
              <w:t>sysOrgParamGetByParamKey.jsp</w:t>
            </w:r>
          </w:p>
        </w:tc>
        <w:tc>
          <w:tcPr>
            <w:tcW w:w="1422" w:type="dxa"/>
          </w:tcPr>
          <w:p w:rsidR="006321C4" w:rsidRDefault="006321C4" w:rsidP="00274C08">
            <w:pPr>
              <w:rPr>
                <w:rFonts w:hint="eastAsia"/>
              </w:rPr>
            </w:pPr>
            <w:r>
              <w:rPr>
                <w:rFonts w:hint="eastAsia"/>
              </w:rPr>
              <w:t>View</w:t>
            </w:r>
          </w:p>
        </w:tc>
        <w:tc>
          <w:tcPr>
            <w:tcW w:w="3594" w:type="dxa"/>
          </w:tcPr>
          <w:p w:rsidR="006321C4" w:rsidRDefault="006321C4" w:rsidP="00274C08"/>
        </w:tc>
      </w:tr>
      <w:tr w:rsidR="006321C4" w:rsidTr="00466EDD">
        <w:tc>
          <w:tcPr>
            <w:tcW w:w="3506" w:type="dxa"/>
          </w:tcPr>
          <w:p w:rsidR="006321C4" w:rsidRDefault="006321C4" w:rsidP="00274C08">
            <w:pPr>
              <w:rPr>
                <w:rFonts w:hint="eastAsia"/>
              </w:rPr>
            </w:pPr>
            <w:r>
              <w:rPr>
                <w:rFonts w:hint="eastAsia"/>
              </w:rPr>
              <w:t>sysOrgSelector.jsp</w:t>
            </w:r>
          </w:p>
        </w:tc>
        <w:tc>
          <w:tcPr>
            <w:tcW w:w="1422" w:type="dxa"/>
          </w:tcPr>
          <w:p w:rsidR="006321C4" w:rsidRDefault="006321C4" w:rsidP="00274C08">
            <w:pPr>
              <w:rPr>
                <w:rFonts w:hint="eastAsia"/>
              </w:rPr>
            </w:pPr>
            <w:r>
              <w:rPr>
                <w:rFonts w:hint="eastAsia"/>
              </w:rPr>
              <w:t>View</w:t>
            </w:r>
          </w:p>
        </w:tc>
        <w:tc>
          <w:tcPr>
            <w:tcW w:w="3594" w:type="dxa"/>
          </w:tcPr>
          <w:p w:rsidR="006321C4" w:rsidRDefault="00EC7BEC" w:rsidP="00274C08">
            <w:r>
              <w:rPr>
                <w:rFonts w:hint="eastAsia"/>
              </w:rPr>
              <w:t>组织选择对话框</w:t>
            </w:r>
          </w:p>
        </w:tc>
      </w:tr>
      <w:tr w:rsidR="006321C4" w:rsidTr="00466EDD">
        <w:tc>
          <w:tcPr>
            <w:tcW w:w="3506" w:type="dxa"/>
          </w:tcPr>
          <w:p w:rsidR="006321C4" w:rsidRDefault="006321C4" w:rsidP="00274C08">
            <w:pPr>
              <w:rPr>
                <w:rFonts w:hint="eastAsia"/>
              </w:rPr>
            </w:pPr>
            <w:r>
              <w:rPr>
                <w:rFonts w:hint="eastAsia"/>
              </w:rPr>
              <w:t>sysOrgTree.jsp</w:t>
            </w:r>
          </w:p>
        </w:tc>
        <w:tc>
          <w:tcPr>
            <w:tcW w:w="1422" w:type="dxa"/>
          </w:tcPr>
          <w:p w:rsidR="006321C4" w:rsidRDefault="006321C4" w:rsidP="00274C08">
            <w:pPr>
              <w:rPr>
                <w:rFonts w:hint="eastAsia"/>
              </w:rPr>
            </w:pPr>
            <w:r>
              <w:rPr>
                <w:rFonts w:hint="eastAsia"/>
              </w:rPr>
              <w:t>View</w:t>
            </w:r>
          </w:p>
        </w:tc>
        <w:tc>
          <w:tcPr>
            <w:tcW w:w="3594" w:type="dxa"/>
          </w:tcPr>
          <w:p w:rsidR="006321C4" w:rsidRDefault="00EC7BEC" w:rsidP="00274C08">
            <w:r>
              <w:rPr>
                <w:rFonts w:hint="eastAsia"/>
              </w:rPr>
              <w:t>组织树</w:t>
            </w:r>
          </w:p>
        </w:tc>
      </w:tr>
      <w:tr w:rsidR="006321C4" w:rsidTr="00466EDD">
        <w:tc>
          <w:tcPr>
            <w:tcW w:w="3506" w:type="dxa"/>
          </w:tcPr>
          <w:p w:rsidR="006321C4" w:rsidRDefault="006321C4" w:rsidP="00274C08">
            <w:pPr>
              <w:rPr>
                <w:rFonts w:hint="eastAsia"/>
              </w:rPr>
            </w:pPr>
            <w:r>
              <w:rPr>
                <w:rFonts w:hint="eastAsia"/>
              </w:rPr>
              <w:t>sysOrgView.jsp</w:t>
            </w:r>
          </w:p>
        </w:tc>
        <w:tc>
          <w:tcPr>
            <w:tcW w:w="1422" w:type="dxa"/>
          </w:tcPr>
          <w:p w:rsidR="006321C4" w:rsidRDefault="006321C4" w:rsidP="00274C08">
            <w:pPr>
              <w:rPr>
                <w:rFonts w:hint="eastAsia"/>
              </w:rPr>
            </w:pPr>
            <w:r>
              <w:rPr>
                <w:rFonts w:hint="eastAsia"/>
              </w:rPr>
              <w:t>View</w:t>
            </w:r>
          </w:p>
        </w:tc>
        <w:tc>
          <w:tcPr>
            <w:tcW w:w="3594" w:type="dxa"/>
          </w:tcPr>
          <w:p w:rsidR="006321C4" w:rsidRDefault="006321C4" w:rsidP="00274C08"/>
        </w:tc>
      </w:tr>
    </w:tbl>
    <w:p w:rsidR="007B5F90" w:rsidRDefault="007B5F90" w:rsidP="00BE1002"/>
    <w:p w:rsidR="007B5F90" w:rsidRDefault="007B5F90" w:rsidP="00BE1002"/>
    <w:p w:rsidR="007B5F90" w:rsidRDefault="007B5F90" w:rsidP="00BE1002"/>
    <w:p w:rsidR="007B5F90" w:rsidRDefault="007B5F90" w:rsidP="00BE1002"/>
    <w:p w:rsidR="00D46395" w:rsidRDefault="00D46395" w:rsidP="00BE1002"/>
    <w:p w:rsidR="00D46395" w:rsidRDefault="00D46395" w:rsidP="00BE1002"/>
    <w:p w:rsidR="00D46395" w:rsidRDefault="00D46395" w:rsidP="00BE1002"/>
    <w:p w:rsidR="00D46395" w:rsidRDefault="00D46395" w:rsidP="00BE1002"/>
    <w:p w:rsidR="00D46395" w:rsidRDefault="00D46395" w:rsidP="00BE1002"/>
    <w:p w:rsidR="00D46395" w:rsidRDefault="00D46395" w:rsidP="00BE1002"/>
    <w:p w:rsidR="00D46395" w:rsidRDefault="00D46395" w:rsidP="00BE1002"/>
    <w:p w:rsidR="00D46395" w:rsidRDefault="00D46395" w:rsidP="00BE1002"/>
    <w:p w:rsidR="00D46395" w:rsidRDefault="00D46395" w:rsidP="00BE1002"/>
    <w:p w:rsidR="00D46395" w:rsidRDefault="00D46395" w:rsidP="00BE1002"/>
    <w:p w:rsidR="00D46395" w:rsidRPr="00BE1002" w:rsidRDefault="00D46395" w:rsidP="00BE1002"/>
    <w:sectPr w:rsidR="00D46395" w:rsidRPr="00BE1002" w:rsidSect="00FD4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2ABE" w:rsidRDefault="00E32ABE" w:rsidP="00BA3D9E">
      <w:r>
        <w:separator/>
      </w:r>
    </w:p>
  </w:endnote>
  <w:endnote w:type="continuationSeparator" w:id="0">
    <w:p w:rsidR="00E32ABE" w:rsidRDefault="00E32ABE" w:rsidP="00BA3D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2ABE" w:rsidRDefault="00E32ABE" w:rsidP="00BA3D9E">
      <w:r>
        <w:separator/>
      </w:r>
    </w:p>
  </w:footnote>
  <w:footnote w:type="continuationSeparator" w:id="0">
    <w:p w:rsidR="00E32ABE" w:rsidRDefault="00E32ABE" w:rsidP="00BA3D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30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FAA2230"/>
    <w:multiLevelType w:val="hybridMultilevel"/>
    <w:tmpl w:val="D504A3E8"/>
    <w:lvl w:ilvl="0" w:tplc="7940E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02E07BC"/>
    <w:multiLevelType w:val="multilevel"/>
    <w:tmpl w:val="8D821A52"/>
    <w:styleLink w:val="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35D600C2"/>
    <w:multiLevelType w:val="hybridMultilevel"/>
    <w:tmpl w:val="ACEE9250"/>
    <w:lvl w:ilvl="0" w:tplc="C2A02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E567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17728F0"/>
    <w:multiLevelType w:val="multilevel"/>
    <w:tmpl w:val="782A7F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7D2A13DB"/>
    <w:multiLevelType w:val="hybridMultilevel"/>
    <w:tmpl w:val="B128CA36"/>
    <w:lvl w:ilvl="0" w:tplc="DD407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8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1236"/>
    <w:rsid w:val="0000051B"/>
    <w:rsid w:val="00004AFA"/>
    <w:rsid w:val="00007D53"/>
    <w:rsid w:val="000107A9"/>
    <w:rsid w:val="00011A28"/>
    <w:rsid w:val="00012B17"/>
    <w:rsid w:val="00033EE4"/>
    <w:rsid w:val="00054F75"/>
    <w:rsid w:val="00077E7D"/>
    <w:rsid w:val="0008264B"/>
    <w:rsid w:val="00090E81"/>
    <w:rsid w:val="00092041"/>
    <w:rsid w:val="000C4B89"/>
    <w:rsid w:val="00114D19"/>
    <w:rsid w:val="00134897"/>
    <w:rsid w:val="00137D73"/>
    <w:rsid w:val="00145837"/>
    <w:rsid w:val="00150010"/>
    <w:rsid w:val="001518F0"/>
    <w:rsid w:val="001531DE"/>
    <w:rsid w:val="00170E37"/>
    <w:rsid w:val="001720A2"/>
    <w:rsid w:val="00180089"/>
    <w:rsid w:val="00183E62"/>
    <w:rsid w:val="00191014"/>
    <w:rsid w:val="001E3D2D"/>
    <w:rsid w:val="001E6DBE"/>
    <w:rsid w:val="001F16B0"/>
    <w:rsid w:val="001F33B6"/>
    <w:rsid w:val="00210764"/>
    <w:rsid w:val="0021143B"/>
    <w:rsid w:val="002133E8"/>
    <w:rsid w:val="00233656"/>
    <w:rsid w:val="0024448A"/>
    <w:rsid w:val="00264416"/>
    <w:rsid w:val="0026799E"/>
    <w:rsid w:val="00287DF1"/>
    <w:rsid w:val="002B2C0A"/>
    <w:rsid w:val="003004E8"/>
    <w:rsid w:val="00310539"/>
    <w:rsid w:val="00325B5B"/>
    <w:rsid w:val="00336ACE"/>
    <w:rsid w:val="0038385F"/>
    <w:rsid w:val="0039257A"/>
    <w:rsid w:val="003A2B3D"/>
    <w:rsid w:val="003B3921"/>
    <w:rsid w:val="003D1618"/>
    <w:rsid w:val="003D336C"/>
    <w:rsid w:val="00404685"/>
    <w:rsid w:val="00413B92"/>
    <w:rsid w:val="00425A00"/>
    <w:rsid w:val="00454ECD"/>
    <w:rsid w:val="0045553E"/>
    <w:rsid w:val="00466EDD"/>
    <w:rsid w:val="00497636"/>
    <w:rsid w:val="004A13B2"/>
    <w:rsid w:val="004B25D8"/>
    <w:rsid w:val="004C0341"/>
    <w:rsid w:val="004D5852"/>
    <w:rsid w:val="004F466E"/>
    <w:rsid w:val="00500696"/>
    <w:rsid w:val="0050447E"/>
    <w:rsid w:val="00514E08"/>
    <w:rsid w:val="00543DBD"/>
    <w:rsid w:val="00546FC2"/>
    <w:rsid w:val="00547B11"/>
    <w:rsid w:val="005564A3"/>
    <w:rsid w:val="005A1931"/>
    <w:rsid w:val="005A3A7B"/>
    <w:rsid w:val="005B0EB9"/>
    <w:rsid w:val="005B7D8C"/>
    <w:rsid w:val="005C3D7B"/>
    <w:rsid w:val="005F2B85"/>
    <w:rsid w:val="005F392B"/>
    <w:rsid w:val="00607911"/>
    <w:rsid w:val="0061322E"/>
    <w:rsid w:val="00620191"/>
    <w:rsid w:val="006321C4"/>
    <w:rsid w:val="006416D2"/>
    <w:rsid w:val="00672FE2"/>
    <w:rsid w:val="00687CFE"/>
    <w:rsid w:val="00690088"/>
    <w:rsid w:val="00694D95"/>
    <w:rsid w:val="00695B9E"/>
    <w:rsid w:val="00697AE9"/>
    <w:rsid w:val="006D2145"/>
    <w:rsid w:val="006D35B5"/>
    <w:rsid w:val="006D3B5D"/>
    <w:rsid w:val="007140B3"/>
    <w:rsid w:val="00721D44"/>
    <w:rsid w:val="0072407C"/>
    <w:rsid w:val="007246D7"/>
    <w:rsid w:val="0074241B"/>
    <w:rsid w:val="007542F0"/>
    <w:rsid w:val="00785665"/>
    <w:rsid w:val="00792F8E"/>
    <w:rsid w:val="007955A8"/>
    <w:rsid w:val="007B5F90"/>
    <w:rsid w:val="007D5750"/>
    <w:rsid w:val="007F07C2"/>
    <w:rsid w:val="00804C94"/>
    <w:rsid w:val="008222B6"/>
    <w:rsid w:val="008234B7"/>
    <w:rsid w:val="008B5832"/>
    <w:rsid w:val="008C1D27"/>
    <w:rsid w:val="008E3888"/>
    <w:rsid w:val="008E7C9F"/>
    <w:rsid w:val="00901D0A"/>
    <w:rsid w:val="009274A5"/>
    <w:rsid w:val="00932290"/>
    <w:rsid w:val="00943D1C"/>
    <w:rsid w:val="009508D0"/>
    <w:rsid w:val="00966845"/>
    <w:rsid w:val="00980BB0"/>
    <w:rsid w:val="00986F2A"/>
    <w:rsid w:val="00987B10"/>
    <w:rsid w:val="009D1C05"/>
    <w:rsid w:val="009F2659"/>
    <w:rsid w:val="00A21236"/>
    <w:rsid w:val="00A35937"/>
    <w:rsid w:val="00A4221A"/>
    <w:rsid w:val="00A71650"/>
    <w:rsid w:val="00AB6D07"/>
    <w:rsid w:val="00AC4207"/>
    <w:rsid w:val="00AD7D0B"/>
    <w:rsid w:val="00AE6EA6"/>
    <w:rsid w:val="00B114BA"/>
    <w:rsid w:val="00B23EA7"/>
    <w:rsid w:val="00B244C6"/>
    <w:rsid w:val="00B25B8B"/>
    <w:rsid w:val="00B51268"/>
    <w:rsid w:val="00B84F42"/>
    <w:rsid w:val="00BA3D9E"/>
    <w:rsid w:val="00BA69D8"/>
    <w:rsid w:val="00BB4F2C"/>
    <w:rsid w:val="00BC51C2"/>
    <w:rsid w:val="00BD5768"/>
    <w:rsid w:val="00BE1002"/>
    <w:rsid w:val="00C33F0E"/>
    <w:rsid w:val="00C36E29"/>
    <w:rsid w:val="00C42471"/>
    <w:rsid w:val="00C533D3"/>
    <w:rsid w:val="00C5345A"/>
    <w:rsid w:val="00C732D0"/>
    <w:rsid w:val="00C9569A"/>
    <w:rsid w:val="00CA6710"/>
    <w:rsid w:val="00CE0910"/>
    <w:rsid w:val="00CE0D2E"/>
    <w:rsid w:val="00D14489"/>
    <w:rsid w:val="00D22C50"/>
    <w:rsid w:val="00D46395"/>
    <w:rsid w:val="00D5672D"/>
    <w:rsid w:val="00D60504"/>
    <w:rsid w:val="00D767F5"/>
    <w:rsid w:val="00D974D0"/>
    <w:rsid w:val="00DB6158"/>
    <w:rsid w:val="00E24BDA"/>
    <w:rsid w:val="00E32ABE"/>
    <w:rsid w:val="00E3614D"/>
    <w:rsid w:val="00E52F0E"/>
    <w:rsid w:val="00E57653"/>
    <w:rsid w:val="00E6056D"/>
    <w:rsid w:val="00E65274"/>
    <w:rsid w:val="00E81008"/>
    <w:rsid w:val="00E876CE"/>
    <w:rsid w:val="00EB1F05"/>
    <w:rsid w:val="00EB40D9"/>
    <w:rsid w:val="00EC7BEC"/>
    <w:rsid w:val="00EE3194"/>
    <w:rsid w:val="00EE61B2"/>
    <w:rsid w:val="00EF0380"/>
    <w:rsid w:val="00EF0694"/>
    <w:rsid w:val="00F00856"/>
    <w:rsid w:val="00F071F8"/>
    <w:rsid w:val="00F169BB"/>
    <w:rsid w:val="00F2050E"/>
    <w:rsid w:val="00F26FAA"/>
    <w:rsid w:val="00F35946"/>
    <w:rsid w:val="00F8405B"/>
    <w:rsid w:val="00F93438"/>
    <w:rsid w:val="00F947DD"/>
    <w:rsid w:val="00FC29FC"/>
    <w:rsid w:val="00FD087A"/>
    <w:rsid w:val="00FD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21236"/>
    <w:pPr>
      <w:widowControl w:val="0"/>
      <w:jc w:val="both"/>
    </w:pPr>
    <w:rPr>
      <w:sz w:val="24"/>
    </w:rPr>
  </w:style>
  <w:style w:type="paragraph" w:styleId="1">
    <w:name w:val="heading 1"/>
    <w:basedOn w:val="a0"/>
    <w:next w:val="a0"/>
    <w:link w:val="1Char"/>
    <w:uiPriority w:val="9"/>
    <w:qFormat/>
    <w:rsid w:val="0050069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0069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0069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0069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00696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00696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00696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00696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0696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00696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500696"/>
    <w:rPr>
      <w:b/>
      <w:bCs/>
      <w:kern w:val="44"/>
      <w:sz w:val="44"/>
      <w:szCs w:val="44"/>
    </w:rPr>
  </w:style>
  <w:style w:type="numbering" w:customStyle="1" w:styleId="a">
    <w:name w:val="自由港自定义格式"/>
    <w:uiPriority w:val="99"/>
    <w:rsid w:val="00500696"/>
    <w:pPr>
      <w:numPr>
        <w:numId w:val="4"/>
      </w:numPr>
    </w:pPr>
  </w:style>
  <w:style w:type="character" w:customStyle="1" w:styleId="2Char">
    <w:name w:val="标题 2 Char"/>
    <w:basedOn w:val="a1"/>
    <w:link w:val="2"/>
    <w:uiPriority w:val="9"/>
    <w:rsid w:val="00500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00696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5006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00696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006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00696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006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00696"/>
    <w:rPr>
      <w:rFonts w:asciiTheme="majorHAnsi" w:eastAsiaTheme="majorEastAsia" w:hAnsiTheme="majorHAnsi" w:cstheme="majorBidi"/>
      <w:szCs w:val="21"/>
    </w:rPr>
  </w:style>
  <w:style w:type="paragraph" w:customStyle="1" w:styleId="a5">
    <w:name w:val="真·正文"/>
    <w:basedOn w:val="a0"/>
    <w:qFormat/>
    <w:rsid w:val="004D5852"/>
    <w:pPr>
      <w:spacing w:line="360" w:lineRule="auto"/>
      <w:ind w:firstLineChars="200" w:firstLine="200"/>
    </w:pPr>
  </w:style>
  <w:style w:type="paragraph" w:styleId="a6">
    <w:name w:val="header"/>
    <w:basedOn w:val="a0"/>
    <w:link w:val="Char"/>
    <w:uiPriority w:val="99"/>
    <w:semiHidden/>
    <w:unhideWhenUsed/>
    <w:rsid w:val="00BA3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semiHidden/>
    <w:rsid w:val="00BA3D9E"/>
    <w:rPr>
      <w:sz w:val="18"/>
      <w:szCs w:val="18"/>
    </w:rPr>
  </w:style>
  <w:style w:type="paragraph" w:styleId="a7">
    <w:name w:val="footer"/>
    <w:basedOn w:val="a0"/>
    <w:link w:val="Char0"/>
    <w:uiPriority w:val="99"/>
    <w:semiHidden/>
    <w:unhideWhenUsed/>
    <w:rsid w:val="00BA3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semiHidden/>
    <w:rsid w:val="00BA3D9E"/>
    <w:rPr>
      <w:sz w:val="18"/>
      <w:szCs w:val="18"/>
    </w:rPr>
  </w:style>
  <w:style w:type="paragraph" w:styleId="a8">
    <w:name w:val="Document Map"/>
    <w:basedOn w:val="a0"/>
    <w:link w:val="Char1"/>
    <w:uiPriority w:val="99"/>
    <w:semiHidden/>
    <w:unhideWhenUsed/>
    <w:rsid w:val="00BC51C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8"/>
    <w:uiPriority w:val="99"/>
    <w:semiHidden/>
    <w:rsid w:val="00BC51C2"/>
    <w:rPr>
      <w:rFonts w:ascii="宋体" w:eastAsia="宋体"/>
      <w:sz w:val="18"/>
      <w:szCs w:val="18"/>
    </w:rPr>
  </w:style>
  <w:style w:type="table" w:styleId="a9">
    <w:name w:val="Table Grid"/>
    <w:basedOn w:val="a2"/>
    <w:uiPriority w:val="59"/>
    <w:rsid w:val="00F205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image" Target="media/image32.emf"/><Relationship Id="rId3" Type="http://schemas.openxmlformats.org/officeDocument/2006/relationships/settings" Target="settings.xml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42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33" Type="http://schemas.openxmlformats.org/officeDocument/2006/relationships/image" Target="media/image26.emf"/><Relationship Id="rId38" Type="http://schemas.openxmlformats.org/officeDocument/2006/relationships/image" Target="media/image31.em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41" Type="http://schemas.openxmlformats.org/officeDocument/2006/relationships/image" Target="media/image3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40" Type="http://schemas.openxmlformats.org/officeDocument/2006/relationships/image" Target="media/image33.emf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2806;&#37096;&#37038;&#31665;&#35774;&#35745;&#25991;&#26723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外部邮箱设计文档.dotx</Template>
  <TotalTime>1080</TotalTime>
  <Pages>17</Pages>
  <Words>562</Words>
  <Characters>3210</Characters>
  <Application>Microsoft Office Word</Application>
  <DocSecurity>0</DocSecurity>
  <Lines>26</Lines>
  <Paragraphs>7</Paragraphs>
  <ScaleCrop>false</ScaleCrop>
  <Company>Sky123.Org</Company>
  <LinksUpToDate>false</LinksUpToDate>
  <CharactersWithSpaces>3765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超级管理员</dc:creator>
  <cp:lastModifiedBy>超级管理员</cp:lastModifiedBy>
  <cp:revision>150</cp:revision>
  <dcterms:created xsi:type="dcterms:W3CDTF">2012-06-27T09:12:00Z</dcterms:created>
  <dcterms:modified xsi:type="dcterms:W3CDTF">2012-07-13T02:09:00Z</dcterms:modified>
</cp:coreProperties>
</file>