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146" w:rsidRDefault="007C7146" w:rsidP="007C7146">
      <w:pPr>
        <w:jc w:val="center"/>
        <w:rPr>
          <w:rFonts w:ascii="黑体" w:eastAsia="黑体" w:hAnsi="黑体"/>
          <w:b/>
          <w:sz w:val="48"/>
          <w:szCs w:val="48"/>
        </w:rPr>
      </w:pPr>
      <w:r>
        <w:rPr>
          <w:rFonts w:ascii="黑体" w:eastAsia="黑体" w:hAnsi="黑体" w:hint="eastAsia"/>
          <w:b/>
          <w:sz w:val="48"/>
          <w:szCs w:val="48"/>
        </w:rPr>
        <w:t>桌面设计文档</w:t>
      </w:r>
    </w:p>
    <w:p w:rsidR="00500696" w:rsidRDefault="007C7146" w:rsidP="007C7146">
      <w:pPr>
        <w:pStyle w:val="1"/>
      </w:pPr>
      <w:r>
        <w:rPr>
          <w:rFonts w:hint="eastAsia"/>
        </w:rPr>
        <w:t>编写目的</w:t>
      </w:r>
    </w:p>
    <w:p w:rsidR="007C7146" w:rsidRPr="007C7146" w:rsidRDefault="007C7146" w:rsidP="007C7146">
      <w:pPr>
        <w:ind w:firstLine="420"/>
      </w:pPr>
      <w:r>
        <w:rPr>
          <w:rFonts w:hint="eastAsia"/>
        </w:rPr>
        <w:t>编写此文档的目的是；让最终用户了解桌面这一模块的功能从而熟练操作这一模块的功能。一般用户：熟练使用该模块的功能；开发者：掌握桌面模块的设计思路，可以根据开发需求做适当的修改和功能拓展。</w:t>
      </w:r>
    </w:p>
    <w:p w:rsidR="007C7146" w:rsidRDefault="007C7146" w:rsidP="007C7146">
      <w:pPr>
        <w:pStyle w:val="1"/>
      </w:pPr>
      <w:r>
        <w:rPr>
          <w:rFonts w:hint="eastAsia"/>
        </w:rPr>
        <w:t>系统概述</w:t>
      </w:r>
    </w:p>
    <w:p w:rsidR="007C7146" w:rsidRDefault="007C7146" w:rsidP="007C7146">
      <w:pPr>
        <w:pStyle w:val="2"/>
      </w:pPr>
      <w:r>
        <w:rPr>
          <w:rFonts w:hint="eastAsia"/>
        </w:rPr>
        <w:t>概述</w:t>
      </w:r>
    </w:p>
    <w:p w:rsidR="008B051C" w:rsidRPr="008B051C" w:rsidRDefault="003319B1" w:rsidP="00AD483A">
      <w:pPr>
        <w:ind w:firstLine="420"/>
      </w:pPr>
      <w:r>
        <w:rPr>
          <w:rFonts w:hint="eastAsia"/>
        </w:rPr>
        <w:t>桌面模块的主要功能，系统管理员设置好桌面布局，与桌面栏目。用户可以根据桌面布局与栏目设计个人的主页桌面。</w:t>
      </w:r>
    </w:p>
    <w:p w:rsidR="007C7146" w:rsidRDefault="007C7146" w:rsidP="007C7146">
      <w:pPr>
        <w:pStyle w:val="2"/>
      </w:pPr>
      <w:r>
        <w:rPr>
          <w:rFonts w:hint="eastAsia"/>
        </w:rPr>
        <w:t>功能</w:t>
      </w:r>
    </w:p>
    <w:p w:rsidR="00F93354" w:rsidRDefault="00AA33EC" w:rsidP="00F93354">
      <w:r w:rsidRPr="00AA33EC">
        <w:rPr>
          <w:noProof/>
          <w:sz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1.4pt;margin-top:5.15pt;width:175.9pt;height:137.8pt;z-index:251660288">
            <v:imagedata r:id="rId7" o:title=""/>
            <w10:wrap type="square"/>
          </v:shape>
          <o:OLEObject Type="Embed" ProgID="Visio.Drawing.11" ShapeID="_x0000_s1026" DrawAspect="Content" ObjectID="_1403621491" r:id="rId8"/>
        </w:pict>
      </w:r>
    </w:p>
    <w:p w:rsidR="00F93354" w:rsidRDefault="00F93354" w:rsidP="00F93354"/>
    <w:p w:rsidR="00F93354" w:rsidRDefault="00F93354" w:rsidP="00F93354"/>
    <w:p w:rsidR="00F93354" w:rsidRDefault="00F93354" w:rsidP="00F93354"/>
    <w:p w:rsidR="00F93354" w:rsidRDefault="00F93354" w:rsidP="00F93354"/>
    <w:p w:rsidR="00F93354" w:rsidRDefault="00F93354" w:rsidP="00F93354"/>
    <w:p w:rsidR="00F93354" w:rsidRDefault="00F93354" w:rsidP="00F93354"/>
    <w:p w:rsidR="00F93354" w:rsidRDefault="00F93354" w:rsidP="00F93354"/>
    <w:p w:rsidR="00F93354" w:rsidRDefault="00F93354" w:rsidP="00F93354"/>
    <w:p w:rsidR="00096684" w:rsidRDefault="00096684" w:rsidP="00F93354"/>
    <w:p w:rsidR="00096684" w:rsidRPr="00F93354" w:rsidRDefault="00096684" w:rsidP="00F93354"/>
    <w:p w:rsidR="007C7146" w:rsidRDefault="007C7146" w:rsidP="007C7146">
      <w:pPr>
        <w:pStyle w:val="2"/>
      </w:pPr>
      <w:r>
        <w:rPr>
          <w:rFonts w:hint="eastAsia"/>
        </w:rPr>
        <w:t>桌面的面向用户</w:t>
      </w:r>
    </w:p>
    <w:p w:rsidR="00F93354" w:rsidRDefault="00F93354" w:rsidP="00F93354">
      <w:pPr>
        <w:ind w:firstLine="360"/>
      </w:pPr>
      <w:r>
        <w:rPr>
          <w:rFonts w:hint="eastAsia"/>
        </w:rPr>
        <w:t xml:space="preserve">1. </w:t>
      </w:r>
      <w:r>
        <w:rPr>
          <w:rFonts w:hint="eastAsia"/>
        </w:rPr>
        <w:t>一般的业务人员。</w:t>
      </w:r>
    </w:p>
    <w:p w:rsidR="00F93354" w:rsidRDefault="00F93354" w:rsidP="00F93354">
      <w:pPr>
        <w:pStyle w:val="a4"/>
        <w:ind w:left="360" w:firstLineChars="0" w:firstLine="0"/>
      </w:pPr>
      <w:r>
        <w:rPr>
          <w:rFonts w:hint="eastAsia"/>
        </w:rPr>
        <w:t xml:space="preserve">2. </w:t>
      </w:r>
      <w:r>
        <w:rPr>
          <w:rFonts w:hint="eastAsia"/>
        </w:rPr>
        <w:t>熟悉</w:t>
      </w:r>
      <w:r>
        <w:rPr>
          <w:rFonts w:hint="eastAsia"/>
        </w:rPr>
        <w:t>WEB</w:t>
      </w:r>
      <w:r>
        <w:rPr>
          <w:rFonts w:hint="eastAsia"/>
        </w:rPr>
        <w:t>开发的开发人员。</w:t>
      </w:r>
    </w:p>
    <w:p w:rsidR="00F93354" w:rsidRPr="00F93354" w:rsidRDefault="00F93354" w:rsidP="00F93354"/>
    <w:p w:rsidR="007C7146" w:rsidRDefault="007C7146" w:rsidP="007C7146">
      <w:pPr>
        <w:pStyle w:val="2"/>
      </w:pPr>
      <w:r>
        <w:rPr>
          <w:rFonts w:hint="eastAsia"/>
        </w:rPr>
        <w:lastRenderedPageBreak/>
        <w:t>功能特色</w:t>
      </w:r>
    </w:p>
    <w:p w:rsidR="00F93354" w:rsidRDefault="00096684" w:rsidP="00096684">
      <w:pPr>
        <w:pStyle w:val="a4"/>
        <w:numPr>
          <w:ilvl w:val="0"/>
          <w:numId w:val="5"/>
        </w:numPr>
        <w:ind w:firstLineChars="0"/>
      </w:pPr>
      <w:r>
        <w:rPr>
          <w:rFonts w:hint="eastAsia"/>
        </w:rPr>
        <w:t>操作简单方便，用户可以根据系统桌面布局和栏目设计自己需要的个人主页桌面</w:t>
      </w:r>
    </w:p>
    <w:p w:rsidR="00096684" w:rsidRDefault="00096684" w:rsidP="00096684">
      <w:pPr>
        <w:pStyle w:val="a4"/>
        <w:numPr>
          <w:ilvl w:val="0"/>
          <w:numId w:val="5"/>
        </w:numPr>
        <w:ind w:firstLineChars="0"/>
      </w:pPr>
      <w:r>
        <w:rPr>
          <w:rFonts w:hint="eastAsia"/>
        </w:rPr>
        <w:t>支持自定义栏目模版，用户可以通过定义自己的栏目模版个性化，使用</w:t>
      </w:r>
      <w:r>
        <w:rPr>
          <w:rFonts w:hint="eastAsia"/>
        </w:rPr>
        <w:t>freemaker</w:t>
      </w:r>
      <w:r>
        <w:rPr>
          <w:rFonts w:hint="eastAsia"/>
        </w:rPr>
        <w:t>实现。</w:t>
      </w:r>
    </w:p>
    <w:p w:rsidR="00096684" w:rsidRDefault="00096684" w:rsidP="00096684">
      <w:pPr>
        <w:pStyle w:val="a4"/>
        <w:numPr>
          <w:ilvl w:val="0"/>
          <w:numId w:val="5"/>
        </w:numPr>
        <w:ind w:firstLineChars="0"/>
      </w:pPr>
      <w:r>
        <w:rPr>
          <w:rFonts w:hint="eastAsia"/>
        </w:rPr>
        <w:t>桌面栏目和布局支持权限，</w:t>
      </w:r>
      <w:r w:rsidR="00DC137B">
        <w:rPr>
          <w:rFonts w:hint="eastAsia"/>
        </w:rPr>
        <w:t>只有拥有此</w:t>
      </w:r>
      <w:r>
        <w:rPr>
          <w:rFonts w:hint="eastAsia"/>
        </w:rPr>
        <w:t>权限用户可以对其操作。</w:t>
      </w:r>
    </w:p>
    <w:p w:rsidR="00096684" w:rsidRPr="00096684" w:rsidRDefault="006D3E86" w:rsidP="00037B49">
      <w:pPr>
        <w:pStyle w:val="a4"/>
        <w:numPr>
          <w:ilvl w:val="0"/>
          <w:numId w:val="5"/>
        </w:numPr>
        <w:ind w:firstLineChars="0"/>
      </w:pPr>
      <w:r>
        <w:rPr>
          <w:rFonts w:hint="eastAsia"/>
        </w:rPr>
        <w:t>使用</w:t>
      </w:r>
      <w:r>
        <w:rPr>
          <w:rFonts w:hint="eastAsia"/>
        </w:rPr>
        <w:t>jquery</w:t>
      </w:r>
      <w:r>
        <w:rPr>
          <w:rFonts w:hint="eastAsia"/>
        </w:rPr>
        <w:t>的</w:t>
      </w:r>
      <w:r>
        <w:rPr>
          <w:rFonts w:hint="eastAsia"/>
        </w:rPr>
        <w:t>inettuts</w:t>
      </w:r>
      <w:r>
        <w:rPr>
          <w:rFonts w:hint="eastAsia"/>
        </w:rPr>
        <w:t>插件实现布局栏目的拖拽</w:t>
      </w:r>
      <w:r w:rsidR="00F406A4">
        <w:rPr>
          <w:rFonts w:hint="eastAsia"/>
        </w:rPr>
        <w:t>和删除</w:t>
      </w:r>
      <w:r>
        <w:rPr>
          <w:rFonts w:hint="eastAsia"/>
        </w:rPr>
        <w:t>，方便灵活。</w:t>
      </w:r>
    </w:p>
    <w:p w:rsidR="007C7146" w:rsidRDefault="007C7146" w:rsidP="007C7146">
      <w:pPr>
        <w:pStyle w:val="1"/>
      </w:pPr>
      <w:r>
        <w:rPr>
          <w:rFonts w:hint="eastAsia"/>
        </w:rPr>
        <w:t>桌面各模块介绍</w:t>
      </w:r>
    </w:p>
    <w:p w:rsidR="0054661B" w:rsidRDefault="0054661B" w:rsidP="0054661B">
      <w:pPr>
        <w:pStyle w:val="2"/>
      </w:pPr>
      <w:r>
        <w:rPr>
          <w:rFonts w:hint="eastAsia"/>
        </w:rPr>
        <w:t>桌面布局管理</w:t>
      </w:r>
    </w:p>
    <w:p w:rsidR="0054661B" w:rsidRDefault="0054661B" w:rsidP="0054661B">
      <w:pPr>
        <w:pStyle w:val="3"/>
      </w:pPr>
      <w:r>
        <w:rPr>
          <w:rFonts w:hint="eastAsia"/>
        </w:rPr>
        <w:t>概述</w:t>
      </w:r>
    </w:p>
    <w:p w:rsidR="00096684" w:rsidRDefault="00096684" w:rsidP="00096684">
      <w:r>
        <w:rPr>
          <w:rFonts w:hint="eastAsia"/>
        </w:rPr>
        <w:t>桌面布局管理的作用：对用户桌面布局做统一管理，方便用户设置个人桌面。</w:t>
      </w:r>
    </w:p>
    <w:p w:rsidR="00F20B8D" w:rsidRPr="00F20B8D" w:rsidRDefault="00F20B8D" w:rsidP="00F20B8D">
      <w:r>
        <w:rPr>
          <w:rFonts w:hint="eastAsia"/>
          <w:noProof/>
        </w:rPr>
        <w:drawing>
          <wp:anchor distT="0" distB="0" distL="114300" distR="114300" simplePos="0" relativeHeight="251678720" behindDoc="0" locked="0" layoutInCell="1" allowOverlap="1">
            <wp:simplePos x="0" y="0"/>
            <wp:positionH relativeFrom="column">
              <wp:posOffset>64770</wp:posOffset>
            </wp:positionH>
            <wp:positionV relativeFrom="paragraph">
              <wp:posOffset>200025</wp:posOffset>
            </wp:positionV>
            <wp:extent cx="5483225" cy="1273175"/>
            <wp:effectExtent l="1905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83225" cy="1273175"/>
                    </a:xfrm>
                    <a:prstGeom prst="rect">
                      <a:avLst/>
                    </a:prstGeom>
                    <a:noFill/>
                    <a:ln w="9525">
                      <a:noFill/>
                      <a:miter lim="800000"/>
                      <a:headEnd/>
                      <a:tailEnd/>
                    </a:ln>
                  </pic:spPr>
                </pic:pic>
              </a:graphicData>
            </a:graphic>
          </wp:anchor>
        </w:drawing>
      </w:r>
      <w:r w:rsidR="00096684">
        <w:rPr>
          <w:rFonts w:hint="eastAsia"/>
        </w:rPr>
        <w:t>桌面布局分为</w:t>
      </w:r>
      <w:r w:rsidR="00096684">
        <w:rPr>
          <w:rFonts w:hint="eastAsia"/>
        </w:rPr>
        <w:t>3</w:t>
      </w:r>
      <w:r w:rsidR="00096684">
        <w:rPr>
          <w:rFonts w:hint="eastAsia"/>
        </w:rPr>
        <w:t>类：一列布局，二列布局，三列布局，例如：</w:t>
      </w:r>
    </w:p>
    <w:p w:rsidR="00F20B8D" w:rsidRDefault="00F20B8D" w:rsidP="00096684">
      <w:pPr>
        <w:widowControl/>
        <w:jc w:val="left"/>
        <w:rPr>
          <w:rFonts w:ascii="宋体" w:eastAsia="宋体" w:hAnsi="宋体" w:cs="宋体"/>
          <w:kern w:val="0"/>
          <w:szCs w:val="24"/>
        </w:rPr>
      </w:pPr>
      <w:r>
        <w:rPr>
          <w:rFonts w:ascii="宋体" w:eastAsia="宋体" w:hAnsi="宋体" w:cs="宋体" w:hint="eastAsia"/>
          <w:noProof/>
          <w:kern w:val="0"/>
          <w:szCs w:val="24"/>
        </w:rPr>
        <w:drawing>
          <wp:anchor distT="0" distB="0" distL="114300" distR="114300" simplePos="0" relativeHeight="251684864" behindDoc="0" locked="0" layoutInCell="1" allowOverlap="1">
            <wp:simplePos x="0" y="0"/>
            <wp:positionH relativeFrom="column">
              <wp:posOffset>64770</wp:posOffset>
            </wp:positionH>
            <wp:positionV relativeFrom="paragraph">
              <wp:posOffset>1623695</wp:posOffset>
            </wp:positionV>
            <wp:extent cx="5293995" cy="1600200"/>
            <wp:effectExtent l="19050" t="0" r="190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293995" cy="1600200"/>
                    </a:xfrm>
                    <a:prstGeom prst="rect">
                      <a:avLst/>
                    </a:prstGeom>
                    <a:noFill/>
                    <a:ln w="9525">
                      <a:noFill/>
                      <a:miter lim="800000"/>
                      <a:headEnd/>
                      <a:tailEnd/>
                    </a:ln>
                  </pic:spPr>
                </pic:pic>
              </a:graphicData>
            </a:graphic>
          </wp:anchor>
        </w:drawing>
      </w:r>
      <w:r>
        <w:rPr>
          <w:rFonts w:ascii="宋体" w:eastAsia="宋体" w:hAnsi="宋体" w:cs="宋体" w:hint="eastAsia"/>
          <w:kern w:val="0"/>
          <w:szCs w:val="24"/>
        </w:rPr>
        <w:t xml:space="preserve"> 设置栏目：</w:t>
      </w:r>
    </w:p>
    <w:p w:rsidR="00F20B8D" w:rsidRDefault="00F20B8D" w:rsidP="00096684">
      <w:pPr>
        <w:widowControl/>
        <w:jc w:val="left"/>
        <w:rPr>
          <w:rFonts w:ascii="宋体" w:eastAsia="宋体" w:hAnsi="宋体" w:cs="宋体"/>
          <w:kern w:val="0"/>
          <w:szCs w:val="24"/>
        </w:rPr>
      </w:pPr>
    </w:p>
    <w:p w:rsidR="00376A19" w:rsidRDefault="00376A19" w:rsidP="00096684">
      <w:pPr>
        <w:widowControl/>
        <w:jc w:val="left"/>
        <w:rPr>
          <w:rFonts w:ascii="宋体" w:eastAsia="宋体" w:hAnsi="宋体" w:cs="宋体"/>
          <w:kern w:val="0"/>
          <w:szCs w:val="24"/>
        </w:rPr>
      </w:pPr>
      <w:r>
        <w:rPr>
          <w:rFonts w:ascii="宋体" w:eastAsia="宋体" w:hAnsi="宋体" w:cs="宋体" w:hint="eastAsia"/>
          <w:kern w:val="0"/>
          <w:szCs w:val="24"/>
        </w:rPr>
        <w:t>设置栏目的作用是：分别设置布局所对应的栏目，当该布局为默认时，没有设置个人桌面的用户将会显示此布局栏目信息做个人桌面。</w:t>
      </w:r>
    </w:p>
    <w:p w:rsidR="00376A19" w:rsidRDefault="00376A19" w:rsidP="00096684">
      <w:pPr>
        <w:widowControl/>
        <w:jc w:val="left"/>
        <w:rPr>
          <w:rFonts w:ascii="宋体" w:eastAsia="宋体" w:hAnsi="宋体" w:cs="宋体"/>
          <w:kern w:val="0"/>
          <w:szCs w:val="24"/>
        </w:rPr>
      </w:pPr>
    </w:p>
    <w:p w:rsidR="00376A19" w:rsidRDefault="003C1A23" w:rsidP="00096684">
      <w:pPr>
        <w:widowControl/>
        <w:jc w:val="left"/>
        <w:rPr>
          <w:rFonts w:ascii="宋体" w:eastAsia="宋体" w:hAnsi="宋体" w:cs="宋体"/>
          <w:kern w:val="0"/>
          <w:szCs w:val="24"/>
        </w:rPr>
      </w:pPr>
      <w:r>
        <w:rPr>
          <w:rFonts w:ascii="宋体" w:eastAsia="宋体" w:hAnsi="宋体" w:cs="宋体" w:hint="eastAsia"/>
          <w:kern w:val="0"/>
          <w:szCs w:val="24"/>
        </w:rPr>
        <w:t>我们的实现方法：</w:t>
      </w:r>
    </w:p>
    <w:p w:rsidR="006713CE" w:rsidRDefault="006713CE" w:rsidP="00096684">
      <w:pPr>
        <w:widowControl/>
        <w:jc w:val="left"/>
        <w:rPr>
          <w:rFonts w:ascii="宋体" w:eastAsia="宋体" w:hAnsi="宋体" w:cs="宋体"/>
          <w:kern w:val="0"/>
          <w:szCs w:val="24"/>
        </w:rPr>
      </w:pPr>
      <w:r w:rsidRPr="006713CE">
        <w:rPr>
          <w:rFonts w:ascii="宋体" w:eastAsia="宋体" w:hAnsi="宋体" w:cs="宋体"/>
          <w:kern w:val="0"/>
          <w:szCs w:val="24"/>
        </w:rPr>
        <w:t>/platform/controller/system/DesktopLayoutcolController.java</w:t>
      </w:r>
    </w:p>
    <w:p w:rsidR="00096684" w:rsidRPr="002950C4" w:rsidRDefault="00F20B8D" w:rsidP="002950C4">
      <w:pPr>
        <w:widowControl/>
        <w:jc w:val="left"/>
        <w:rPr>
          <w:rFonts w:ascii="宋体" w:eastAsia="宋体" w:hAnsi="宋体" w:cs="宋体"/>
          <w:kern w:val="0"/>
          <w:szCs w:val="24"/>
        </w:rPr>
      </w:pPr>
      <w:r>
        <w:rPr>
          <w:rFonts w:ascii="宋体" w:eastAsia="宋体" w:hAnsi="宋体" w:cs="宋体" w:hint="eastAsia"/>
          <w:noProof/>
          <w:kern w:val="0"/>
          <w:szCs w:val="24"/>
        </w:rPr>
        <w:lastRenderedPageBreak/>
        <w:drawing>
          <wp:anchor distT="0" distB="0" distL="114300" distR="114300" simplePos="0" relativeHeight="251682816" behindDoc="0" locked="0" layoutInCell="1" allowOverlap="1">
            <wp:simplePos x="0" y="0"/>
            <wp:positionH relativeFrom="column">
              <wp:posOffset>208280</wp:posOffset>
            </wp:positionH>
            <wp:positionV relativeFrom="paragraph">
              <wp:posOffset>95250</wp:posOffset>
            </wp:positionV>
            <wp:extent cx="4754880" cy="1253490"/>
            <wp:effectExtent l="19050" t="0" r="7620" b="0"/>
            <wp:wrapSquare wrapText="bothSides"/>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754880" cy="1253490"/>
                    </a:xfrm>
                    <a:prstGeom prst="rect">
                      <a:avLst/>
                    </a:prstGeom>
                    <a:noFill/>
                    <a:ln w="9525">
                      <a:noFill/>
                      <a:miter lim="800000"/>
                      <a:headEnd/>
                      <a:tailEnd/>
                    </a:ln>
                  </pic:spPr>
                </pic:pic>
              </a:graphicData>
            </a:graphic>
          </wp:anchor>
        </w:drawing>
      </w:r>
    </w:p>
    <w:p w:rsidR="0054661B" w:rsidRDefault="0054661B" w:rsidP="0054661B">
      <w:pPr>
        <w:pStyle w:val="3"/>
      </w:pPr>
      <w:r>
        <w:rPr>
          <w:rFonts w:hint="eastAsia"/>
        </w:rPr>
        <w:t>用例图</w:t>
      </w:r>
    </w:p>
    <w:p w:rsidR="00096684" w:rsidRDefault="00376A19" w:rsidP="00096684">
      <w:r>
        <w:rPr>
          <w:noProof/>
        </w:rPr>
        <w:drawing>
          <wp:anchor distT="0" distB="0" distL="114300" distR="114300" simplePos="0" relativeHeight="251662336" behindDoc="0" locked="0" layoutInCell="1" allowOverlap="1">
            <wp:simplePos x="0" y="0"/>
            <wp:positionH relativeFrom="column">
              <wp:posOffset>730885</wp:posOffset>
            </wp:positionH>
            <wp:positionV relativeFrom="paragraph">
              <wp:posOffset>150495</wp:posOffset>
            </wp:positionV>
            <wp:extent cx="2331720" cy="2886710"/>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331720" cy="2886710"/>
                    </a:xfrm>
                    <a:prstGeom prst="rect">
                      <a:avLst/>
                    </a:prstGeom>
                    <a:noFill/>
                    <a:ln w="9525">
                      <a:noFill/>
                      <a:miter lim="800000"/>
                      <a:headEnd/>
                      <a:tailEnd/>
                    </a:ln>
                  </pic:spPr>
                </pic:pic>
              </a:graphicData>
            </a:graphic>
          </wp:anchor>
        </w:drawing>
      </w:r>
    </w:p>
    <w:p w:rsidR="00096684" w:rsidRDefault="00096684" w:rsidP="00096684"/>
    <w:p w:rsidR="00096684" w:rsidRDefault="00096684" w:rsidP="00096684"/>
    <w:p w:rsidR="00096684" w:rsidRDefault="00096684" w:rsidP="00096684"/>
    <w:p w:rsidR="00096684" w:rsidRDefault="00096684" w:rsidP="00096684"/>
    <w:p w:rsidR="00096684" w:rsidRDefault="00096684" w:rsidP="00096684"/>
    <w:p w:rsidR="00096684" w:rsidRDefault="00096684" w:rsidP="00096684"/>
    <w:p w:rsidR="00096684" w:rsidRDefault="00096684" w:rsidP="00096684"/>
    <w:p w:rsidR="00096684" w:rsidRDefault="00096684" w:rsidP="00096684"/>
    <w:p w:rsidR="00096684" w:rsidRDefault="00096684" w:rsidP="00096684"/>
    <w:p w:rsidR="00096684" w:rsidRDefault="00096684" w:rsidP="00096684"/>
    <w:p w:rsidR="00096684" w:rsidRDefault="00096684" w:rsidP="00096684"/>
    <w:p w:rsidR="00096684" w:rsidRDefault="00096684" w:rsidP="00096684"/>
    <w:p w:rsidR="00096684" w:rsidRDefault="00096684" w:rsidP="00096684"/>
    <w:p w:rsidR="00096684" w:rsidRDefault="00096684" w:rsidP="00096684"/>
    <w:p w:rsidR="00096684" w:rsidRDefault="00096684" w:rsidP="00096684"/>
    <w:p w:rsidR="00096684" w:rsidRPr="00096684" w:rsidRDefault="00096684" w:rsidP="00096684"/>
    <w:p w:rsidR="0054661B" w:rsidRDefault="0054661B" w:rsidP="0054661B">
      <w:pPr>
        <w:pStyle w:val="3"/>
      </w:pPr>
      <w:r>
        <w:rPr>
          <w:rFonts w:hint="eastAsia"/>
        </w:rPr>
        <w:t>用例说明</w:t>
      </w:r>
    </w:p>
    <w:p w:rsidR="00096684" w:rsidRDefault="006E66C7" w:rsidP="00096684">
      <w:pPr>
        <w:pStyle w:val="a4"/>
        <w:numPr>
          <w:ilvl w:val="0"/>
          <w:numId w:val="8"/>
        </w:numPr>
        <w:ind w:firstLineChars="0"/>
      </w:pPr>
      <w:r>
        <w:rPr>
          <w:rFonts w:hint="eastAsia"/>
        </w:rPr>
        <w:t>在这里简单的增删改查不做</w:t>
      </w:r>
      <w:r w:rsidR="00096684">
        <w:rPr>
          <w:rFonts w:hint="eastAsia"/>
        </w:rPr>
        <w:t>说明。</w:t>
      </w:r>
    </w:p>
    <w:p w:rsidR="00096684" w:rsidRDefault="00096684" w:rsidP="00096684">
      <w:pPr>
        <w:pStyle w:val="a4"/>
        <w:numPr>
          <w:ilvl w:val="0"/>
          <w:numId w:val="8"/>
        </w:numPr>
        <w:ind w:firstLineChars="0"/>
      </w:pPr>
      <w:r>
        <w:rPr>
          <w:rFonts w:hint="eastAsia"/>
        </w:rPr>
        <w:t>设置布局栏目，每个布局都应选取它所对应的栏目。</w:t>
      </w:r>
    </w:p>
    <w:p w:rsidR="00096684" w:rsidRPr="00096684" w:rsidRDefault="00096684" w:rsidP="00096684">
      <w:pPr>
        <w:pStyle w:val="a4"/>
        <w:numPr>
          <w:ilvl w:val="0"/>
          <w:numId w:val="8"/>
        </w:numPr>
        <w:ind w:firstLineChars="0"/>
      </w:pPr>
      <w:r>
        <w:rPr>
          <w:rFonts w:hint="eastAsia"/>
        </w:rPr>
        <w:t>当用户没有设置个人桌面布局时，主页为默认布局样式。</w:t>
      </w:r>
    </w:p>
    <w:p w:rsidR="0054661B" w:rsidRDefault="0054661B" w:rsidP="0054661B">
      <w:pPr>
        <w:pStyle w:val="3"/>
      </w:pPr>
      <w:r>
        <w:rPr>
          <w:rFonts w:hint="eastAsia"/>
        </w:rPr>
        <w:t>数据表</w:t>
      </w:r>
    </w:p>
    <w:p w:rsidR="00096684" w:rsidRDefault="00376A19" w:rsidP="00096684">
      <w:r>
        <w:rPr>
          <w:rFonts w:hint="eastAsia"/>
          <w:noProof/>
        </w:rPr>
        <w:drawing>
          <wp:anchor distT="0" distB="0" distL="114300" distR="114300" simplePos="0" relativeHeight="251680768" behindDoc="0" locked="0" layoutInCell="1" allowOverlap="1">
            <wp:simplePos x="0" y="0"/>
            <wp:positionH relativeFrom="column">
              <wp:posOffset>2762250</wp:posOffset>
            </wp:positionH>
            <wp:positionV relativeFrom="paragraph">
              <wp:posOffset>90805</wp:posOffset>
            </wp:positionV>
            <wp:extent cx="2096770" cy="1475740"/>
            <wp:effectExtent l="19050" t="0" r="0" b="0"/>
            <wp:wrapSquare wrapText="bothSides"/>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96770" cy="1475740"/>
                    </a:xfrm>
                    <a:prstGeom prst="rect">
                      <a:avLst/>
                    </a:prstGeom>
                    <a:noFill/>
                    <a:ln w="9525">
                      <a:noFill/>
                      <a:miter lim="800000"/>
                      <a:headEnd/>
                      <a:tailEnd/>
                    </a:ln>
                  </pic:spPr>
                </pic:pic>
              </a:graphicData>
            </a:graphic>
          </wp:anchor>
        </w:drawing>
      </w:r>
      <w:r w:rsidR="00096684">
        <w:rPr>
          <w:rFonts w:hint="eastAsia"/>
          <w:noProof/>
        </w:rPr>
        <w:drawing>
          <wp:anchor distT="0" distB="0" distL="114300" distR="114300" simplePos="0" relativeHeight="251664384" behindDoc="0" locked="0" layoutInCell="1" allowOverlap="1">
            <wp:simplePos x="0" y="0"/>
            <wp:positionH relativeFrom="column">
              <wp:posOffset>332105</wp:posOffset>
            </wp:positionH>
            <wp:positionV relativeFrom="paragraph">
              <wp:posOffset>90805</wp:posOffset>
            </wp:positionV>
            <wp:extent cx="2116455" cy="1449705"/>
            <wp:effectExtent l="1905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116455" cy="1449705"/>
                    </a:xfrm>
                    <a:prstGeom prst="rect">
                      <a:avLst/>
                    </a:prstGeom>
                    <a:noFill/>
                    <a:ln w="9525">
                      <a:noFill/>
                      <a:miter lim="800000"/>
                      <a:headEnd/>
                      <a:tailEnd/>
                    </a:ln>
                  </pic:spPr>
                </pic:pic>
              </a:graphicData>
            </a:graphic>
          </wp:anchor>
        </w:drawing>
      </w:r>
    </w:p>
    <w:p w:rsidR="00096684" w:rsidRDefault="00096684" w:rsidP="00096684"/>
    <w:p w:rsidR="00096684" w:rsidRDefault="00096684" w:rsidP="00096684"/>
    <w:p w:rsidR="00096684" w:rsidRDefault="00096684" w:rsidP="00096684"/>
    <w:p w:rsidR="00096684" w:rsidRDefault="00096684" w:rsidP="00096684"/>
    <w:p w:rsidR="00C87A63" w:rsidRDefault="00C87A63" w:rsidP="00C87A63">
      <w:pPr>
        <w:pStyle w:val="3"/>
      </w:pPr>
      <w:r>
        <w:rPr>
          <w:rFonts w:hint="eastAsia"/>
          <w:noProof/>
        </w:rPr>
        <w:lastRenderedPageBreak/>
        <w:drawing>
          <wp:anchor distT="0" distB="0" distL="114300" distR="114300" simplePos="0" relativeHeight="251693056" behindDoc="0" locked="0" layoutInCell="1" allowOverlap="1">
            <wp:simplePos x="0" y="0"/>
            <wp:positionH relativeFrom="column">
              <wp:posOffset>761365</wp:posOffset>
            </wp:positionH>
            <wp:positionV relativeFrom="paragraph">
              <wp:posOffset>658495</wp:posOffset>
            </wp:positionV>
            <wp:extent cx="3096895" cy="3054985"/>
            <wp:effectExtent l="19050" t="0" r="8255" b="0"/>
            <wp:wrapSquare wrapText="bothSides"/>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096895" cy="3054985"/>
                    </a:xfrm>
                    <a:prstGeom prst="rect">
                      <a:avLst/>
                    </a:prstGeom>
                    <a:noFill/>
                    <a:ln w="9525">
                      <a:noFill/>
                      <a:miter lim="800000"/>
                      <a:headEnd/>
                      <a:tailEnd/>
                    </a:ln>
                  </pic:spPr>
                </pic:pic>
              </a:graphicData>
            </a:graphic>
          </wp:anchor>
        </w:drawing>
      </w:r>
      <w:r>
        <w:rPr>
          <w:rFonts w:hint="eastAsia"/>
        </w:rPr>
        <w:t>UML</w:t>
      </w:r>
      <w:r>
        <w:rPr>
          <w:rFonts w:hint="eastAsia"/>
        </w:rPr>
        <w:t>类图</w:t>
      </w:r>
    </w:p>
    <w:p w:rsidR="00C87A63" w:rsidRPr="00C87A63" w:rsidRDefault="00C87A63" w:rsidP="00C87A63"/>
    <w:p w:rsidR="00C87A63" w:rsidRDefault="00C87A63" w:rsidP="00096684"/>
    <w:p w:rsidR="00C87A63" w:rsidRDefault="00C87A63" w:rsidP="00096684"/>
    <w:p w:rsidR="00C87A63" w:rsidRDefault="00C87A63" w:rsidP="00096684"/>
    <w:p w:rsidR="00C87A63" w:rsidRDefault="00C87A63" w:rsidP="00096684"/>
    <w:p w:rsidR="00C87A63" w:rsidRDefault="00C87A63" w:rsidP="00096684"/>
    <w:p w:rsidR="00C87A63" w:rsidRDefault="00C87A63" w:rsidP="00096684"/>
    <w:p w:rsidR="00C87A63" w:rsidRDefault="00C87A63" w:rsidP="00096684"/>
    <w:p w:rsidR="00C87A63" w:rsidRDefault="00C87A63" w:rsidP="00096684"/>
    <w:p w:rsidR="00C87A63" w:rsidRDefault="00C87A63" w:rsidP="00096684"/>
    <w:p w:rsidR="00C87A63" w:rsidRDefault="00C87A63" w:rsidP="00096684"/>
    <w:p w:rsidR="00C87A63" w:rsidRDefault="00C87A63" w:rsidP="00096684"/>
    <w:p w:rsidR="00C87A63" w:rsidRDefault="00C87A63" w:rsidP="00096684"/>
    <w:p w:rsidR="00C87A63" w:rsidRDefault="00C87A63" w:rsidP="00096684"/>
    <w:p w:rsidR="00C87A63" w:rsidRDefault="00C87A63" w:rsidP="00096684"/>
    <w:p w:rsidR="00C87A63" w:rsidRDefault="00C87A63" w:rsidP="00096684"/>
    <w:p w:rsidR="00621CD0" w:rsidRDefault="00621CD0" w:rsidP="00096684"/>
    <w:p w:rsidR="00621CD0" w:rsidRDefault="00621CD0" w:rsidP="00621CD0">
      <w:pPr>
        <w:pStyle w:val="3"/>
      </w:pPr>
      <w:r>
        <w:rPr>
          <w:rFonts w:hint="eastAsia"/>
        </w:rPr>
        <w:t>UML</w:t>
      </w:r>
      <w:r>
        <w:rPr>
          <w:rFonts w:hint="eastAsia"/>
        </w:rPr>
        <w:t>序列图</w:t>
      </w:r>
    </w:p>
    <w:p w:rsidR="00EB6D12" w:rsidRDefault="00EB6D12" w:rsidP="00EB6D12">
      <w:pPr>
        <w:pStyle w:val="4"/>
      </w:pPr>
      <w:r>
        <w:rPr>
          <w:rFonts w:hint="eastAsia"/>
        </w:rPr>
        <w:t>添加桌面布局</w:t>
      </w:r>
    </w:p>
    <w:p w:rsidR="004C2366" w:rsidRDefault="004C2366" w:rsidP="004C2366">
      <w:r>
        <w:rPr>
          <w:rFonts w:hint="eastAsia"/>
          <w:noProof/>
        </w:rPr>
        <w:drawing>
          <wp:anchor distT="0" distB="0" distL="114300" distR="114300" simplePos="0" relativeHeight="251695104" behindDoc="0" locked="0" layoutInCell="1" allowOverlap="1">
            <wp:simplePos x="0" y="0"/>
            <wp:positionH relativeFrom="column">
              <wp:posOffset>761365</wp:posOffset>
            </wp:positionH>
            <wp:positionV relativeFrom="paragraph">
              <wp:posOffset>186055</wp:posOffset>
            </wp:positionV>
            <wp:extent cx="4154805" cy="2708910"/>
            <wp:effectExtent l="19050" t="0" r="0" b="0"/>
            <wp:wrapSquare wrapText="bothSides"/>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154805" cy="2708910"/>
                    </a:xfrm>
                    <a:prstGeom prst="rect">
                      <a:avLst/>
                    </a:prstGeom>
                    <a:noFill/>
                    <a:ln w="9525">
                      <a:noFill/>
                      <a:miter lim="800000"/>
                      <a:headEnd/>
                      <a:tailEnd/>
                    </a:ln>
                  </pic:spPr>
                </pic:pic>
              </a:graphicData>
            </a:graphic>
          </wp:anchor>
        </w:drawing>
      </w:r>
    </w:p>
    <w:p w:rsidR="004C2366" w:rsidRDefault="004C2366" w:rsidP="004C2366"/>
    <w:p w:rsidR="004C2366" w:rsidRDefault="004C2366" w:rsidP="004C2366"/>
    <w:p w:rsidR="004C2366" w:rsidRDefault="004C2366" w:rsidP="004C2366"/>
    <w:p w:rsidR="004C2366" w:rsidRDefault="004C2366" w:rsidP="004C2366"/>
    <w:p w:rsidR="004C2366" w:rsidRDefault="004C2366" w:rsidP="004C2366"/>
    <w:p w:rsidR="004C2366" w:rsidRDefault="004C2366" w:rsidP="004C2366"/>
    <w:p w:rsidR="004C2366" w:rsidRDefault="004C2366" w:rsidP="004C2366"/>
    <w:p w:rsidR="004C2366" w:rsidRDefault="004C2366" w:rsidP="004C2366"/>
    <w:p w:rsidR="004C2366" w:rsidRDefault="004C2366" w:rsidP="004C2366"/>
    <w:p w:rsidR="004C2366" w:rsidRDefault="004C2366" w:rsidP="004C2366"/>
    <w:p w:rsidR="004C2366" w:rsidRDefault="004C2366" w:rsidP="004C2366"/>
    <w:p w:rsidR="004C2366" w:rsidRDefault="004C2366" w:rsidP="004C2366"/>
    <w:p w:rsidR="004C2366" w:rsidRDefault="004C2366" w:rsidP="004C2366"/>
    <w:p w:rsidR="004C2366" w:rsidRDefault="004C2366" w:rsidP="004C2366"/>
    <w:p w:rsidR="004C2366" w:rsidRDefault="004C2366" w:rsidP="004C2366"/>
    <w:p w:rsidR="004C2366" w:rsidRDefault="004C2366" w:rsidP="004C2366"/>
    <w:p w:rsidR="004C2366" w:rsidRDefault="004C2366" w:rsidP="004C2366"/>
    <w:p w:rsidR="00EB6D12" w:rsidRPr="00EB6D12" w:rsidRDefault="00EB6D12" w:rsidP="00EB6D12"/>
    <w:p w:rsidR="0054661B" w:rsidRDefault="0054661B" w:rsidP="0054661B">
      <w:pPr>
        <w:pStyle w:val="2"/>
      </w:pPr>
      <w:r>
        <w:rPr>
          <w:rFonts w:hint="eastAsia"/>
        </w:rPr>
        <w:t>桌面栏目管理</w:t>
      </w:r>
    </w:p>
    <w:p w:rsidR="0054661B" w:rsidRDefault="0054661B" w:rsidP="0054661B">
      <w:pPr>
        <w:pStyle w:val="3"/>
      </w:pPr>
      <w:r>
        <w:rPr>
          <w:rFonts w:hint="eastAsia"/>
        </w:rPr>
        <w:t>概述</w:t>
      </w:r>
    </w:p>
    <w:p w:rsidR="00400C41" w:rsidRDefault="00096684" w:rsidP="00096684">
      <w:r>
        <w:rPr>
          <w:rFonts w:hint="eastAsia"/>
        </w:rPr>
        <w:t>桌面栏目管理的作用：</w:t>
      </w:r>
      <w:r w:rsidR="00E32E4A">
        <w:rPr>
          <w:rFonts w:hint="eastAsia"/>
        </w:rPr>
        <w:t>提供用户所需的个人桌面布局栏目。</w:t>
      </w:r>
    </w:p>
    <w:p w:rsidR="00400C41" w:rsidRDefault="00400C41" w:rsidP="00096684">
      <w:r>
        <w:rPr>
          <w:rFonts w:hint="eastAsia"/>
        </w:rPr>
        <w:t>具有该模块功能操作权限者，可以对栏目进行管理，本系统对这一模块提供了几个栏目模板，分别是：</w:t>
      </w:r>
    </w:p>
    <w:p w:rsidR="0040339A" w:rsidRDefault="0040339A" w:rsidP="0040339A">
      <w:pPr>
        <w:pStyle w:val="a4"/>
        <w:numPr>
          <w:ilvl w:val="2"/>
          <w:numId w:val="5"/>
        </w:numPr>
        <w:ind w:firstLineChars="0"/>
      </w:pPr>
      <w:r>
        <w:rPr>
          <w:rFonts w:hint="eastAsia"/>
        </w:rPr>
        <w:t>新发邮件</w:t>
      </w:r>
    </w:p>
    <w:p w:rsidR="0040339A" w:rsidRDefault="0040339A" w:rsidP="0040339A">
      <w:pPr>
        <w:pStyle w:val="a4"/>
        <w:numPr>
          <w:ilvl w:val="2"/>
          <w:numId w:val="5"/>
        </w:numPr>
        <w:ind w:firstLineChars="0"/>
      </w:pPr>
      <w:r>
        <w:rPr>
          <w:rFonts w:hint="eastAsia"/>
        </w:rPr>
        <w:t>代理任务</w:t>
      </w:r>
    </w:p>
    <w:p w:rsidR="0040339A" w:rsidRDefault="0040339A" w:rsidP="0040339A">
      <w:pPr>
        <w:pStyle w:val="a4"/>
        <w:numPr>
          <w:ilvl w:val="2"/>
          <w:numId w:val="5"/>
        </w:numPr>
        <w:ind w:firstLineChars="0"/>
      </w:pPr>
      <w:r>
        <w:rPr>
          <w:rFonts w:hint="eastAsia"/>
        </w:rPr>
        <w:t>发起的流程</w:t>
      </w:r>
    </w:p>
    <w:p w:rsidR="0040339A" w:rsidRDefault="0040339A" w:rsidP="0040339A">
      <w:pPr>
        <w:pStyle w:val="a4"/>
        <w:numPr>
          <w:ilvl w:val="2"/>
          <w:numId w:val="5"/>
        </w:numPr>
        <w:ind w:firstLineChars="0"/>
      </w:pPr>
      <w:r>
        <w:rPr>
          <w:rFonts w:hint="eastAsia"/>
        </w:rPr>
        <w:t>审批流程</w:t>
      </w:r>
    </w:p>
    <w:p w:rsidR="0040339A" w:rsidRDefault="0040339A" w:rsidP="0040339A">
      <w:pPr>
        <w:pStyle w:val="a4"/>
        <w:numPr>
          <w:ilvl w:val="2"/>
          <w:numId w:val="5"/>
        </w:numPr>
        <w:ind w:firstLineChars="0"/>
      </w:pPr>
      <w:r>
        <w:rPr>
          <w:rFonts w:hint="eastAsia"/>
        </w:rPr>
        <w:t>待办事项</w:t>
      </w:r>
    </w:p>
    <w:p w:rsidR="0040339A" w:rsidRDefault="0040339A" w:rsidP="0040339A">
      <w:pPr>
        <w:pStyle w:val="a4"/>
        <w:numPr>
          <w:ilvl w:val="2"/>
          <w:numId w:val="5"/>
        </w:numPr>
        <w:ind w:firstLineChars="0"/>
      </w:pPr>
      <w:r>
        <w:rPr>
          <w:rFonts w:hint="eastAsia"/>
        </w:rPr>
        <w:t>未读内部消息</w:t>
      </w:r>
    </w:p>
    <w:p w:rsidR="0040339A" w:rsidRDefault="0040339A" w:rsidP="0040339A">
      <w:pPr>
        <w:pStyle w:val="a4"/>
        <w:numPr>
          <w:ilvl w:val="2"/>
          <w:numId w:val="5"/>
        </w:numPr>
        <w:ind w:firstLineChars="0"/>
      </w:pPr>
      <w:r>
        <w:rPr>
          <w:rFonts w:hint="eastAsia"/>
        </w:rPr>
        <w:t>个人信息</w:t>
      </w:r>
    </w:p>
    <w:p w:rsidR="007A75B8" w:rsidRDefault="007A75B8" w:rsidP="007A75B8">
      <w:r>
        <w:rPr>
          <w:rFonts w:hint="eastAsia"/>
          <w:noProof/>
        </w:rPr>
        <w:drawing>
          <wp:anchor distT="0" distB="0" distL="114300" distR="114300" simplePos="0" relativeHeight="251668480" behindDoc="0" locked="0" layoutInCell="1" allowOverlap="1">
            <wp:simplePos x="0" y="0"/>
            <wp:positionH relativeFrom="column">
              <wp:posOffset>-635</wp:posOffset>
            </wp:positionH>
            <wp:positionV relativeFrom="paragraph">
              <wp:posOffset>200025</wp:posOffset>
            </wp:positionV>
            <wp:extent cx="5204460" cy="1724025"/>
            <wp:effectExtent l="19050" t="0" r="0" b="0"/>
            <wp:wrapSquare wrapText="bothSides"/>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204460" cy="1724025"/>
                    </a:xfrm>
                    <a:prstGeom prst="rect">
                      <a:avLst/>
                    </a:prstGeom>
                    <a:noFill/>
                    <a:ln w="9525">
                      <a:noFill/>
                      <a:miter lim="800000"/>
                      <a:headEnd/>
                      <a:tailEnd/>
                    </a:ln>
                  </pic:spPr>
                </pic:pic>
              </a:graphicData>
            </a:graphic>
          </wp:anchor>
        </w:drawing>
      </w:r>
      <w:r>
        <w:rPr>
          <w:rFonts w:hint="eastAsia"/>
        </w:rPr>
        <w:t>例如：桌面栏目分页列表</w:t>
      </w:r>
    </w:p>
    <w:p w:rsidR="00457FB7" w:rsidRDefault="00457FB7" w:rsidP="00457FB7"/>
    <w:p w:rsidR="00FD751B" w:rsidRDefault="00116BB1" w:rsidP="00457FB7">
      <w:r>
        <w:rPr>
          <w:rFonts w:hint="eastAsia"/>
        </w:rPr>
        <w:t>初始化模板：清空桌面栏目表，</w:t>
      </w:r>
      <w:r w:rsidR="0080645F">
        <w:rPr>
          <w:rFonts w:hint="eastAsia"/>
        </w:rPr>
        <w:t>将系统自带的初始栏目模板添加到数据库中。这样做的好处是防止用户错误编辑栏目模板，影响桌面主页显示。</w:t>
      </w:r>
    </w:p>
    <w:p w:rsidR="00FE2D38" w:rsidRDefault="00FE2D38" w:rsidP="00457FB7">
      <w:r>
        <w:rPr>
          <w:rFonts w:hint="eastAsia"/>
        </w:rPr>
        <w:t>我们的实现方法：</w:t>
      </w:r>
    </w:p>
    <w:p w:rsidR="00FE2D38" w:rsidRDefault="00FE2D38" w:rsidP="00457FB7">
      <w:r>
        <w:rPr>
          <w:rFonts w:hint="eastAsia"/>
        </w:rPr>
        <w:t xml:space="preserve"> </w:t>
      </w:r>
    </w:p>
    <w:p w:rsidR="00FE2D38" w:rsidRDefault="00FE2D38" w:rsidP="00457FB7">
      <w:r>
        <w:rPr>
          <w:rFonts w:hint="eastAsia"/>
        </w:rPr>
        <w:t>初始化模板主要代码片段：</w:t>
      </w:r>
    </w:p>
    <w:p w:rsidR="00FE2D38" w:rsidRDefault="00FE2D38" w:rsidP="00457FB7">
      <w:r w:rsidRPr="00FE2D38">
        <w:t>/platform/service/system/DesktopColumnService.java</w:t>
      </w:r>
    </w:p>
    <w:p w:rsidR="00FE2D38" w:rsidRPr="00FE2D38" w:rsidRDefault="00FE2D38" w:rsidP="00457FB7"/>
    <w:p w:rsidR="0080645F" w:rsidRDefault="00FE2D38" w:rsidP="00457FB7">
      <w:r>
        <w:rPr>
          <w:rFonts w:hint="eastAsia"/>
          <w:noProof/>
        </w:rPr>
        <w:drawing>
          <wp:anchor distT="0" distB="0" distL="114300" distR="114300" simplePos="0" relativeHeight="251676672" behindDoc="0" locked="0" layoutInCell="1" allowOverlap="1">
            <wp:simplePos x="0" y="0"/>
            <wp:positionH relativeFrom="column">
              <wp:posOffset>51435</wp:posOffset>
            </wp:positionH>
            <wp:positionV relativeFrom="paragraph">
              <wp:posOffset>42545</wp:posOffset>
            </wp:positionV>
            <wp:extent cx="4004310" cy="1593215"/>
            <wp:effectExtent l="19050" t="0" r="0" b="0"/>
            <wp:wrapSquare wrapText="bothSides"/>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4004310" cy="1593215"/>
                    </a:xfrm>
                    <a:prstGeom prst="rect">
                      <a:avLst/>
                    </a:prstGeom>
                    <a:noFill/>
                    <a:ln w="9525">
                      <a:noFill/>
                      <a:miter lim="800000"/>
                      <a:headEnd/>
                      <a:tailEnd/>
                    </a:ln>
                  </pic:spPr>
                </pic:pic>
              </a:graphicData>
            </a:graphic>
          </wp:anchor>
        </w:drawing>
      </w:r>
      <w:r w:rsidR="007E777A">
        <w:rPr>
          <w:rFonts w:hint="eastAsia"/>
        </w:rPr>
        <w:t xml:space="preserve"> </w:t>
      </w:r>
    </w:p>
    <w:p w:rsidR="00FE2D38" w:rsidRDefault="00FE2D38" w:rsidP="00457FB7"/>
    <w:p w:rsidR="00FE2D38" w:rsidRDefault="00FE2D38" w:rsidP="00457FB7"/>
    <w:p w:rsidR="00FE2D38" w:rsidRDefault="00FE2D38" w:rsidP="00457FB7"/>
    <w:p w:rsidR="00FE2D38" w:rsidRDefault="00FE2D38" w:rsidP="00457FB7"/>
    <w:p w:rsidR="00FE2D38" w:rsidRDefault="00FE2D38" w:rsidP="00457FB7"/>
    <w:p w:rsidR="00FE2D38" w:rsidRDefault="00FE2D38" w:rsidP="00457FB7"/>
    <w:p w:rsidR="00FE2D38" w:rsidRDefault="00FE2D38" w:rsidP="00457FB7"/>
    <w:p w:rsidR="00FE2D38" w:rsidRDefault="00FE2D38" w:rsidP="00457FB7"/>
    <w:p w:rsidR="00457FB7" w:rsidRDefault="00534621" w:rsidP="00457FB7">
      <w:r>
        <w:rPr>
          <w:rFonts w:hint="eastAsia"/>
        </w:rPr>
        <w:lastRenderedPageBreak/>
        <w:t>编辑桌面栏目页面：</w:t>
      </w:r>
    </w:p>
    <w:p w:rsidR="000334A1" w:rsidRDefault="000334A1" w:rsidP="00457FB7"/>
    <w:p w:rsidR="00457FB7" w:rsidRDefault="00457FB7" w:rsidP="00457FB7">
      <w:r w:rsidRPr="00457FB7">
        <w:rPr>
          <w:noProof/>
        </w:rPr>
        <w:drawing>
          <wp:inline distT="0" distB="0" distL="0" distR="0">
            <wp:extent cx="5178693" cy="2769133"/>
            <wp:effectExtent l="19050" t="0" r="2907" b="0"/>
            <wp:docPr id="11" name="图片 18" descr="C:\Users\Administrator\AppData\Roaming\Tencent\Users\1121613304\QQ\WinTemp\RichOle\)Y27NE$CH44W`Y1UNHV1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121613304\QQ\WinTemp\RichOle\)Y27NE$CH44W`Y1UNHV1RMS.jpg"/>
                    <pic:cNvPicPr>
                      <a:picLocks noChangeAspect="1" noChangeArrowheads="1"/>
                    </pic:cNvPicPr>
                  </pic:nvPicPr>
                  <pic:blipFill>
                    <a:blip r:embed="rId19" cstate="print"/>
                    <a:srcRect/>
                    <a:stretch>
                      <a:fillRect/>
                    </a:stretch>
                  </pic:blipFill>
                  <pic:spPr bwMode="auto">
                    <a:xfrm>
                      <a:off x="0" y="0"/>
                      <a:ext cx="5183458" cy="2771681"/>
                    </a:xfrm>
                    <a:prstGeom prst="rect">
                      <a:avLst/>
                    </a:prstGeom>
                    <a:noFill/>
                    <a:ln w="9525">
                      <a:noFill/>
                      <a:miter lim="800000"/>
                      <a:headEnd/>
                      <a:tailEnd/>
                    </a:ln>
                  </pic:spPr>
                </pic:pic>
              </a:graphicData>
            </a:graphic>
          </wp:inline>
        </w:drawing>
      </w:r>
    </w:p>
    <w:p w:rsidR="00457FB7" w:rsidRDefault="00457FB7" w:rsidP="00457FB7"/>
    <w:p w:rsidR="00457FB7" w:rsidRDefault="004811F9" w:rsidP="00457FB7">
      <w:r>
        <w:rPr>
          <w:rFonts w:hint="eastAsia"/>
        </w:rPr>
        <w:t>方法路径：要查询</w:t>
      </w:r>
      <w:r w:rsidR="00B241B2">
        <w:rPr>
          <w:rFonts w:hint="eastAsia"/>
        </w:rPr>
        <w:t>该栏目</w:t>
      </w:r>
      <w:r>
        <w:rPr>
          <w:rFonts w:hint="eastAsia"/>
        </w:rPr>
        <w:t>下对应的</w:t>
      </w:r>
      <w:r w:rsidR="00AC7D68">
        <w:rPr>
          <w:rFonts w:hint="eastAsia"/>
        </w:rPr>
        <w:t>数据</w:t>
      </w:r>
      <w:r>
        <w:rPr>
          <w:rFonts w:hint="eastAsia"/>
        </w:rPr>
        <w:t>时，</w:t>
      </w:r>
      <w:r w:rsidR="00AC7D68">
        <w:rPr>
          <w:rFonts w:hint="eastAsia"/>
        </w:rPr>
        <w:t>所调用的方法。</w:t>
      </w:r>
      <w:r w:rsidR="001F6740">
        <w:rPr>
          <w:rFonts w:hint="eastAsia"/>
        </w:rPr>
        <w:t>在这里我们统一在</w:t>
      </w:r>
      <w:r w:rsidR="001F6740">
        <w:rPr>
          <w:rFonts w:hint="eastAsia"/>
        </w:rPr>
        <w:t>desktopService</w:t>
      </w:r>
      <w:r w:rsidR="001F6740">
        <w:rPr>
          <w:rFonts w:hint="eastAsia"/>
        </w:rPr>
        <w:t>类中管理这些方法。如用户想要自定义栏目需要在该类中添加查询栏目数据所执行的方法。</w:t>
      </w:r>
    </w:p>
    <w:p w:rsidR="00457FB7" w:rsidRDefault="00AC7D68" w:rsidP="00FF1539">
      <w:r>
        <w:rPr>
          <w:rFonts w:hint="eastAsia"/>
        </w:rPr>
        <w:t>更多路径：如果不为空则根据</w:t>
      </w:r>
      <w:r w:rsidR="00646897">
        <w:rPr>
          <w:rFonts w:hint="eastAsia"/>
        </w:rPr>
        <w:t>该</w:t>
      </w:r>
      <w:r>
        <w:rPr>
          <w:rFonts w:hint="eastAsia"/>
        </w:rPr>
        <w:t>路径</w:t>
      </w:r>
      <w:r w:rsidR="00646897">
        <w:rPr>
          <w:rFonts w:hint="eastAsia"/>
        </w:rPr>
        <w:t>，访问</w:t>
      </w:r>
      <w:r w:rsidR="007C69A5">
        <w:rPr>
          <w:rFonts w:hint="eastAsia"/>
        </w:rPr>
        <w:t>该</w:t>
      </w:r>
      <w:r>
        <w:rPr>
          <w:rFonts w:hint="eastAsia"/>
        </w:rPr>
        <w:t>栏目</w:t>
      </w:r>
      <w:r w:rsidR="00646897">
        <w:rPr>
          <w:rFonts w:hint="eastAsia"/>
        </w:rPr>
        <w:t>所对应</w:t>
      </w:r>
      <w:r>
        <w:rPr>
          <w:rFonts w:hint="eastAsia"/>
        </w:rPr>
        <w:t>模块的更多</w:t>
      </w:r>
      <w:r w:rsidR="00646897">
        <w:rPr>
          <w:rFonts w:hint="eastAsia"/>
        </w:rPr>
        <w:t>有关</w:t>
      </w:r>
      <w:r>
        <w:rPr>
          <w:rFonts w:hint="eastAsia"/>
        </w:rPr>
        <w:t>信息</w:t>
      </w:r>
      <w:r w:rsidR="00646897">
        <w:rPr>
          <w:rFonts w:hint="eastAsia"/>
        </w:rPr>
        <w:t>。</w:t>
      </w:r>
    </w:p>
    <w:p w:rsidR="0054661B" w:rsidRDefault="0054661B" w:rsidP="0054661B">
      <w:pPr>
        <w:pStyle w:val="3"/>
      </w:pPr>
      <w:r>
        <w:rPr>
          <w:rFonts w:hint="eastAsia"/>
        </w:rPr>
        <w:t>用例图</w:t>
      </w:r>
    </w:p>
    <w:p w:rsidR="0040339A" w:rsidRDefault="00FB51C2" w:rsidP="0040339A">
      <w:r>
        <w:rPr>
          <w:rFonts w:hint="eastAsia"/>
          <w:noProof/>
        </w:rPr>
        <w:drawing>
          <wp:anchor distT="0" distB="0" distL="114300" distR="114300" simplePos="0" relativeHeight="251666432" behindDoc="0" locked="0" layoutInCell="1" allowOverlap="1">
            <wp:simplePos x="0" y="0"/>
            <wp:positionH relativeFrom="column">
              <wp:posOffset>868045</wp:posOffset>
            </wp:positionH>
            <wp:positionV relativeFrom="paragraph">
              <wp:posOffset>2540</wp:posOffset>
            </wp:positionV>
            <wp:extent cx="1926590" cy="248158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926590" cy="2481580"/>
                    </a:xfrm>
                    <a:prstGeom prst="rect">
                      <a:avLst/>
                    </a:prstGeom>
                    <a:noFill/>
                    <a:ln w="9525">
                      <a:noFill/>
                      <a:miter lim="800000"/>
                      <a:headEnd/>
                      <a:tailEnd/>
                    </a:ln>
                  </pic:spPr>
                </pic:pic>
              </a:graphicData>
            </a:graphic>
          </wp:anchor>
        </w:drawing>
      </w:r>
    </w:p>
    <w:p w:rsidR="00FB51C2" w:rsidRDefault="00FB51C2" w:rsidP="0040339A"/>
    <w:p w:rsidR="00FB51C2" w:rsidRDefault="00FB51C2" w:rsidP="0040339A"/>
    <w:p w:rsidR="00FB51C2" w:rsidRDefault="00FB51C2" w:rsidP="0040339A"/>
    <w:p w:rsidR="00FB51C2" w:rsidRDefault="00FB51C2" w:rsidP="0040339A"/>
    <w:p w:rsidR="00FB51C2" w:rsidRDefault="00FB51C2" w:rsidP="0040339A"/>
    <w:p w:rsidR="00FB51C2" w:rsidRDefault="00FB51C2" w:rsidP="0040339A"/>
    <w:p w:rsidR="00FB51C2" w:rsidRDefault="00FB51C2" w:rsidP="0040339A"/>
    <w:p w:rsidR="00FB51C2" w:rsidRDefault="00FB51C2" w:rsidP="0040339A"/>
    <w:p w:rsidR="00FB51C2" w:rsidRDefault="00FB51C2" w:rsidP="0040339A"/>
    <w:p w:rsidR="00DF5087" w:rsidRDefault="00DF5087" w:rsidP="0040339A"/>
    <w:p w:rsidR="00DF5087" w:rsidRDefault="00DF5087" w:rsidP="0040339A"/>
    <w:p w:rsidR="00DF5087" w:rsidRPr="0040339A" w:rsidRDefault="00DF5087" w:rsidP="0040339A"/>
    <w:p w:rsidR="00DF5087" w:rsidRPr="00DF5087" w:rsidRDefault="0054661B" w:rsidP="00DF5087">
      <w:pPr>
        <w:pStyle w:val="3"/>
        <w:ind w:leftChars="175" w:left="420"/>
      </w:pPr>
      <w:r>
        <w:rPr>
          <w:rFonts w:hint="eastAsia"/>
        </w:rPr>
        <w:t>用例说明</w:t>
      </w:r>
    </w:p>
    <w:p w:rsidR="00354C76" w:rsidRPr="00354C76" w:rsidRDefault="007E777A" w:rsidP="001C5B57">
      <w:pPr>
        <w:ind w:firstLine="420"/>
      </w:pPr>
      <w:r>
        <w:rPr>
          <w:rFonts w:hint="eastAsia"/>
        </w:rPr>
        <w:t>初始化栏目后</w:t>
      </w:r>
      <w:r w:rsidR="00FF1539">
        <w:rPr>
          <w:rFonts w:hint="eastAsia"/>
        </w:rPr>
        <w:t>会删除所有之前有关栏目的设置</w:t>
      </w:r>
      <w:r>
        <w:rPr>
          <w:rFonts w:hint="eastAsia"/>
        </w:rPr>
        <w:t>，</w:t>
      </w:r>
      <w:r w:rsidR="00FF1539">
        <w:rPr>
          <w:rFonts w:hint="eastAsia"/>
        </w:rPr>
        <w:t>所以</w:t>
      </w:r>
      <w:r>
        <w:rPr>
          <w:rFonts w:hint="eastAsia"/>
        </w:rPr>
        <w:t>需在桌面布局重新设置栏目</w:t>
      </w:r>
      <w:r w:rsidR="00FF1539">
        <w:rPr>
          <w:rFonts w:hint="eastAsia"/>
        </w:rPr>
        <w:t>或者用户重新设置个人桌面</w:t>
      </w:r>
      <w:r>
        <w:rPr>
          <w:rFonts w:hint="eastAsia"/>
        </w:rPr>
        <w:t>。否则所有用户桌面为空白。</w:t>
      </w:r>
    </w:p>
    <w:p w:rsidR="0054661B" w:rsidRDefault="0054661B" w:rsidP="0054661B">
      <w:pPr>
        <w:pStyle w:val="3"/>
      </w:pPr>
      <w:r>
        <w:rPr>
          <w:rFonts w:hint="eastAsia"/>
        </w:rPr>
        <w:lastRenderedPageBreak/>
        <w:t>数据表</w:t>
      </w:r>
    </w:p>
    <w:p w:rsidR="007E777A" w:rsidRDefault="007E777A" w:rsidP="007E777A">
      <w:r>
        <w:rPr>
          <w:noProof/>
        </w:rPr>
        <w:drawing>
          <wp:anchor distT="0" distB="0" distL="114300" distR="114300" simplePos="0" relativeHeight="251670528" behindDoc="0" locked="0" layoutInCell="1" allowOverlap="1">
            <wp:simplePos x="0" y="0"/>
            <wp:positionH relativeFrom="column">
              <wp:posOffset>680085</wp:posOffset>
            </wp:positionH>
            <wp:positionV relativeFrom="paragraph">
              <wp:posOffset>112395</wp:posOffset>
            </wp:positionV>
            <wp:extent cx="2116455" cy="1449705"/>
            <wp:effectExtent l="19050" t="0" r="0" b="0"/>
            <wp:wrapSquare wrapText="bothSides"/>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116455" cy="1449705"/>
                    </a:xfrm>
                    <a:prstGeom prst="rect">
                      <a:avLst/>
                    </a:prstGeom>
                    <a:noFill/>
                    <a:ln w="9525">
                      <a:noFill/>
                      <a:miter lim="800000"/>
                      <a:headEnd/>
                      <a:tailEnd/>
                    </a:ln>
                  </pic:spPr>
                </pic:pic>
              </a:graphicData>
            </a:graphic>
          </wp:anchor>
        </w:drawing>
      </w:r>
    </w:p>
    <w:p w:rsidR="007E777A" w:rsidRDefault="007E777A" w:rsidP="007E777A"/>
    <w:p w:rsidR="007E777A" w:rsidRDefault="007E777A" w:rsidP="007E777A"/>
    <w:p w:rsidR="007E777A" w:rsidRDefault="007E777A" w:rsidP="007E777A"/>
    <w:p w:rsidR="007E777A" w:rsidRDefault="007E777A" w:rsidP="007E777A"/>
    <w:p w:rsidR="007E777A" w:rsidRDefault="007E777A" w:rsidP="007E777A"/>
    <w:p w:rsidR="007E777A" w:rsidRDefault="007E777A" w:rsidP="007E777A"/>
    <w:p w:rsidR="007E777A" w:rsidRDefault="007E777A" w:rsidP="007E777A"/>
    <w:p w:rsidR="004C2366" w:rsidRDefault="004C2366" w:rsidP="007E777A"/>
    <w:p w:rsidR="004C2366" w:rsidRDefault="002D5B5A" w:rsidP="004C2366">
      <w:pPr>
        <w:pStyle w:val="3"/>
      </w:pPr>
      <w:r>
        <w:rPr>
          <w:rFonts w:hint="eastAsia"/>
          <w:noProof/>
        </w:rPr>
        <w:drawing>
          <wp:anchor distT="0" distB="0" distL="114300" distR="114300" simplePos="0" relativeHeight="251697152" behindDoc="0" locked="0" layoutInCell="1" allowOverlap="1">
            <wp:simplePos x="0" y="0"/>
            <wp:positionH relativeFrom="column">
              <wp:posOffset>1016635</wp:posOffset>
            </wp:positionH>
            <wp:positionV relativeFrom="paragraph">
              <wp:posOffset>727710</wp:posOffset>
            </wp:positionV>
            <wp:extent cx="3814445" cy="3486150"/>
            <wp:effectExtent l="19050" t="0" r="0" b="0"/>
            <wp:wrapSquare wrapText="bothSides"/>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814445" cy="3486150"/>
                    </a:xfrm>
                    <a:prstGeom prst="rect">
                      <a:avLst/>
                    </a:prstGeom>
                    <a:noFill/>
                    <a:ln w="9525">
                      <a:noFill/>
                      <a:miter lim="800000"/>
                      <a:headEnd/>
                      <a:tailEnd/>
                    </a:ln>
                  </pic:spPr>
                </pic:pic>
              </a:graphicData>
            </a:graphic>
          </wp:anchor>
        </w:drawing>
      </w:r>
      <w:r w:rsidR="004C2366">
        <w:rPr>
          <w:rFonts w:hint="eastAsia"/>
        </w:rPr>
        <w:t>UML</w:t>
      </w:r>
      <w:r w:rsidR="004C2366">
        <w:rPr>
          <w:rFonts w:hint="eastAsia"/>
        </w:rPr>
        <w:t>类图</w:t>
      </w:r>
    </w:p>
    <w:p w:rsidR="006E00F7" w:rsidRDefault="006E00F7" w:rsidP="006E00F7"/>
    <w:p w:rsidR="00801553" w:rsidRDefault="00801553" w:rsidP="006E00F7"/>
    <w:p w:rsidR="00801553" w:rsidRDefault="00801553" w:rsidP="006E00F7"/>
    <w:p w:rsidR="00801553" w:rsidRDefault="00801553" w:rsidP="006E00F7"/>
    <w:p w:rsidR="00801553" w:rsidRDefault="00801553" w:rsidP="006E00F7"/>
    <w:p w:rsidR="00801553" w:rsidRDefault="00801553" w:rsidP="006E00F7"/>
    <w:p w:rsidR="00801553" w:rsidRDefault="00801553" w:rsidP="006E00F7"/>
    <w:p w:rsidR="00801553" w:rsidRDefault="00801553" w:rsidP="006E00F7"/>
    <w:p w:rsidR="00801553" w:rsidRDefault="00801553" w:rsidP="006E00F7"/>
    <w:p w:rsidR="00801553" w:rsidRDefault="00801553" w:rsidP="006E00F7"/>
    <w:p w:rsidR="00801553" w:rsidRDefault="00801553" w:rsidP="006E00F7"/>
    <w:p w:rsidR="00801553" w:rsidRDefault="00801553" w:rsidP="006E00F7"/>
    <w:p w:rsidR="00801553" w:rsidRDefault="00801553" w:rsidP="006E00F7"/>
    <w:p w:rsidR="002D5B5A" w:rsidRDefault="002D5B5A" w:rsidP="006E00F7"/>
    <w:p w:rsidR="000078A8" w:rsidRDefault="000078A8" w:rsidP="006E00F7"/>
    <w:p w:rsidR="000078A8" w:rsidRDefault="000078A8" w:rsidP="006E00F7"/>
    <w:p w:rsidR="000078A8" w:rsidRDefault="000078A8" w:rsidP="006E00F7"/>
    <w:p w:rsidR="000078A8" w:rsidRDefault="000078A8" w:rsidP="006E00F7"/>
    <w:p w:rsidR="000078A8" w:rsidRDefault="000078A8" w:rsidP="006E00F7"/>
    <w:p w:rsidR="000078A8" w:rsidRDefault="000078A8" w:rsidP="006E00F7"/>
    <w:p w:rsidR="000078A8" w:rsidRDefault="000078A8" w:rsidP="006E00F7"/>
    <w:p w:rsidR="000078A8" w:rsidRDefault="000078A8" w:rsidP="006E00F7"/>
    <w:p w:rsidR="000078A8" w:rsidRDefault="000078A8" w:rsidP="006E00F7"/>
    <w:p w:rsidR="000078A8" w:rsidRDefault="000078A8" w:rsidP="006E00F7"/>
    <w:p w:rsidR="000078A8" w:rsidRDefault="000078A8" w:rsidP="006E00F7"/>
    <w:p w:rsidR="000078A8" w:rsidRDefault="000078A8" w:rsidP="006E00F7"/>
    <w:p w:rsidR="000078A8" w:rsidRDefault="000078A8" w:rsidP="006E00F7"/>
    <w:p w:rsidR="000078A8" w:rsidRDefault="000078A8" w:rsidP="006E00F7"/>
    <w:p w:rsidR="000078A8" w:rsidRPr="006E00F7" w:rsidRDefault="000078A8" w:rsidP="006E00F7"/>
    <w:p w:rsidR="004C2366" w:rsidRDefault="004C2366" w:rsidP="004C2366">
      <w:pPr>
        <w:pStyle w:val="3"/>
      </w:pPr>
      <w:r>
        <w:rPr>
          <w:rFonts w:hint="eastAsia"/>
        </w:rPr>
        <w:lastRenderedPageBreak/>
        <w:t>UML</w:t>
      </w:r>
      <w:r>
        <w:rPr>
          <w:rFonts w:hint="eastAsia"/>
        </w:rPr>
        <w:t>序列图</w:t>
      </w:r>
    </w:p>
    <w:p w:rsidR="00801553" w:rsidRDefault="001D70E6" w:rsidP="002D5B5A">
      <w:pPr>
        <w:pStyle w:val="4"/>
      </w:pPr>
      <w:r>
        <w:rPr>
          <w:rFonts w:hint="eastAsia"/>
        </w:rPr>
        <w:t>初始化桌面</w:t>
      </w:r>
      <w:r w:rsidR="002D5B5A">
        <w:rPr>
          <w:rFonts w:hint="eastAsia"/>
        </w:rPr>
        <w:t>栏目</w:t>
      </w:r>
    </w:p>
    <w:p w:rsidR="00801553" w:rsidRDefault="000078A8" w:rsidP="00801553">
      <w:r>
        <w:rPr>
          <w:rFonts w:hint="eastAsia"/>
          <w:noProof/>
        </w:rPr>
        <w:drawing>
          <wp:anchor distT="0" distB="0" distL="114300" distR="114300" simplePos="0" relativeHeight="251699200" behindDoc="0" locked="0" layoutInCell="1" allowOverlap="1">
            <wp:simplePos x="0" y="0"/>
            <wp:positionH relativeFrom="column">
              <wp:posOffset>398145</wp:posOffset>
            </wp:positionH>
            <wp:positionV relativeFrom="paragraph">
              <wp:posOffset>179705</wp:posOffset>
            </wp:positionV>
            <wp:extent cx="4420235" cy="2811145"/>
            <wp:effectExtent l="19050" t="0" r="0" b="0"/>
            <wp:wrapSquare wrapText="bothSides"/>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4420235" cy="2811145"/>
                    </a:xfrm>
                    <a:prstGeom prst="rect">
                      <a:avLst/>
                    </a:prstGeom>
                    <a:noFill/>
                    <a:ln w="9525">
                      <a:noFill/>
                      <a:miter lim="800000"/>
                      <a:headEnd/>
                      <a:tailEnd/>
                    </a:ln>
                  </pic:spPr>
                </pic:pic>
              </a:graphicData>
            </a:graphic>
          </wp:anchor>
        </w:drawing>
      </w:r>
    </w:p>
    <w:p w:rsidR="00801553" w:rsidRDefault="00801553" w:rsidP="00801553"/>
    <w:p w:rsidR="00801553" w:rsidRDefault="00801553" w:rsidP="00801553"/>
    <w:p w:rsidR="00801553" w:rsidRDefault="00801553" w:rsidP="00801553"/>
    <w:p w:rsidR="00801553" w:rsidRDefault="00801553" w:rsidP="00801553"/>
    <w:p w:rsidR="00801553" w:rsidRDefault="00801553" w:rsidP="00801553"/>
    <w:p w:rsidR="00801553" w:rsidRDefault="00801553" w:rsidP="00801553"/>
    <w:p w:rsidR="00801553" w:rsidRDefault="00801553" w:rsidP="00801553"/>
    <w:p w:rsidR="00801553" w:rsidRDefault="00801553" w:rsidP="00801553"/>
    <w:p w:rsidR="00801553" w:rsidRDefault="00801553" w:rsidP="00801553"/>
    <w:p w:rsidR="00801553" w:rsidRDefault="00801553" w:rsidP="00801553"/>
    <w:p w:rsidR="00801553" w:rsidRDefault="00801553" w:rsidP="00801553"/>
    <w:p w:rsidR="000078A8" w:rsidRDefault="000078A8" w:rsidP="00801553"/>
    <w:p w:rsidR="000078A8" w:rsidRDefault="000078A8" w:rsidP="00801553"/>
    <w:p w:rsidR="000078A8" w:rsidRDefault="000078A8" w:rsidP="00801553"/>
    <w:p w:rsidR="000078A8" w:rsidRPr="00801553" w:rsidRDefault="000078A8" w:rsidP="00801553"/>
    <w:p w:rsidR="007E777A" w:rsidRPr="007E777A" w:rsidRDefault="0054661B" w:rsidP="007E777A">
      <w:pPr>
        <w:pStyle w:val="2"/>
      </w:pPr>
      <w:r>
        <w:rPr>
          <w:rFonts w:hint="eastAsia"/>
        </w:rPr>
        <w:t>个人桌面设置</w:t>
      </w:r>
    </w:p>
    <w:p w:rsidR="0054661B" w:rsidRDefault="0054661B" w:rsidP="0054661B">
      <w:pPr>
        <w:pStyle w:val="3"/>
      </w:pPr>
      <w:r>
        <w:rPr>
          <w:rFonts w:hint="eastAsia"/>
        </w:rPr>
        <w:t>概述</w:t>
      </w:r>
    </w:p>
    <w:p w:rsidR="00907626" w:rsidRDefault="00907626" w:rsidP="00907626">
      <w:r>
        <w:rPr>
          <w:rFonts w:hint="eastAsia"/>
        </w:rPr>
        <w:t>个人桌面设置的主要作用：用户自定义个人的桌面，可以根据个人所需选择所关注的栏目信息。</w:t>
      </w:r>
    </w:p>
    <w:p w:rsidR="00DC137B" w:rsidRDefault="00DC137B" w:rsidP="00907626">
      <w:r>
        <w:rPr>
          <w:rFonts w:hint="eastAsia"/>
        </w:rPr>
        <w:t>例如：</w:t>
      </w:r>
    </w:p>
    <w:p w:rsidR="00DC137B" w:rsidRDefault="00DC137B" w:rsidP="00907626">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5475605" cy="2283460"/>
            <wp:effectExtent l="19050" t="0" r="0" b="0"/>
            <wp:wrapSquare wrapText="bothSides"/>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5475605" cy="2283460"/>
                    </a:xfrm>
                    <a:prstGeom prst="rect">
                      <a:avLst/>
                    </a:prstGeom>
                    <a:noFill/>
                    <a:ln w="9525">
                      <a:noFill/>
                      <a:miter lim="800000"/>
                      <a:headEnd/>
                      <a:tailEnd/>
                    </a:ln>
                  </pic:spPr>
                </pic:pic>
              </a:graphicData>
            </a:graphic>
          </wp:anchor>
        </w:drawing>
      </w:r>
      <w:r w:rsidR="008A6357">
        <w:rPr>
          <w:rFonts w:hint="eastAsia"/>
        </w:rPr>
        <w:t>更换布局</w:t>
      </w:r>
      <w:r w:rsidR="00CE7DDB">
        <w:rPr>
          <w:rFonts w:hint="eastAsia"/>
        </w:rPr>
        <w:t>会将页面分为相应的布局样式。</w:t>
      </w:r>
    </w:p>
    <w:p w:rsidR="00702B9B" w:rsidRDefault="00702B9B" w:rsidP="00907626">
      <w:r>
        <w:rPr>
          <w:rFonts w:hint="eastAsia"/>
        </w:rPr>
        <w:lastRenderedPageBreak/>
        <w:t>核心代码片段：</w:t>
      </w:r>
    </w:p>
    <w:p w:rsidR="00E417A6" w:rsidRDefault="00E417A6" w:rsidP="00907626">
      <w:r w:rsidRPr="00E417A6">
        <w:t>/platform/controller/system/DesktopMycolumnController.java</w:t>
      </w:r>
    </w:p>
    <w:p w:rsidR="00E417A6" w:rsidRDefault="00E417A6" w:rsidP="00907626">
      <w:r>
        <w:rPr>
          <w:rFonts w:hint="eastAsia"/>
        </w:rPr>
        <w:t>更换布局：</w:t>
      </w:r>
    </w:p>
    <w:p w:rsidR="004C2886" w:rsidRDefault="00FE4049" w:rsidP="00907626">
      <w:r>
        <w:rPr>
          <w:rFonts w:hint="eastAsia"/>
          <w:noProof/>
        </w:rPr>
        <w:drawing>
          <wp:anchor distT="0" distB="0" distL="114300" distR="114300" simplePos="0" relativeHeight="251686912" behindDoc="0" locked="0" layoutInCell="1" allowOverlap="1">
            <wp:simplePos x="0" y="0"/>
            <wp:positionH relativeFrom="column">
              <wp:posOffset>-10160</wp:posOffset>
            </wp:positionH>
            <wp:positionV relativeFrom="paragraph">
              <wp:posOffset>143510</wp:posOffset>
            </wp:positionV>
            <wp:extent cx="5482590" cy="1247140"/>
            <wp:effectExtent l="19050" t="0" r="3810" b="0"/>
            <wp:wrapSquare wrapText="bothSides"/>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482590" cy="1247140"/>
                    </a:xfrm>
                    <a:prstGeom prst="rect">
                      <a:avLst/>
                    </a:prstGeom>
                    <a:noFill/>
                    <a:ln w="9525">
                      <a:noFill/>
                      <a:miter lim="800000"/>
                      <a:headEnd/>
                      <a:tailEnd/>
                    </a:ln>
                  </pic:spPr>
                </pic:pic>
              </a:graphicData>
            </a:graphic>
          </wp:anchor>
        </w:drawing>
      </w:r>
      <w:r w:rsidR="00B11DFD">
        <w:rPr>
          <w:rFonts w:hint="eastAsia"/>
        </w:rPr>
        <w:t>我的主页：</w:t>
      </w:r>
    </w:p>
    <w:p w:rsidR="00B11DFD" w:rsidRDefault="00B11DFD" w:rsidP="00907626"/>
    <w:p w:rsidR="00B11DFD" w:rsidRDefault="00B11DFD" w:rsidP="00907626"/>
    <w:p w:rsidR="00B11DFD" w:rsidRDefault="00B11DFD" w:rsidP="00907626"/>
    <w:p w:rsidR="00B11DFD" w:rsidRDefault="00B11DFD" w:rsidP="00907626">
      <w:r>
        <w:rPr>
          <w:noProof/>
        </w:rPr>
        <w:drawing>
          <wp:anchor distT="0" distB="0" distL="114300" distR="114300" simplePos="0" relativeHeight="251691008" behindDoc="0" locked="0" layoutInCell="1" allowOverlap="1">
            <wp:simplePos x="0" y="0"/>
            <wp:positionH relativeFrom="column">
              <wp:posOffset>-2540</wp:posOffset>
            </wp:positionH>
            <wp:positionV relativeFrom="paragraph">
              <wp:posOffset>0</wp:posOffset>
            </wp:positionV>
            <wp:extent cx="4995545" cy="1278890"/>
            <wp:effectExtent l="19050" t="0" r="0" b="0"/>
            <wp:wrapSquare wrapText="bothSides"/>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995545" cy="1278890"/>
                    </a:xfrm>
                    <a:prstGeom prst="rect">
                      <a:avLst/>
                    </a:prstGeom>
                    <a:noFill/>
                    <a:ln w="9525">
                      <a:noFill/>
                      <a:miter lim="800000"/>
                      <a:headEnd/>
                      <a:tailEnd/>
                    </a:ln>
                  </pic:spPr>
                </pic:pic>
              </a:graphicData>
            </a:graphic>
          </wp:anchor>
        </w:drawing>
      </w:r>
      <w:r>
        <w:rPr>
          <w:rFonts w:hint="eastAsia"/>
        </w:rPr>
        <w:t>实现流程如下：</w:t>
      </w:r>
    </w:p>
    <w:p w:rsidR="00B11DFD" w:rsidRDefault="00B11DFD" w:rsidP="00907626"/>
    <w:p w:rsidR="00B11DFD" w:rsidRDefault="00801553" w:rsidP="00907626">
      <w:r>
        <w:rPr>
          <w:noProof/>
        </w:rPr>
        <w:drawing>
          <wp:anchor distT="0" distB="0" distL="114300" distR="114300" simplePos="0" relativeHeight="251688960" behindDoc="0" locked="0" layoutInCell="1" allowOverlap="1">
            <wp:simplePos x="0" y="0"/>
            <wp:positionH relativeFrom="column">
              <wp:posOffset>1170305</wp:posOffset>
            </wp:positionH>
            <wp:positionV relativeFrom="paragraph">
              <wp:posOffset>33655</wp:posOffset>
            </wp:positionV>
            <wp:extent cx="2172970" cy="3288030"/>
            <wp:effectExtent l="19050" t="0" r="0" b="0"/>
            <wp:wrapSquare wrapText="bothSides"/>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2172970" cy="3288030"/>
                    </a:xfrm>
                    <a:prstGeom prst="rect">
                      <a:avLst/>
                    </a:prstGeom>
                    <a:noFill/>
                    <a:ln w="9525">
                      <a:noFill/>
                      <a:miter lim="800000"/>
                      <a:headEnd/>
                      <a:tailEnd/>
                    </a:ln>
                  </pic:spPr>
                </pic:pic>
              </a:graphicData>
            </a:graphic>
          </wp:anchor>
        </w:drawing>
      </w:r>
    </w:p>
    <w:p w:rsidR="00B11DFD" w:rsidRDefault="00B11DFD" w:rsidP="00907626"/>
    <w:p w:rsidR="00B11DFD" w:rsidRDefault="00B11DFD" w:rsidP="00907626"/>
    <w:p w:rsidR="00B11DFD" w:rsidRDefault="00B11DFD" w:rsidP="00907626"/>
    <w:p w:rsidR="00B11DFD" w:rsidRDefault="00B11DFD" w:rsidP="00907626"/>
    <w:p w:rsidR="00B11DFD" w:rsidRDefault="00B11DFD" w:rsidP="00907626"/>
    <w:p w:rsidR="00B11DFD" w:rsidRDefault="00B11DFD" w:rsidP="00907626"/>
    <w:p w:rsidR="00B11DFD" w:rsidRDefault="00B11DFD" w:rsidP="00907626"/>
    <w:p w:rsidR="00B11DFD" w:rsidRDefault="00B11DFD" w:rsidP="00907626"/>
    <w:p w:rsidR="00B11DFD" w:rsidRDefault="00B11DFD" w:rsidP="00907626"/>
    <w:p w:rsidR="00B11DFD" w:rsidRDefault="00B11DFD" w:rsidP="00907626"/>
    <w:p w:rsidR="00B11DFD" w:rsidRDefault="00B11DFD" w:rsidP="00907626"/>
    <w:p w:rsidR="00B11DFD" w:rsidRDefault="00B11DFD" w:rsidP="00907626"/>
    <w:p w:rsidR="00B11DFD" w:rsidRDefault="00B11DFD" w:rsidP="00907626"/>
    <w:p w:rsidR="00B11DFD" w:rsidRDefault="00B11DFD" w:rsidP="00907626"/>
    <w:p w:rsidR="00B11DFD" w:rsidRDefault="00B11DFD" w:rsidP="00907626"/>
    <w:p w:rsidR="00801553" w:rsidRDefault="00801553" w:rsidP="00907626"/>
    <w:p w:rsidR="00801553" w:rsidRDefault="00801553" w:rsidP="00907626"/>
    <w:p w:rsidR="0054661B" w:rsidRDefault="0054661B" w:rsidP="0054661B">
      <w:pPr>
        <w:pStyle w:val="3"/>
      </w:pPr>
      <w:r>
        <w:rPr>
          <w:rFonts w:hint="eastAsia"/>
        </w:rPr>
        <w:lastRenderedPageBreak/>
        <w:t>数据表</w:t>
      </w:r>
    </w:p>
    <w:p w:rsidR="00801553" w:rsidRDefault="000D770F" w:rsidP="004D1D8D">
      <w:r>
        <w:rPr>
          <w:noProof/>
        </w:rPr>
        <w:drawing>
          <wp:anchor distT="0" distB="0" distL="114300" distR="114300" simplePos="0" relativeHeight="251674624" behindDoc="0" locked="0" layoutInCell="1" allowOverlap="1">
            <wp:simplePos x="0" y="0"/>
            <wp:positionH relativeFrom="column">
              <wp:posOffset>664845</wp:posOffset>
            </wp:positionH>
            <wp:positionV relativeFrom="paragraph">
              <wp:posOffset>6350</wp:posOffset>
            </wp:positionV>
            <wp:extent cx="2383155" cy="1493520"/>
            <wp:effectExtent l="19050" t="0" r="0" b="0"/>
            <wp:wrapSquare wrapText="bothSides"/>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2383155" cy="1493520"/>
                    </a:xfrm>
                    <a:prstGeom prst="rect">
                      <a:avLst/>
                    </a:prstGeom>
                    <a:noFill/>
                    <a:ln w="9525">
                      <a:noFill/>
                      <a:miter lim="800000"/>
                      <a:headEnd/>
                      <a:tailEnd/>
                    </a:ln>
                  </pic:spPr>
                </pic:pic>
              </a:graphicData>
            </a:graphic>
          </wp:anchor>
        </w:drawing>
      </w:r>
    </w:p>
    <w:p w:rsidR="00801553" w:rsidRDefault="00801553" w:rsidP="004D1D8D"/>
    <w:p w:rsidR="00801553" w:rsidRDefault="00801553" w:rsidP="004D1D8D"/>
    <w:p w:rsidR="00801553" w:rsidRDefault="00801553" w:rsidP="004D1D8D"/>
    <w:p w:rsidR="00801553" w:rsidRDefault="00801553" w:rsidP="004D1D8D"/>
    <w:p w:rsidR="00801553" w:rsidRDefault="00801553" w:rsidP="004D1D8D"/>
    <w:p w:rsidR="004D1D8D" w:rsidRDefault="004D1D8D" w:rsidP="004D1D8D"/>
    <w:p w:rsidR="000D770F" w:rsidRDefault="000D770F" w:rsidP="004D1D8D"/>
    <w:p w:rsidR="000D770F" w:rsidRDefault="000D770F" w:rsidP="004D1D8D"/>
    <w:p w:rsidR="000D770F" w:rsidRDefault="000D770F" w:rsidP="000D770F">
      <w:pPr>
        <w:pStyle w:val="2"/>
      </w:pPr>
      <w:r>
        <w:rPr>
          <w:rFonts w:hint="eastAsia"/>
        </w:rPr>
        <w:t>涉及文件</w:t>
      </w:r>
    </w:p>
    <w:tbl>
      <w:tblPr>
        <w:tblStyle w:val="aa"/>
        <w:tblW w:w="0" w:type="auto"/>
        <w:tblLook w:val="04A0"/>
      </w:tblPr>
      <w:tblGrid>
        <w:gridCol w:w="3486"/>
        <w:gridCol w:w="1463"/>
        <w:gridCol w:w="3573"/>
      </w:tblGrid>
      <w:tr w:rsidR="000D770F" w:rsidTr="008B7E3E">
        <w:tc>
          <w:tcPr>
            <w:tcW w:w="3486" w:type="dxa"/>
          </w:tcPr>
          <w:p w:rsidR="000D770F" w:rsidRDefault="000D770F" w:rsidP="000D770F">
            <w:r>
              <w:rPr>
                <w:rFonts w:hint="eastAsia"/>
              </w:rPr>
              <w:t>文件</w:t>
            </w:r>
          </w:p>
        </w:tc>
        <w:tc>
          <w:tcPr>
            <w:tcW w:w="1463" w:type="dxa"/>
          </w:tcPr>
          <w:p w:rsidR="000D770F" w:rsidRDefault="005F5D52" w:rsidP="000D770F">
            <w:r>
              <w:rPr>
                <w:rFonts w:hint="eastAsia"/>
              </w:rPr>
              <w:t>类别</w:t>
            </w:r>
          </w:p>
        </w:tc>
        <w:tc>
          <w:tcPr>
            <w:tcW w:w="3573" w:type="dxa"/>
          </w:tcPr>
          <w:p w:rsidR="000D770F" w:rsidRDefault="000D770F" w:rsidP="000D770F">
            <w:r>
              <w:rPr>
                <w:rFonts w:hint="eastAsia"/>
              </w:rPr>
              <w:t>备注</w:t>
            </w:r>
          </w:p>
        </w:tc>
      </w:tr>
      <w:tr w:rsidR="000D770F" w:rsidTr="008B7E3E">
        <w:tc>
          <w:tcPr>
            <w:tcW w:w="3486" w:type="dxa"/>
          </w:tcPr>
          <w:p w:rsidR="000D770F" w:rsidRDefault="000D770F" w:rsidP="000D770F">
            <w:r>
              <w:rPr>
                <w:rFonts w:hint="eastAsia"/>
              </w:rPr>
              <w:t>DesktopLayout.java</w:t>
            </w:r>
          </w:p>
        </w:tc>
        <w:tc>
          <w:tcPr>
            <w:tcW w:w="1463" w:type="dxa"/>
          </w:tcPr>
          <w:p w:rsidR="000D770F" w:rsidRDefault="005F5D52" w:rsidP="000D770F">
            <w:r>
              <w:t>M</w:t>
            </w:r>
            <w:r>
              <w:rPr>
                <w:rFonts w:hint="eastAsia"/>
              </w:rPr>
              <w:t>odel</w:t>
            </w:r>
          </w:p>
        </w:tc>
        <w:tc>
          <w:tcPr>
            <w:tcW w:w="3573" w:type="dxa"/>
          </w:tcPr>
          <w:p w:rsidR="000D770F" w:rsidRDefault="000D770F" w:rsidP="000D770F">
            <w:r>
              <w:rPr>
                <w:rFonts w:hint="eastAsia"/>
              </w:rPr>
              <w:t>与表</w:t>
            </w:r>
            <w:r>
              <w:rPr>
                <w:rFonts w:hint="eastAsia"/>
              </w:rPr>
              <w:t>SYS_DESKTOP_LAYOUT</w:t>
            </w:r>
            <w:r>
              <w:rPr>
                <w:rFonts w:hint="eastAsia"/>
              </w:rPr>
              <w:t>映射</w:t>
            </w:r>
          </w:p>
        </w:tc>
      </w:tr>
      <w:tr w:rsidR="000D770F" w:rsidTr="008B7E3E">
        <w:tc>
          <w:tcPr>
            <w:tcW w:w="3486" w:type="dxa"/>
          </w:tcPr>
          <w:p w:rsidR="000D770F" w:rsidRDefault="000D770F" w:rsidP="000D770F">
            <w:r>
              <w:rPr>
                <w:rFonts w:hint="eastAsia"/>
              </w:rPr>
              <w:t>DesktopColumn.java</w:t>
            </w:r>
          </w:p>
        </w:tc>
        <w:tc>
          <w:tcPr>
            <w:tcW w:w="1463" w:type="dxa"/>
          </w:tcPr>
          <w:p w:rsidR="000D770F" w:rsidRDefault="005F5D52" w:rsidP="000D770F">
            <w:r>
              <w:t>M</w:t>
            </w:r>
            <w:r>
              <w:rPr>
                <w:rFonts w:hint="eastAsia"/>
              </w:rPr>
              <w:t>odel</w:t>
            </w:r>
          </w:p>
        </w:tc>
        <w:tc>
          <w:tcPr>
            <w:tcW w:w="3573" w:type="dxa"/>
          </w:tcPr>
          <w:p w:rsidR="000D770F" w:rsidRDefault="000D770F" w:rsidP="000D770F">
            <w:r>
              <w:rPr>
                <w:rFonts w:hint="eastAsia"/>
              </w:rPr>
              <w:t>与表</w:t>
            </w:r>
            <w:r>
              <w:rPr>
                <w:rFonts w:hint="eastAsia"/>
              </w:rPr>
              <w:t>SYS_DESKTOP_COLUMN</w:t>
            </w:r>
            <w:r>
              <w:rPr>
                <w:rFonts w:hint="eastAsia"/>
              </w:rPr>
              <w:t>映射</w:t>
            </w:r>
          </w:p>
        </w:tc>
      </w:tr>
      <w:tr w:rsidR="000D770F" w:rsidTr="008B7E3E">
        <w:tc>
          <w:tcPr>
            <w:tcW w:w="3486" w:type="dxa"/>
          </w:tcPr>
          <w:p w:rsidR="000D770F" w:rsidRPr="000D770F" w:rsidRDefault="00C32A22" w:rsidP="000D770F">
            <w:r>
              <w:rPr>
                <w:rFonts w:hint="eastAsia"/>
              </w:rPr>
              <w:t>DeskLayoutcol.java</w:t>
            </w:r>
          </w:p>
        </w:tc>
        <w:tc>
          <w:tcPr>
            <w:tcW w:w="1463" w:type="dxa"/>
          </w:tcPr>
          <w:p w:rsidR="000D770F" w:rsidRDefault="005F5D52" w:rsidP="000D770F">
            <w:r>
              <w:t>M</w:t>
            </w:r>
            <w:r>
              <w:rPr>
                <w:rFonts w:hint="eastAsia"/>
              </w:rPr>
              <w:t>odel</w:t>
            </w:r>
          </w:p>
        </w:tc>
        <w:tc>
          <w:tcPr>
            <w:tcW w:w="3573" w:type="dxa"/>
          </w:tcPr>
          <w:p w:rsidR="000D770F" w:rsidRDefault="00C32A22" w:rsidP="000D770F">
            <w:r>
              <w:rPr>
                <w:rFonts w:hint="eastAsia"/>
              </w:rPr>
              <w:t>与表</w:t>
            </w:r>
            <w:r>
              <w:rPr>
                <w:rFonts w:hint="eastAsia"/>
              </w:rPr>
              <w:t>SYS_DESKTOP_LAYOUTCOL</w:t>
            </w:r>
            <w:r>
              <w:rPr>
                <w:rFonts w:hint="eastAsia"/>
              </w:rPr>
              <w:t>映射</w:t>
            </w:r>
          </w:p>
        </w:tc>
      </w:tr>
      <w:tr w:rsidR="00FD4680" w:rsidTr="008B7E3E">
        <w:tc>
          <w:tcPr>
            <w:tcW w:w="3486" w:type="dxa"/>
          </w:tcPr>
          <w:p w:rsidR="00FD4680" w:rsidRDefault="00FD4680" w:rsidP="000D770F">
            <w:r>
              <w:rPr>
                <w:rFonts w:hint="eastAsia"/>
              </w:rPr>
              <w:t>DesktopColumn.java</w:t>
            </w:r>
          </w:p>
        </w:tc>
        <w:tc>
          <w:tcPr>
            <w:tcW w:w="1463" w:type="dxa"/>
          </w:tcPr>
          <w:p w:rsidR="00FD4680" w:rsidRDefault="005F5D52" w:rsidP="000D770F">
            <w:r>
              <w:t>M</w:t>
            </w:r>
            <w:r>
              <w:rPr>
                <w:rFonts w:hint="eastAsia"/>
              </w:rPr>
              <w:t>odel</w:t>
            </w:r>
          </w:p>
        </w:tc>
        <w:tc>
          <w:tcPr>
            <w:tcW w:w="3573" w:type="dxa"/>
          </w:tcPr>
          <w:p w:rsidR="00FD4680" w:rsidRDefault="00FD4680" w:rsidP="000D770F">
            <w:r>
              <w:rPr>
                <w:rFonts w:hint="eastAsia"/>
              </w:rPr>
              <w:t>与表</w:t>
            </w:r>
            <w:r>
              <w:rPr>
                <w:rFonts w:hint="eastAsia"/>
              </w:rPr>
              <w:t>SYS_DESKTOP_COLUMN</w:t>
            </w:r>
            <w:r>
              <w:rPr>
                <w:rFonts w:hint="eastAsia"/>
              </w:rPr>
              <w:t>映射</w:t>
            </w:r>
          </w:p>
        </w:tc>
      </w:tr>
      <w:tr w:rsidR="000D770F" w:rsidTr="008B7E3E">
        <w:tc>
          <w:tcPr>
            <w:tcW w:w="3486" w:type="dxa"/>
          </w:tcPr>
          <w:p w:rsidR="000D770F" w:rsidRDefault="00C32A22" w:rsidP="000D770F">
            <w:r>
              <w:rPr>
                <w:rFonts w:hint="eastAsia"/>
              </w:rPr>
              <w:t>DesktopColumnDao</w:t>
            </w:r>
          </w:p>
        </w:tc>
        <w:tc>
          <w:tcPr>
            <w:tcW w:w="1463" w:type="dxa"/>
          </w:tcPr>
          <w:p w:rsidR="000D770F" w:rsidRDefault="005F5D52" w:rsidP="000D770F">
            <w:r>
              <w:rPr>
                <w:rFonts w:hint="eastAsia"/>
              </w:rPr>
              <w:t>Dao</w:t>
            </w:r>
          </w:p>
        </w:tc>
        <w:tc>
          <w:tcPr>
            <w:tcW w:w="3573" w:type="dxa"/>
          </w:tcPr>
          <w:p w:rsidR="000D770F" w:rsidRDefault="00C32A22" w:rsidP="000D770F">
            <w:r>
              <w:rPr>
                <w:rFonts w:hint="eastAsia"/>
              </w:rPr>
              <w:t>对桌面栏目的增删改查</w:t>
            </w:r>
          </w:p>
        </w:tc>
      </w:tr>
      <w:tr w:rsidR="000D770F" w:rsidTr="008B7E3E">
        <w:tc>
          <w:tcPr>
            <w:tcW w:w="3486" w:type="dxa"/>
          </w:tcPr>
          <w:p w:rsidR="000D770F" w:rsidRPr="00C32A22" w:rsidRDefault="00C32A22" w:rsidP="000D770F">
            <w:r>
              <w:rPr>
                <w:rFonts w:hint="eastAsia"/>
              </w:rPr>
              <w:t>DesktopLayoutDao.java</w:t>
            </w:r>
          </w:p>
        </w:tc>
        <w:tc>
          <w:tcPr>
            <w:tcW w:w="1463" w:type="dxa"/>
          </w:tcPr>
          <w:p w:rsidR="000D770F" w:rsidRDefault="005F5D52" w:rsidP="000D770F">
            <w:r>
              <w:rPr>
                <w:rFonts w:hint="eastAsia"/>
              </w:rPr>
              <w:t>Dao</w:t>
            </w:r>
          </w:p>
        </w:tc>
        <w:tc>
          <w:tcPr>
            <w:tcW w:w="3573" w:type="dxa"/>
          </w:tcPr>
          <w:p w:rsidR="000D770F" w:rsidRDefault="00C32A22" w:rsidP="000D770F">
            <w:r>
              <w:rPr>
                <w:rFonts w:hint="eastAsia"/>
              </w:rPr>
              <w:t>对桌面布局的增删改查</w:t>
            </w:r>
          </w:p>
        </w:tc>
      </w:tr>
      <w:tr w:rsidR="000D770F" w:rsidTr="008B7E3E">
        <w:trPr>
          <w:trHeight w:val="430"/>
        </w:trPr>
        <w:tc>
          <w:tcPr>
            <w:tcW w:w="3486" w:type="dxa"/>
          </w:tcPr>
          <w:p w:rsidR="000D770F" w:rsidRPr="00C32A22" w:rsidRDefault="00C32A22" w:rsidP="000D770F">
            <w:r>
              <w:rPr>
                <w:rFonts w:hint="eastAsia"/>
              </w:rPr>
              <w:t>DesktopMycolumnDao.java</w:t>
            </w:r>
          </w:p>
        </w:tc>
        <w:tc>
          <w:tcPr>
            <w:tcW w:w="1463" w:type="dxa"/>
          </w:tcPr>
          <w:p w:rsidR="000D770F" w:rsidRDefault="005F5D52" w:rsidP="000D770F">
            <w:r>
              <w:rPr>
                <w:rFonts w:hint="eastAsia"/>
              </w:rPr>
              <w:t>Dao</w:t>
            </w:r>
          </w:p>
        </w:tc>
        <w:tc>
          <w:tcPr>
            <w:tcW w:w="3573" w:type="dxa"/>
          </w:tcPr>
          <w:p w:rsidR="000D770F" w:rsidRDefault="00C32A22" w:rsidP="000D770F">
            <w:r>
              <w:rPr>
                <w:rFonts w:hint="eastAsia"/>
              </w:rPr>
              <w:t>对个人桌面设置的增删改</w:t>
            </w:r>
          </w:p>
        </w:tc>
      </w:tr>
      <w:tr w:rsidR="000D770F" w:rsidTr="008B7E3E">
        <w:tc>
          <w:tcPr>
            <w:tcW w:w="3486" w:type="dxa"/>
          </w:tcPr>
          <w:p w:rsidR="000D770F" w:rsidRDefault="00C32A22" w:rsidP="000D770F">
            <w:r>
              <w:rPr>
                <w:rFonts w:hint="eastAsia"/>
              </w:rPr>
              <w:t>DesktopColumnService.java</w:t>
            </w:r>
          </w:p>
        </w:tc>
        <w:tc>
          <w:tcPr>
            <w:tcW w:w="1463" w:type="dxa"/>
          </w:tcPr>
          <w:p w:rsidR="000D770F" w:rsidRDefault="005F5D52" w:rsidP="000D770F">
            <w:r>
              <w:t>S</w:t>
            </w:r>
            <w:r>
              <w:rPr>
                <w:rFonts w:hint="eastAsia"/>
              </w:rPr>
              <w:t>ervice</w:t>
            </w:r>
          </w:p>
        </w:tc>
        <w:tc>
          <w:tcPr>
            <w:tcW w:w="3573" w:type="dxa"/>
          </w:tcPr>
          <w:p w:rsidR="000D770F" w:rsidRDefault="00FD4680" w:rsidP="000D770F">
            <w:r>
              <w:rPr>
                <w:rFonts w:hint="eastAsia"/>
              </w:rPr>
              <w:t>处理业务逻辑</w:t>
            </w:r>
          </w:p>
        </w:tc>
      </w:tr>
      <w:tr w:rsidR="00FD4680" w:rsidTr="008B7E3E">
        <w:tc>
          <w:tcPr>
            <w:tcW w:w="3486" w:type="dxa"/>
          </w:tcPr>
          <w:p w:rsidR="00FD4680" w:rsidRDefault="00FD4680" w:rsidP="000D770F">
            <w:r>
              <w:rPr>
                <w:rFonts w:hint="eastAsia"/>
              </w:rPr>
              <w:t>DesktopLayoutService.java</w:t>
            </w:r>
          </w:p>
        </w:tc>
        <w:tc>
          <w:tcPr>
            <w:tcW w:w="1463" w:type="dxa"/>
          </w:tcPr>
          <w:p w:rsidR="00FD4680" w:rsidRDefault="005F5D52" w:rsidP="000D770F">
            <w:r>
              <w:t>S</w:t>
            </w:r>
            <w:r>
              <w:rPr>
                <w:rFonts w:hint="eastAsia"/>
              </w:rPr>
              <w:t>ervice</w:t>
            </w:r>
          </w:p>
        </w:tc>
        <w:tc>
          <w:tcPr>
            <w:tcW w:w="3573" w:type="dxa"/>
          </w:tcPr>
          <w:p w:rsidR="00FD4680" w:rsidRDefault="00FD4680" w:rsidP="000D770F">
            <w:r>
              <w:rPr>
                <w:rFonts w:hint="eastAsia"/>
              </w:rPr>
              <w:t>处理业务逻辑</w:t>
            </w:r>
          </w:p>
        </w:tc>
      </w:tr>
      <w:tr w:rsidR="00FD4680" w:rsidTr="008B7E3E">
        <w:tc>
          <w:tcPr>
            <w:tcW w:w="3486" w:type="dxa"/>
          </w:tcPr>
          <w:p w:rsidR="00FD4680" w:rsidRDefault="00FD4680" w:rsidP="000D770F">
            <w:r>
              <w:rPr>
                <w:rFonts w:hint="eastAsia"/>
              </w:rPr>
              <w:t>DesktopLayoutcolService.java</w:t>
            </w:r>
          </w:p>
        </w:tc>
        <w:tc>
          <w:tcPr>
            <w:tcW w:w="1463" w:type="dxa"/>
          </w:tcPr>
          <w:p w:rsidR="00FD4680" w:rsidRDefault="005F5D52" w:rsidP="000D770F">
            <w:r>
              <w:t>S</w:t>
            </w:r>
            <w:r>
              <w:rPr>
                <w:rFonts w:hint="eastAsia"/>
              </w:rPr>
              <w:t>ervice</w:t>
            </w:r>
          </w:p>
        </w:tc>
        <w:tc>
          <w:tcPr>
            <w:tcW w:w="3573" w:type="dxa"/>
          </w:tcPr>
          <w:p w:rsidR="00FD4680" w:rsidRDefault="00FD4680" w:rsidP="000D770F">
            <w:r>
              <w:rPr>
                <w:rFonts w:hint="eastAsia"/>
              </w:rPr>
              <w:t>处理业务逻辑</w:t>
            </w:r>
          </w:p>
        </w:tc>
      </w:tr>
      <w:tr w:rsidR="00FD4680" w:rsidTr="008B7E3E">
        <w:tc>
          <w:tcPr>
            <w:tcW w:w="3486" w:type="dxa"/>
          </w:tcPr>
          <w:p w:rsidR="00FD4680" w:rsidRDefault="00FD4680" w:rsidP="000D770F">
            <w:r>
              <w:rPr>
                <w:rFonts w:hint="eastAsia"/>
              </w:rPr>
              <w:t>DesktopMyColumnService.java</w:t>
            </w:r>
          </w:p>
        </w:tc>
        <w:tc>
          <w:tcPr>
            <w:tcW w:w="1463" w:type="dxa"/>
          </w:tcPr>
          <w:p w:rsidR="00FD4680" w:rsidRDefault="005F5D52" w:rsidP="000D770F">
            <w:r>
              <w:t>S</w:t>
            </w:r>
            <w:r>
              <w:rPr>
                <w:rFonts w:hint="eastAsia"/>
              </w:rPr>
              <w:t>ervice</w:t>
            </w:r>
          </w:p>
        </w:tc>
        <w:tc>
          <w:tcPr>
            <w:tcW w:w="3573" w:type="dxa"/>
          </w:tcPr>
          <w:p w:rsidR="00FD4680" w:rsidRDefault="00FD4680" w:rsidP="000D770F">
            <w:r>
              <w:rPr>
                <w:rFonts w:hint="eastAsia"/>
              </w:rPr>
              <w:t>处理业务逻辑</w:t>
            </w:r>
          </w:p>
        </w:tc>
      </w:tr>
      <w:tr w:rsidR="00FD4680" w:rsidTr="008B7E3E">
        <w:tc>
          <w:tcPr>
            <w:tcW w:w="3486" w:type="dxa"/>
          </w:tcPr>
          <w:p w:rsidR="00FD4680" w:rsidRDefault="00FD4680" w:rsidP="000D770F">
            <w:r>
              <w:rPr>
                <w:rFonts w:hint="eastAsia"/>
              </w:rPr>
              <w:t>DeskService.java</w:t>
            </w:r>
          </w:p>
        </w:tc>
        <w:tc>
          <w:tcPr>
            <w:tcW w:w="1463" w:type="dxa"/>
          </w:tcPr>
          <w:p w:rsidR="00FD4680" w:rsidRDefault="005F5D52" w:rsidP="000D770F">
            <w:r>
              <w:t>S</w:t>
            </w:r>
            <w:r>
              <w:rPr>
                <w:rFonts w:hint="eastAsia"/>
              </w:rPr>
              <w:t>ervice</w:t>
            </w:r>
          </w:p>
        </w:tc>
        <w:tc>
          <w:tcPr>
            <w:tcW w:w="3573" w:type="dxa"/>
          </w:tcPr>
          <w:p w:rsidR="00FD4680" w:rsidRDefault="00FD4680" w:rsidP="000D770F">
            <w:r>
              <w:rPr>
                <w:rFonts w:hint="eastAsia"/>
              </w:rPr>
              <w:t>查找栏目桌面栏目下的数据</w:t>
            </w:r>
          </w:p>
        </w:tc>
      </w:tr>
      <w:tr w:rsidR="00FD4680" w:rsidTr="008B7E3E">
        <w:tc>
          <w:tcPr>
            <w:tcW w:w="3486" w:type="dxa"/>
          </w:tcPr>
          <w:p w:rsidR="00FD4680" w:rsidRPr="00FD4680" w:rsidRDefault="00FD4680" w:rsidP="000D770F">
            <w:r>
              <w:rPr>
                <w:rFonts w:hint="eastAsia"/>
              </w:rPr>
              <w:t>DesktopLayoutController.java</w:t>
            </w:r>
          </w:p>
        </w:tc>
        <w:tc>
          <w:tcPr>
            <w:tcW w:w="1463" w:type="dxa"/>
          </w:tcPr>
          <w:p w:rsidR="00FD4680" w:rsidRDefault="005F5D52" w:rsidP="000D770F">
            <w:r>
              <w:t>C</w:t>
            </w:r>
            <w:r>
              <w:rPr>
                <w:rFonts w:hint="eastAsia"/>
              </w:rPr>
              <w:t>ontroller</w:t>
            </w:r>
          </w:p>
        </w:tc>
        <w:tc>
          <w:tcPr>
            <w:tcW w:w="3573" w:type="dxa"/>
          </w:tcPr>
          <w:p w:rsidR="00FD4680" w:rsidRDefault="00FD4680" w:rsidP="000D770F">
            <w:r>
              <w:rPr>
                <w:rFonts w:hint="eastAsia"/>
              </w:rPr>
              <w:t>处理业务逻辑与页面的调用</w:t>
            </w:r>
          </w:p>
        </w:tc>
      </w:tr>
      <w:tr w:rsidR="00FD4680" w:rsidTr="008B7E3E">
        <w:tc>
          <w:tcPr>
            <w:tcW w:w="3486" w:type="dxa"/>
          </w:tcPr>
          <w:p w:rsidR="00FD4680" w:rsidRDefault="00FD4680" w:rsidP="000D770F">
            <w:r>
              <w:rPr>
                <w:rFonts w:hint="eastAsia"/>
              </w:rPr>
              <w:t>DesktopLayoutcolController</w:t>
            </w:r>
          </w:p>
        </w:tc>
        <w:tc>
          <w:tcPr>
            <w:tcW w:w="1463" w:type="dxa"/>
          </w:tcPr>
          <w:p w:rsidR="00FD4680" w:rsidRDefault="005F5D52" w:rsidP="000D770F">
            <w:r>
              <w:t>C</w:t>
            </w:r>
            <w:r>
              <w:rPr>
                <w:rFonts w:hint="eastAsia"/>
              </w:rPr>
              <w:t>ontroller</w:t>
            </w:r>
          </w:p>
        </w:tc>
        <w:tc>
          <w:tcPr>
            <w:tcW w:w="3573" w:type="dxa"/>
          </w:tcPr>
          <w:p w:rsidR="00FD4680" w:rsidRDefault="00FD4680" w:rsidP="000D770F">
            <w:r>
              <w:rPr>
                <w:rFonts w:hint="eastAsia"/>
              </w:rPr>
              <w:t>处理业务逻辑与页面的调用</w:t>
            </w:r>
          </w:p>
        </w:tc>
      </w:tr>
      <w:tr w:rsidR="00FD4680" w:rsidTr="008B7E3E">
        <w:tc>
          <w:tcPr>
            <w:tcW w:w="3486" w:type="dxa"/>
          </w:tcPr>
          <w:p w:rsidR="00FD4680" w:rsidRPr="00FD4680" w:rsidRDefault="00FD4680" w:rsidP="000D770F">
            <w:r>
              <w:rPr>
                <w:rFonts w:hint="eastAsia"/>
              </w:rPr>
              <w:t>DesktopColumnController.java</w:t>
            </w:r>
          </w:p>
        </w:tc>
        <w:tc>
          <w:tcPr>
            <w:tcW w:w="1463" w:type="dxa"/>
          </w:tcPr>
          <w:p w:rsidR="00FD4680" w:rsidRDefault="005F5D52" w:rsidP="000D770F">
            <w:r>
              <w:t>C</w:t>
            </w:r>
            <w:r>
              <w:rPr>
                <w:rFonts w:hint="eastAsia"/>
              </w:rPr>
              <w:t>ontroller</w:t>
            </w:r>
          </w:p>
        </w:tc>
        <w:tc>
          <w:tcPr>
            <w:tcW w:w="3573" w:type="dxa"/>
          </w:tcPr>
          <w:p w:rsidR="00FD4680" w:rsidRDefault="00FD4680" w:rsidP="000D770F">
            <w:r>
              <w:rPr>
                <w:rFonts w:hint="eastAsia"/>
              </w:rPr>
              <w:t>处理业务逻辑与页面的调用</w:t>
            </w:r>
          </w:p>
        </w:tc>
      </w:tr>
      <w:tr w:rsidR="008B7E3E" w:rsidTr="008B7E3E">
        <w:tc>
          <w:tcPr>
            <w:tcW w:w="3486" w:type="dxa"/>
          </w:tcPr>
          <w:p w:rsidR="008B7E3E" w:rsidRDefault="008B7E3E" w:rsidP="000D770F">
            <w:r>
              <w:rPr>
                <w:rFonts w:hint="eastAsia"/>
              </w:rPr>
              <w:t>DesktopMyColumnController.java</w:t>
            </w:r>
          </w:p>
        </w:tc>
        <w:tc>
          <w:tcPr>
            <w:tcW w:w="1463" w:type="dxa"/>
          </w:tcPr>
          <w:p w:rsidR="008B7E3E" w:rsidRDefault="005F5D52" w:rsidP="000D770F">
            <w:r>
              <w:t>C</w:t>
            </w:r>
            <w:r>
              <w:rPr>
                <w:rFonts w:hint="eastAsia"/>
              </w:rPr>
              <w:t>ontroller</w:t>
            </w:r>
          </w:p>
        </w:tc>
        <w:tc>
          <w:tcPr>
            <w:tcW w:w="3573" w:type="dxa"/>
          </w:tcPr>
          <w:p w:rsidR="008B7E3E" w:rsidRDefault="008B7E3E" w:rsidP="009E51AC">
            <w:r>
              <w:rPr>
                <w:rFonts w:hint="eastAsia"/>
              </w:rPr>
              <w:t>处理业务逻辑与页面的调用</w:t>
            </w:r>
          </w:p>
        </w:tc>
      </w:tr>
      <w:tr w:rsidR="008B7E3E" w:rsidTr="008B7E3E">
        <w:tc>
          <w:tcPr>
            <w:tcW w:w="3486" w:type="dxa"/>
          </w:tcPr>
          <w:p w:rsidR="008B7E3E" w:rsidRDefault="00BF6A71" w:rsidP="000D770F">
            <w:r>
              <w:rPr>
                <w:rFonts w:hint="eastAsia"/>
              </w:rPr>
              <w:t>desktopColumnList.jsp</w:t>
            </w:r>
          </w:p>
        </w:tc>
        <w:tc>
          <w:tcPr>
            <w:tcW w:w="1463" w:type="dxa"/>
          </w:tcPr>
          <w:p w:rsidR="008B7E3E" w:rsidRDefault="005F5D52" w:rsidP="000D770F">
            <w:r>
              <w:t>V</w:t>
            </w:r>
            <w:r>
              <w:rPr>
                <w:rFonts w:hint="eastAsia"/>
              </w:rPr>
              <w:t>iew</w:t>
            </w:r>
          </w:p>
        </w:tc>
        <w:tc>
          <w:tcPr>
            <w:tcW w:w="3573" w:type="dxa"/>
          </w:tcPr>
          <w:p w:rsidR="008B7E3E" w:rsidRDefault="00BF6A71" w:rsidP="000D770F">
            <w:r>
              <w:rPr>
                <w:rFonts w:hint="eastAsia"/>
              </w:rPr>
              <w:t>桌面栏目列表页面</w:t>
            </w:r>
          </w:p>
        </w:tc>
      </w:tr>
      <w:tr w:rsidR="008B7E3E" w:rsidTr="008B7E3E">
        <w:tc>
          <w:tcPr>
            <w:tcW w:w="3486" w:type="dxa"/>
          </w:tcPr>
          <w:p w:rsidR="008B7E3E" w:rsidRDefault="00BF6A71" w:rsidP="000D770F">
            <w:r>
              <w:rPr>
                <w:rFonts w:hint="eastAsia"/>
              </w:rPr>
              <w:t>d</w:t>
            </w:r>
            <w:r w:rsidR="00ED3855">
              <w:rPr>
                <w:rFonts w:hint="eastAsia"/>
              </w:rPr>
              <w:t>esktopColumnEdit.jsp</w:t>
            </w:r>
          </w:p>
        </w:tc>
        <w:tc>
          <w:tcPr>
            <w:tcW w:w="1463" w:type="dxa"/>
          </w:tcPr>
          <w:p w:rsidR="008B7E3E" w:rsidRDefault="005F5D52" w:rsidP="000D770F">
            <w:r>
              <w:t>V</w:t>
            </w:r>
            <w:r>
              <w:rPr>
                <w:rFonts w:hint="eastAsia"/>
              </w:rPr>
              <w:t>iew</w:t>
            </w:r>
          </w:p>
        </w:tc>
        <w:tc>
          <w:tcPr>
            <w:tcW w:w="3573" w:type="dxa"/>
          </w:tcPr>
          <w:p w:rsidR="008B7E3E" w:rsidRDefault="00ED3855" w:rsidP="000D770F">
            <w:r>
              <w:rPr>
                <w:rFonts w:hint="eastAsia"/>
              </w:rPr>
              <w:t>添加</w:t>
            </w:r>
            <w:r w:rsidR="00095213">
              <w:rPr>
                <w:rFonts w:hint="eastAsia"/>
              </w:rPr>
              <w:t>/</w:t>
            </w:r>
            <w:r w:rsidR="00095213">
              <w:rPr>
                <w:rFonts w:hint="eastAsia"/>
              </w:rPr>
              <w:t>编辑</w:t>
            </w:r>
            <w:r>
              <w:rPr>
                <w:rFonts w:hint="eastAsia"/>
              </w:rPr>
              <w:t>桌面栏目页面</w:t>
            </w:r>
          </w:p>
        </w:tc>
      </w:tr>
      <w:tr w:rsidR="008B7E3E" w:rsidTr="008B7E3E">
        <w:tc>
          <w:tcPr>
            <w:tcW w:w="3486" w:type="dxa"/>
          </w:tcPr>
          <w:p w:rsidR="008B7E3E" w:rsidRDefault="00BF6A71" w:rsidP="000D770F">
            <w:r>
              <w:rPr>
                <w:rFonts w:hint="eastAsia"/>
              </w:rPr>
              <w:t>desktopColumnGet.jsp</w:t>
            </w:r>
          </w:p>
        </w:tc>
        <w:tc>
          <w:tcPr>
            <w:tcW w:w="1463" w:type="dxa"/>
          </w:tcPr>
          <w:p w:rsidR="008B7E3E" w:rsidRDefault="005F5D52" w:rsidP="000D770F">
            <w:r>
              <w:t>V</w:t>
            </w:r>
            <w:r>
              <w:rPr>
                <w:rFonts w:hint="eastAsia"/>
              </w:rPr>
              <w:t>iew</w:t>
            </w:r>
          </w:p>
        </w:tc>
        <w:tc>
          <w:tcPr>
            <w:tcW w:w="3573" w:type="dxa"/>
          </w:tcPr>
          <w:p w:rsidR="008B7E3E" w:rsidRDefault="00095213" w:rsidP="000D770F">
            <w:r>
              <w:rPr>
                <w:rFonts w:hint="eastAsia"/>
              </w:rPr>
              <w:t>查看桌面栏目</w:t>
            </w:r>
          </w:p>
        </w:tc>
      </w:tr>
      <w:tr w:rsidR="00095213" w:rsidTr="008B7E3E">
        <w:tc>
          <w:tcPr>
            <w:tcW w:w="3486" w:type="dxa"/>
          </w:tcPr>
          <w:p w:rsidR="00095213" w:rsidRDefault="00095213" w:rsidP="000D770F">
            <w:r>
              <w:rPr>
                <w:rFonts w:hint="eastAsia"/>
              </w:rPr>
              <w:t>desktopColumnGetTemp.jsp</w:t>
            </w:r>
          </w:p>
        </w:tc>
        <w:tc>
          <w:tcPr>
            <w:tcW w:w="1463" w:type="dxa"/>
          </w:tcPr>
          <w:p w:rsidR="00095213" w:rsidRDefault="005F5D52" w:rsidP="000D770F">
            <w:r>
              <w:t>V</w:t>
            </w:r>
            <w:r>
              <w:rPr>
                <w:rFonts w:hint="eastAsia"/>
              </w:rPr>
              <w:t>iew</w:t>
            </w:r>
          </w:p>
        </w:tc>
        <w:tc>
          <w:tcPr>
            <w:tcW w:w="3573" w:type="dxa"/>
          </w:tcPr>
          <w:p w:rsidR="00095213" w:rsidRDefault="00095213" w:rsidP="000D770F">
            <w:r>
              <w:rPr>
                <w:rFonts w:hint="eastAsia"/>
              </w:rPr>
              <w:t>预览桌面栏目</w:t>
            </w:r>
          </w:p>
        </w:tc>
      </w:tr>
      <w:tr w:rsidR="00095213" w:rsidTr="008B7E3E">
        <w:tc>
          <w:tcPr>
            <w:tcW w:w="3486" w:type="dxa"/>
          </w:tcPr>
          <w:p w:rsidR="00095213" w:rsidRDefault="00095213" w:rsidP="000D770F">
            <w:r>
              <w:rPr>
                <w:rFonts w:hint="eastAsia"/>
              </w:rPr>
              <w:t>desktopLayoutList.jsp</w:t>
            </w:r>
          </w:p>
        </w:tc>
        <w:tc>
          <w:tcPr>
            <w:tcW w:w="1463" w:type="dxa"/>
          </w:tcPr>
          <w:p w:rsidR="00095213" w:rsidRDefault="005F5D52" w:rsidP="000D770F">
            <w:r>
              <w:t>V</w:t>
            </w:r>
            <w:r>
              <w:rPr>
                <w:rFonts w:hint="eastAsia"/>
              </w:rPr>
              <w:t>iew</w:t>
            </w:r>
          </w:p>
        </w:tc>
        <w:tc>
          <w:tcPr>
            <w:tcW w:w="3573" w:type="dxa"/>
          </w:tcPr>
          <w:p w:rsidR="00095213" w:rsidRDefault="00095213" w:rsidP="000D770F">
            <w:r>
              <w:rPr>
                <w:rFonts w:hint="eastAsia"/>
              </w:rPr>
              <w:t>桌面布局列表</w:t>
            </w:r>
          </w:p>
        </w:tc>
      </w:tr>
      <w:tr w:rsidR="00095213" w:rsidTr="008B7E3E">
        <w:tc>
          <w:tcPr>
            <w:tcW w:w="3486" w:type="dxa"/>
          </w:tcPr>
          <w:p w:rsidR="00095213" w:rsidRDefault="00095213" w:rsidP="000D770F">
            <w:r>
              <w:rPr>
                <w:rFonts w:hint="eastAsia"/>
              </w:rPr>
              <w:t>desktopLayoutEdit.jsp</w:t>
            </w:r>
          </w:p>
        </w:tc>
        <w:tc>
          <w:tcPr>
            <w:tcW w:w="1463" w:type="dxa"/>
          </w:tcPr>
          <w:p w:rsidR="00095213" w:rsidRDefault="005F5D52" w:rsidP="000D770F">
            <w:r>
              <w:t>V</w:t>
            </w:r>
            <w:r>
              <w:rPr>
                <w:rFonts w:hint="eastAsia"/>
              </w:rPr>
              <w:t>iew</w:t>
            </w:r>
          </w:p>
        </w:tc>
        <w:tc>
          <w:tcPr>
            <w:tcW w:w="3573" w:type="dxa"/>
          </w:tcPr>
          <w:p w:rsidR="00095213" w:rsidRDefault="00095213" w:rsidP="000D770F">
            <w:r>
              <w:rPr>
                <w:rFonts w:hint="eastAsia"/>
              </w:rPr>
              <w:t>添加</w:t>
            </w:r>
            <w:r>
              <w:rPr>
                <w:rFonts w:hint="eastAsia"/>
              </w:rPr>
              <w:t>/</w:t>
            </w:r>
            <w:r>
              <w:rPr>
                <w:rFonts w:hint="eastAsia"/>
              </w:rPr>
              <w:t>编辑桌面布局</w:t>
            </w:r>
          </w:p>
        </w:tc>
      </w:tr>
      <w:tr w:rsidR="00095213" w:rsidTr="008B7E3E">
        <w:tc>
          <w:tcPr>
            <w:tcW w:w="3486" w:type="dxa"/>
          </w:tcPr>
          <w:p w:rsidR="00095213" w:rsidRPr="00095213" w:rsidRDefault="00095213" w:rsidP="000D770F">
            <w:pPr>
              <w:rPr>
                <w:rFonts w:cstheme="minorHAnsi"/>
              </w:rPr>
            </w:pPr>
            <w:r w:rsidRPr="00095213">
              <w:rPr>
                <w:rFonts w:cstheme="minorHAnsi"/>
                <w:color w:val="000000"/>
                <w:kern w:val="0"/>
                <w:szCs w:val="24"/>
              </w:rPr>
              <w:t>desktopLayoutcolShow.jsp</w:t>
            </w:r>
          </w:p>
        </w:tc>
        <w:tc>
          <w:tcPr>
            <w:tcW w:w="1463" w:type="dxa"/>
          </w:tcPr>
          <w:p w:rsidR="00095213" w:rsidRDefault="005F5D52" w:rsidP="000D770F">
            <w:r>
              <w:t>V</w:t>
            </w:r>
            <w:r>
              <w:rPr>
                <w:rFonts w:hint="eastAsia"/>
              </w:rPr>
              <w:t>iew</w:t>
            </w:r>
          </w:p>
        </w:tc>
        <w:tc>
          <w:tcPr>
            <w:tcW w:w="3573" w:type="dxa"/>
          </w:tcPr>
          <w:p w:rsidR="00095213" w:rsidRDefault="00095213" w:rsidP="000D770F">
            <w:r>
              <w:rPr>
                <w:rFonts w:hint="eastAsia"/>
              </w:rPr>
              <w:t>桌面布局添加栏目</w:t>
            </w:r>
          </w:p>
        </w:tc>
      </w:tr>
      <w:tr w:rsidR="00A361F0" w:rsidTr="008B7E3E">
        <w:tc>
          <w:tcPr>
            <w:tcW w:w="3486" w:type="dxa"/>
          </w:tcPr>
          <w:p w:rsidR="00A361F0" w:rsidRPr="00A361F0" w:rsidRDefault="00A361F0" w:rsidP="000D770F">
            <w:pPr>
              <w:rPr>
                <w:rFonts w:cstheme="minorHAnsi"/>
                <w:color w:val="000000"/>
                <w:kern w:val="0"/>
                <w:szCs w:val="24"/>
              </w:rPr>
            </w:pPr>
            <w:r w:rsidRPr="00A361F0">
              <w:rPr>
                <w:rFonts w:cstheme="minorHAnsi"/>
                <w:color w:val="000000"/>
                <w:kern w:val="0"/>
                <w:szCs w:val="24"/>
              </w:rPr>
              <w:t>desktopMycolumnNews.jsp</w:t>
            </w:r>
          </w:p>
        </w:tc>
        <w:tc>
          <w:tcPr>
            <w:tcW w:w="1463" w:type="dxa"/>
          </w:tcPr>
          <w:p w:rsidR="00A361F0" w:rsidRDefault="005F5D52" w:rsidP="000D770F">
            <w:r>
              <w:t>V</w:t>
            </w:r>
            <w:r>
              <w:rPr>
                <w:rFonts w:hint="eastAsia"/>
              </w:rPr>
              <w:t>iew</w:t>
            </w:r>
          </w:p>
        </w:tc>
        <w:tc>
          <w:tcPr>
            <w:tcW w:w="3573" w:type="dxa"/>
          </w:tcPr>
          <w:p w:rsidR="00A361F0" w:rsidRDefault="00A361F0" w:rsidP="000D770F">
            <w:r>
              <w:rPr>
                <w:rFonts w:hint="eastAsia"/>
              </w:rPr>
              <w:t>设置个人桌面</w:t>
            </w:r>
          </w:p>
        </w:tc>
      </w:tr>
    </w:tbl>
    <w:p w:rsidR="000D770F" w:rsidRPr="000D770F" w:rsidRDefault="000D770F" w:rsidP="000D770F"/>
    <w:sectPr w:rsidR="000D770F" w:rsidRPr="000D770F" w:rsidSect="00FD4D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74D" w:rsidRDefault="00C0274D" w:rsidP="007C7146">
      <w:r>
        <w:separator/>
      </w:r>
    </w:p>
  </w:endnote>
  <w:endnote w:type="continuationSeparator" w:id="0">
    <w:p w:rsidR="00C0274D" w:rsidRDefault="00C0274D" w:rsidP="007C71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74D" w:rsidRDefault="00C0274D" w:rsidP="007C7146">
      <w:r>
        <w:separator/>
      </w:r>
    </w:p>
  </w:footnote>
  <w:footnote w:type="continuationSeparator" w:id="0">
    <w:p w:rsidR="00C0274D" w:rsidRDefault="00C0274D" w:rsidP="007C71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0A9C"/>
    <w:multiLevelType w:val="hybridMultilevel"/>
    <w:tmpl w:val="391C3868"/>
    <w:lvl w:ilvl="0" w:tplc="2834B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730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FAA2230"/>
    <w:multiLevelType w:val="hybridMultilevel"/>
    <w:tmpl w:val="D504A3E8"/>
    <w:lvl w:ilvl="0" w:tplc="7940EB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5A5659F"/>
    <w:multiLevelType w:val="hybridMultilevel"/>
    <w:tmpl w:val="C42EABAC"/>
    <w:lvl w:ilvl="0" w:tplc="1ECCBB8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792E45AC">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02E07BC"/>
    <w:multiLevelType w:val="multilevel"/>
    <w:tmpl w:val="8D821A52"/>
    <w:styleLink w:val="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5">
    <w:nsid w:val="35D600C2"/>
    <w:multiLevelType w:val="hybridMultilevel"/>
    <w:tmpl w:val="ACEE9250"/>
    <w:lvl w:ilvl="0" w:tplc="C2A02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E567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6346F23"/>
    <w:multiLevelType w:val="hybridMultilevel"/>
    <w:tmpl w:val="4CA0FB96"/>
    <w:lvl w:ilvl="0" w:tplc="E6B2D2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1C87F29"/>
    <w:multiLevelType w:val="hybridMultilevel"/>
    <w:tmpl w:val="7674B084"/>
    <w:lvl w:ilvl="0" w:tplc="EADA3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17728F0"/>
    <w:multiLevelType w:val="multilevel"/>
    <w:tmpl w:val="782A7F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764E6F04"/>
    <w:multiLevelType w:val="hybridMultilevel"/>
    <w:tmpl w:val="C5B8AAC4"/>
    <w:lvl w:ilvl="0" w:tplc="BE4AC4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9"/>
  </w:num>
  <w:num w:numId="4">
    <w:abstractNumId w:val="4"/>
  </w:num>
  <w:num w:numId="5">
    <w:abstractNumId w:val="3"/>
  </w:num>
  <w:num w:numId="6">
    <w:abstractNumId w:val="5"/>
  </w:num>
  <w:num w:numId="7">
    <w:abstractNumId w:val="2"/>
  </w:num>
  <w:num w:numId="8">
    <w:abstractNumId w:val="0"/>
  </w:num>
  <w:num w:numId="9">
    <w:abstractNumId w:val="7"/>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8"/>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42A3"/>
    <w:rsid w:val="000078A8"/>
    <w:rsid w:val="000334A1"/>
    <w:rsid w:val="00037B49"/>
    <w:rsid w:val="00095213"/>
    <w:rsid w:val="00096684"/>
    <w:rsid w:val="000D770F"/>
    <w:rsid w:val="00116BB1"/>
    <w:rsid w:val="001214BA"/>
    <w:rsid w:val="001725C3"/>
    <w:rsid w:val="00183E62"/>
    <w:rsid w:val="001A71EC"/>
    <w:rsid w:val="001B75C4"/>
    <w:rsid w:val="001C5B57"/>
    <w:rsid w:val="001D70E6"/>
    <w:rsid w:val="001F6740"/>
    <w:rsid w:val="002563DD"/>
    <w:rsid w:val="002600C0"/>
    <w:rsid w:val="002950C4"/>
    <w:rsid w:val="002D5B5A"/>
    <w:rsid w:val="003319B1"/>
    <w:rsid w:val="00354C76"/>
    <w:rsid w:val="00376A19"/>
    <w:rsid w:val="003C1A23"/>
    <w:rsid w:val="003C68F3"/>
    <w:rsid w:val="00400C41"/>
    <w:rsid w:val="0040339A"/>
    <w:rsid w:val="00457FB7"/>
    <w:rsid w:val="004811F9"/>
    <w:rsid w:val="004824CE"/>
    <w:rsid w:val="004C0634"/>
    <w:rsid w:val="004C2366"/>
    <w:rsid w:val="004C2886"/>
    <w:rsid w:val="004D1D8D"/>
    <w:rsid w:val="004D5852"/>
    <w:rsid w:val="00500696"/>
    <w:rsid w:val="00534621"/>
    <w:rsid w:val="0054661B"/>
    <w:rsid w:val="00561114"/>
    <w:rsid w:val="005F5D52"/>
    <w:rsid w:val="00621CD0"/>
    <w:rsid w:val="00646897"/>
    <w:rsid w:val="006713CE"/>
    <w:rsid w:val="006D3E86"/>
    <w:rsid w:val="006E00F7"/>
    <w:rsid w:val="006E66C7"/>
    <w:rsid w:val="00702B9B"/>
    <w:rsid w:val="0072407C"/>
    <w:rsid w:val="007A75B8"/>
    <w:rsid w:val="007C69A5"/>
    <w:rsid w:val="007C7146"/>
    <w:rsid w:val="007E777A"/>
    <w:rsid w:val="00801553"/>
    <w:rsid w:val="0080645F"/>
    <w:rsid w:val="00814721"/>
    <w:rsid w:val="00887B63"/>
    <w:rsid w:val="008A6357"/>
    <w:rsid w:val="008B051C"/>
    <w:rsid w:val="008B7E3E"/>
    <w:rsid w:val="00907626"/>
    <w:rsid w:val="009852AF"/>
    <w:rsid w:val="00A361F0"/>
    <w:rsid w:val="00AA33EC"/>
    <w:rsid w:val="00AC7D68"/>
    <w:rsid w:val="00AD483A"/>
    <w:rsid w:val="00B11DFD"/>
    <w:rsid w:val="00B1282D"/>
    <w:rsid w:val="00B241B2"/>
    <w:rsid w:val="00BC7D8B"/>
    <w:rsid w:val="00BF5CDC"/>
    <w:rsid w:val="00BF6A71"/>
    <w:rsid w:val="00C0274D"/>
    <w:rsid w:val="00C042A3"/>
    <w:rsid w:val="00C21320"/>
    <w:rsid w:val="00C32A22"/>
    <w:rsid w:val="00C33D39"/>
    <w:rsid w:val="00C87A63"/>
    <w:rsid w:val="00C91480"/>
    <w:rsid w:val="00CD3ADE"/>
    <w:rsid w:val="00CE7DDB"/>
    <w:rsid w:val="00DC137B"/>
    <w:rsid w:val="00DF5087"/>
    <w:rsid w:val="00E32E4A"/>
    <w:rsid w:val="00E417A6"/>
    <w:rsid w:val="00EB6D12"/>
    <w:rsid w:val="00ED3855"/>
    <w:rsid w:val="00F20B8D"/>
    <w:rsid w:val="00F406A4"/>
    <w:rsid w:val="00F748CA"/>
    <w:rsid w:val="00F93354"/>
    <w:rsid w:val="00FB51C2"/>
    <w:rsid w:val="00FD4680"/>
    <w:rsid w:val="00FD4DBF"/>
    <w:rsid w:val="00FD751B"/>
    <w:rsid w:val="00FE2D38"/>
    <w:rsid w:val="00FE4049"/>
    <w:rsid w:val="00FF15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C7146"/>
    <w:pPr>
      <w:widowControl w:val="0"/>
      <w:jc w:val="both"/>
    </w:pPr>
    <w:rPr>
      <w:sz w:val="24"/>
    </w:rPr>
  </w:style>
  <w:style w:type="paragraph" w:styleId="1">
    <w:name w:val="heading 1"/>
    <w:basedOn w:val="a0"/>
    <w:next w:val="a0"/>
    <w:link w:val="1Char"/>
    <w:uiPriority w:val="9"/>
    <w:qFormat/>
    <w:rsid w:val="00500696"/>
    <w:pPr>
      <w:keepNext/>
      <w:keepLines/>
      <w:numPr>
        <w:numId w:val="4"/>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00696"/>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00696"/>
    <w:pPr>
      <w:keepNext/>
      <w:keepLines/>
      <w:numPr>
        <w:ilvl w:val="2"/>
        <w:numId w:val="4"/>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500696"/>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500696"/>
    <w:pPr>
      <w:keepNext/>
      <w:keepLines/>
      <w:numPr>
        <w:ilvl w:val="4"/>
        <w:numId w:val="4"/>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500696"/>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500696"/>
    <w:pPr>
      <w:keepNext/>
      <w:keepLines/>
      <w:numPr>
        <w:ilvl w:val="6"/>
        <w:numId w:val="4"/>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500696"/>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500696"/>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00696"/>
    <w:pPr>
      <w:ind w:firstLineChars="200" w:firstLine="420"/>
    </w:pPr>
  </w:style>
  <w:style w:type="character" w:customStyle="1" w:styleId="1Char">
    <w:name w:val="标题 1 Char"/>
    <w:basedOn w:val="a1"/>
    <w:link w:val="1"/>
    <w:uiPriority w:val="9"/>
    <w:rsid w:val="00500696"/>
    <w:rPr>
      <w:b/>
      <w:bCs/>
      <w:kern w:val="44"/>
      <w:sz w:val="44"/>
      <w:szCs w:val="44"/>
    </w:rPr>
  </w:style>
  <w:style w:type="numbering" w:customStyle="1" w:styleId="a">
    <w:name w:val="自由港自定义格式"/>
    <w:uiPriority w:val="99"/>
    <w:rsid w:val="00500696"/>
    <w:pPr>
      <w:numPr>
        <w:numId w:val="4"/>
      </w:numPr>
    </w:pPr>
  </w:style>
  <w:style w:type="character" w:customStyle="1" w:styleId="2Char">
    <w:name w:val="标题 2 Char"/>
    <w:basedOn w:val="a1"/>
    <w:link w:val="2"/>
    <w:uiPriority w:val="9"/>
    <w:rsid w:val="00500696"/>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500696"/>
    <w:rPr>
      <w:b/>
      <w:bCs/>
      <w:sz w:val="32"/>
      <w:szCs w:val="32"/>
    </w:rPr>
  </w:style>
  <w:style w:type="character" w:customStyle="1" w:styleId="4Char">
    <w:name w:val="标题 4 Char"/>
    <w:basedOn w:val="a1"/>
    <w:link w:val="4"/>
    <w:uiPriority w:val="9"/>
    <w:rsid w:val="00500696"/>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00696"/>
    <w:rPr>
      <w:b/>
      <w:bCs/>
      <w:sz w:val="28"/>
      <w:szCs w:val="28"/>
    </w:rPr>
  </w:style>
  <w:style w:type="character" w:customStyle="1" w:styleId="6Char">
    <w:name w:val="标题 6 Char"/>
    <w:basedOn w:val="a1"/>
    <w:link w:val="6"/>
    <w:uiPriority w:val="9"/>
    <w:semiHidden/>
    <w:rsid w:val="0050069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00696"/>
    <w:rPr>
      <w:b/>
      <w:bCs/>
      <w:sz w:val="24"/>
      <w:szCs w:val="24"/>
    </w:rPr>
  </w:style>
  <w:style w:type="character" w:customStyle="1" w:styleId="8Char">
    <w:name w:val="标题 8 Char"/>
    <w:basedOn w:val="a1"/>
    <w:link w:val="8"/>
    <w:uiPriority w:val="9"/>
    <w:semiHidden/>
    <w:rsid w:val="0050069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00696"/>
    <w:rPr>
      <w:rFonts w:asciiTheme="majorHAnsi" w:eastAsiaTheme="majorEastAsia" w:hAnsiTheme="majorHAnsi" w:cstheme="majorBidi"/>
      <w:szCs w:val="21"/>
    </w:rPr>
  </w:style>
  <w:style w:type="paragraph" w:customStyle="1" w:styleId="a5">
    <w:name w:val="真·正文"/>
    <w:basedOn w:val="a0"/>
    <w:qFormat/>
    <w:rsid w:val="004D5852"/>
    <w:pPr>
      <w:spacing w:line="360" w:lineRule="auto"/>
      <w:ind w:firstLineChars="200" w:firstLine="200"/>
    </w:pPr>
  </w:style>
  <w:style w:type="paragraph" w:styleId="a6">
    <w:name w:val="header"/>
    <w:basedOn w:val="a0"/>
    <w:link w:val="Char"/>
    <w:uiPriority w:val="99"/>
    <w:semiHidden/>
    <w:unhideWhenUsed/>
    <w:rsid w:val="007C7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semiHidden/>
    <w:rsid w:val="007C7146"/>
    <w:rPr>
      <w:sz w:val="18"/>
      <w:szCs w:val="18"/>
    </w:rPr>
  </w:style>
  <w:style w:type="paragraph" w:styleId="a7">
    <w:name w:val="footer"/>
    <w:basedOn w:val="a0"/>
    <w:link w:val="Char0"/>
    <w:uiPriority w:val="99"/>
    <w:semiHidden/>
    <w:unhideWhenUsed/>
    <w:rsid w:val="007C7146"/>
    <w:pPr>
      <w:tabs>
        <w:tab w:val="center" w:pos="4153"/>
        <w:tab w:val="right" w:pos="8306"/>
      </w:tabs>
      <w:snapToGrid w:val="0"/>
      <w:jc w:val="left"/>
    </w:pPr>
    <w:rPr>
      <w:sz w:val="18"/>
      <w:szCs w:val="18"/>
    </w:rPr>
  </w:style>
  <w:style w:type="character" w:customStyle="1" w:styleId="Char0">
    <w:name w:val="页脚 Char"/>
    <w:basedOn w:val="a1"/>
    <w:link w:val="a7"/>
    <w:uiPriority w:val="99"/>
    <w:semiHidden/>
    <w:rsid w:val="007C7146"/>
    <w:rPr>
      <w:sz w:val="18"/>
      <w:szCs w:val="18"/>
    </w:rPr>
  </w:style>
  <w:style w:type="paragraph" w:styleId="a8">
    <w:name w:val="Balloon Text"/>
    <w:basedOn w:val="a0"/>
    <w:link w:val="Char1"/>
    <w:uiPriority w:val="99"/>
    <w:semiHidden/>
    <w:unhideWhenUsed/>
    <w:rsid w:val="00096684"/>
    <w:rPr>
      <w:sz w:val="18"/>
      <w:szCs w:val="18"/>
    </w:rPr>
  </w:style>
  <w:style w:type="character" w:customStyle="1" w:styleId="Char1">
    <w:name w:val="批注框文本 Char"/>
    <w:basedOn w:val="a1"/>
    <w:link w:val="a8"/>
    <w:uiPriority w:val="99"/>
    <w:semiHidden/>
    <w:rsid w:val="00096684"/>
    <w:rPr>
      <w:sz w:val="18"/>
      <w:szCs w:val="18"/>
    </w:rPr>
  </w:style>
  <w:style w:type="paragraph" w:styleId="a9">
    <w:name w:val="Title"/>
    <w:basedOn w:val="a0"/>
    <w:next w:val="a0"/>
    <w:link w:val="Char2"/>
    <w:uiPriority w:val="10"/>
    <w:qFormat/>
    <w:rsid w:val="0064689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1"/>
    <w:link w:val="a9"/>
    <w:uiPriority w:val="10"/>
    <w:rsid w:val="00646897"/>
    <w:rPr>
      <w:rFonts w:asciiTheme="majorHAnsi" w:eastAsia="宋体" w:hAnsiTheme="majorHAnsi" w:cstheme="majorBidi"/>
      <w:b/>
      <w:bCs/>
      <w:sz w:val="32"/>
      <w:szCs w:val="32"/>
    </w:rPr>
  </w:style>
  <w:style w:type="table" w:styleId="aa">
    <w:name w:val="Table Grid"/>
    <w:basedOn w:val="a2"/>
    <w:uiPriority w:val="59"/>
    <w:rsid w:val="000D77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7089499">
      <w:bodyDiv w:val="1"/>
      <w:marLeft w:val="0"/>
      <w:marRight w:val="0"/>
      <w:marTop w:val="0"/>
      <w:marBottom w:val="0"/>
      <w:divBdr>
        <w:top w:val="none" w:sz="0" w:space="0" w:color="auto"/>
        <w:left w:val="none" w:sz="0" w:space="0" w:color="auto"/>
        <w:bottom w:val="none" w:sz="0" w:space="0" w:color="auto"/>
        <w:right w:val="none" w:sz="0" w:space="0" w:color="auto"/>
      </w:divBdr>
      <w:divsChild>
        <w:div w:id="1028674840">
          <w:marLeft w:val="0"/>
          <w:marRight w:val="0"/>
          <w:marTop w:val="0"/>
          <w:marBottom w:val="0"/>
          <w:divBdr>
            <w:top w:val="none" w:sz="0" w:space="0" w:color="auto"/>
            <w:left w:val="none" w:sz="0" w:space="0" w:color="auto"/>
            <w:bottom w:val="none" w:sz="0" w:space="0" w:color="auto"/>
            <w:right w:val="none" w:sz="0" w:space="0" w:color="auto"/>
          </w:divBdr>
        </w:div>
      </w:divsChild>
    </w:div>
    <w:div w:id="947197349">
      <w:bodyDiv w:val="1"/>
      <w:marLeft w:val="0"/>
      <w:marRight w:val="0"/>
      <w:marTop w:val="0"/>
      <w:marBottom w:val="0"/>
      <w:divBdr>
        <w:top w:val="none" w:sz="0" w:space="0" w:color="auto"/>
        <w:left w:val="none" w:sz="0" w:space="0" w:color="auto"/>
        <w:bottom w:val="none" w:sz="0" w:space="0" w:color="auto"/>
        <w:right w:val="none" w:sz="0" w:space="0" w:color="auto"/>
      </w:divBdr>
      <w:divsChild>
        <w:div w:id="1797530478">
          <w:marLeft w:val="0"/>
          <w:marRight w:val="0"/>
          <w:marTop w:val="0"/>
          <w:marBottom w:val="0"/>
          <w:divBdr>
            <w:top w:val="none" w:sz="0" w:space="0" w:color="auto"/>
            <w:left w:val="none" w:sz="0" w:space="0" w:color="auto"/>
            <w:bottom w:val="none" w:sz="0" w:space="0" w:color="auto"/>
            <w:right w:val="none" w:sz="0" w:space="0" w:color="auto"/>
          </w:divBdr>
        </w:div>
      </w:divsChild>
    </w:div>
    <w:div w:id="1465387755">
      <w:bodyDiv w:val="1"/>
      <w:marLeft w:val="0"/>
      <w:marRight w:val="0"/>
      <w:marTop w:val="0"/>
      <w:marBottom w:val="0"/>
      <w:divBdr>
        <w:top w:val="none" w:sz="0" w:space="0" w:color="auto"/>
        <w:left w:val="none" w:sz="0" w:space="0" w:color="auto"/>
        <w:bottom w:val="none" w:sz="0" w:space="0" w:color="auto"/>
        <w:right w:val="none" w:sz="0" w:space="0" w:color="auto"/>
      </w:divBdr>
      <w:divsChild>
        <w:div w:id="955479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2806;&#37096;&#37038;&#31665;&#35774;&#35745;&#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外部邮箱设计文档.dotx</Template>
  <TotalTime>1287</TotalTime>
  <Pages>11</Pages>
  <Words>388</Words>
  <Characters>2216</Characters>
  <Application>Microsoft Office Word</Application>
  <DocSecurity>0</DocSecurity>
  <Lines>18</Lines>
  <Paragraphs>5</Paragraphs>
  <ScaleCrop>false</ScaleCrop>
  <Company>Sky123.Org</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超级管理员</dc:creator>
  <cp:lastModifiedBy>超级管理员</cp:lastModifiedBy>
  <cp:revision>55</cp:revision>
  <dcterms:created xsi:type="dcterms:W3CDTF">2012-06-25T08:14:00Z</dcterms:created>
  <dcterms:modified xsi:type="dcterms:W3CDTF">2012-07-12T10:05:00Z</dcterms:modified>
</cp:coreProperties>
</file>