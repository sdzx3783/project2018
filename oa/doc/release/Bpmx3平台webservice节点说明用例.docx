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81" w:rsidRDefault="00552F4C" w:rsidP="00CC2181">
      <w:pPr>
        <w:jc w:val="center"/>
        <w:rPr>
          <w:b/>
          <w:sz w:val="36"/>
          <w:szCs w:val="36"/>
        </w:rPr>
      </w:pPr>
      <w:r w:rsidRPr="00552F4C">
        <w:rPr>
          <w:rFonts w:hint="eastAsia"/>
          <w:b/>
          <w:sz w:val="36"/>
          <w:szCs w:val="36"/>
        </w:rPr>
        <w:t>Bpmx3</w:t>
      </w:r>
      <w:r w:rsidRPr="00552F4C">
        <w:rPr>
          <w:rFonts w:hint="eastAsia"/>
          <w:b/>
          <w:sz w:val="36"/>
          <w:szCs w:val="36"/>
        </w:rPr>
        <w:t>平台</w:t>
      </w:r>
      <w:r w:rsidRPr="00552F4C">
        <w:rPr>
          <w:rFonts w:hint="eastAsia"/>
          <w:b/>
          <w:sz w:val="36"/>
          <w:szCs w:val="36"/>
        </w:rPr>
        <w:t>webservice</w:t>
      </w:r>
      <w:r w:rsidRPr="00552F4C">
        <w:rPr>
          <w:rFonts w:hint="eastAsia"/>
          <w:b/>
          <w:sz w:val="36"/>
          <w:szCs w:val="36"/>
        </w:rPr>
        <w:t>节点说明用例</w:t>
      </w:r>
    </w:p>
    <w:p w:rsidR="00CC2181" w:rsidRPr="00CC2181" w:rsidRDefault="00CC2181" w:rsidP="00CC2181">
      <w:pPr>
        <w:pStyle w:val="1"/>
      </w:pPr>
      <w:r w:rsidRPr="00CC2181">
        <w:rPr>
          <w:rFonts w:hint="eastAsia"/>
        </w:rPr>
        <w:t>概述</w:t>
      </w:r>
    </w:p>
    <w:p w:rsidR="00CC2181" w:rsidRDefault="00CC2181" w:rsidP="00CC2181">
      <w:pPr>
        <w:ind w:left="420" w:firstLine="420"/>
      </w:pPr>
      <w:r>
        <w:rPr>
          <w:rFonts w:hint="eastAsia"/>
        </w:rPr>
        <w:t>Bpmx3</w:t>
      </w:r>
      <w:r>
        <w:rPr>
          <w:rFonts w:hint="eastAsia"/>
        </w:rPr>
        <w:t>平台</w:t>
      </w:r>
      <w:r w:rsidR="00552F4C">
        <w:rPr>
          <w:rFonts w:hint="eastAsia"/>
        </w:rPr>
        <w:t>流程新增</w:t>
      </w:r>
      <w:r w:rsidR="00552F4C">
        <w:rPr>
          <w:rFonts w:hint="eastAsia"/>
        </w:rPr>
        <w:t>webservice</w:t>
      </w:r>
      <w:r w:rsidR="00552F4C">
        <w:rPr>
          <w:rFonts w:hint="eastAsia"/>
        </w:rPr>
        <w:t>节点，本文档将以</w:t>
      </w:r>
      <w:r w:rsidR="00552F4C">
        <w:rPr>
          <w:rFonts w:hint="eastAsia"/>
        </w:rPr>
        <w:t>Bpmx3</w:t>
      </w:r>
      <w:r w:rsidR="00552F4C">
        <w:rPr>
          <w:rFonts w:hint="eastAsia"/>
        </w:rPr>
        <w:t>平台整合</w:t>
      </w:r>
      <w:r w:rsidR="00552F4C">
        <w:rPr>
          <w:rFonts w:hint="eastAsia"/>
        </w:rPr>
        <w:t>cms</w:t>
      </w:r>
      <w:r w:rsidR="00552F4C">
        <w:rPr>
          <w:rFonts w:hint="eastAsia"/>
        </w:rPr>
        <w:t>文章审批功能案例说明</w:t>
      </w:r>
      <w:r w:rsidR="00552F4C">
        <w:rPr>
          <w:rFonts w:hint="eastAsia"/>
        </w:rPr>
        <w:t>webservice</w:t>
      </w:r>
      <w:r w:rsidR="00552F4C">
        <w:rPr>
          <w:rFonts w:hint="eastAsia"/>
        </w:rPr>
        <w:t>节点的使用和功能。</w:t>
      </w:r>
    </w:p>
    <w:p w:rsidR="00CC2181" w:rsidRDefault="00CC2181" w:rsidP="00CC2181">
      <w:pPr>
        <w:pStyle w:val="1"/>
      </w:pPr>
      <w:r>
        <w:rPr>
          <w:rFonts w:hint="eastAsia"/>
        </w:rPr>
        <w:t>实现步骤</w:t>
      </w:r>
    </w:p>
    <w:p w:rsidR="00CC2181" w:rsidRDefault="00552F4C" w:rsidP="00CC2181">
      <w:pPr>
        <w:pStyle w:val="2"/>
        <w:rPr>
          <w:rFonts w:hint="eastAsia"/>
        </w:rPr>
      </w:pPr>
      <w:r>
        <w:rPr>
          <w:rFonts w:hint="eastAsia"/>
        </w:rPr>
        <w:t>子系统发布</w:t>
      </w:r>
      <w:r>
        <w:rPr>
          <w:rFonts w:hint="eastAsia"/>
        </w:rPr>
        <w:t>webservice</w:t>
      </w:r>
      <w:r>
        <w:rPr>
          <w:rFonts w:hint="eastAsia"/>
        </w:rPr>
        <w:t>方法</w:t>
      </w:r>
    </w:p>
    <w:p w:rsidR="00552F4C" w:rsidRDefault="00552F4C" w:rsidP="00552F4C">
      <w:pPr>
        <w:ind w:left="420"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webservice</w:t>
      </w:r>
      <w:r>
        <w:rPr>
          <w:rFonts w:hint="eastAsia"/>
        </w:rPr>
        <w:t>节点时需要调用子系统</w:t>
      </w:r>
      <w:r>
        <w:rPr>
          <w:rFonts w:hint="eastAsia"/>
        </w:rPr>
        <w:t>webservice</w:t>
      </w:r>
      <w:r>
        <w:rPr>
          <w:rFonts w:hint="eastAsia"/>
        </w:rPr>
        <w:t>方法实现与子系统之间交互，因此在使用</w:t>
      </w:r>
      <w:r>
        <w:rPr>
          <w:rFonts w:hint="eastAsia"/>
        </w:rPr>
        <w:t>webservice</w:t>
      </w:r>
      <w:r>
        <w:rPr>
          <w:rFonts w:hint="eastAsia"/>
        </w:rPr>
        <w:t>节点时子系统应先发布可用的</w:t>
      </w:r>
      <w:r>
        <w:rPr>
          <w:rFonts w:hint="eastAsia"/>
        </w:rPr>
        <w:t>webservice</w:t>
      </w:r>
      <w:r>
        <w:rPr>
          <w:rFonts w:hint="eastAsia"/>
        </w:rPr>
        <w:t>方法。</w:t>
      </w:r>
    </w:p>
    <w:p w:rsidR="00552F4C" w:rsidRDefault="00552F4C" w:rsidP="00552F4C">
      <w:pPr>
        <w:ind w:left="420"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Bpmx3</w:t>
      </w:r>
      <w:r>
        <w:rPr>
          <w:rFonts w:hint="eastAsia"/>
        </w:rPr>
        <w:t>平台整合</w:t>
      </w:r>
      <w:r>
        <w:rPr>
          <w:rFonts w:hint="eastAsia"/>
        </w:rPr>
        <w:t>cms</w:t>
      </w:r>
      <w:r>
        <w:rPr>
          <w:rFonts w:hint="eastAsia"/>
        </w:rPr>
        <w:t>文章审批功能为例，在完成文章审批之后需要将在</w:t>
      </w:r>
      <w:r>
        <w:rPr>
          <w:rFonts w:hint="eastAsia"/>
        </w:rPr>
        <w:t>Bpmx3</w:t>
      </w:r>
      <w:r>
        <w:rPr>
          <w:rFonts w:hint="eastAsia"/>
        </w:rPr>
        <w:t>平台流程审批的结果反馈给</w:t>
      </w:r>
      <w:r>
        <w:rPr>
          <w:rFonts w:hint="eastAsia"/>
        </w:rPr>
        <w:t>cms</w:t>
      </w:r>
      <w:r>
        <w:rPr>
          <w:rFonts w:hint="eastAsia"/>
        </w:rPr>
        <w:t>平台并做出相应的处理操作，如发布一个改变文章审批状态的方法：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552F4C" w:rsidTr="00552F4C">
        <w:tc>
          <w:tcPr>
            <w:tcW w:w="8522" w:type="dxa"/>
          </w:tcPr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646464"/>
                <w:szCs w:val="21"/>
              </w:rPr>
              <w:t>@Override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646464"/>
                <w:szCs w:val="21"/>
              </w:rPr>
              <w:t>@WebMethod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(operationName=</w:t>
            </w:r>
            <w:r w:rsidRPr="002D66A7">
              <w:rPr>
                <w:rFonts w:ascii="Consolas" w:hAnsi="Consolas" w:cs="Consolas"/>
                <w:color w:val="2A00FF"/>
                <w:szCs w:val="21"/>
              </w:rPr>
              <w:t>"setArchiveState"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2D66A7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 xml:space="preserve"> setArchiveState(Long archivesId,Short isPass) {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3F7F5F"/>
                <w:szCs w:val="21"/>
              </w:rPr>
              <w:t xml:space="preserve">// </w:t>
            </w:r>
            <w:r w:rsidRPr="002D66A7">
              <w:rPr>
                <w:rFonts w:ascii="Consolas" w:hAnsi="Consolas" w:cs="Consolas"/>
                <w:b/>
                <w:bCs/>
                <w:color w:val="7F9FBF"/>
                <w:szCs w:val="21"/>
              </w:rPr>
              <w:t>TODO</w:t>
            </w:r>
            <w:r w:rsidRPr="002D66A7">
              <w:rPr>
                <w:rFonts w:ascii="Consolas" w:hAnsi="Consolas" w:cs="Consolas"/>
                <w:color w:val="3F7F5F"/>
                <w:szCs w:val="21"/>
              </w:rPr>
              <w:t xml:space="preserve"> Auto-generated method stub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b/>
                <w:bCs/>
                <w:color w:val="7F0055"/>
                <w:szCs w:val="21"/>
              </w:rPr>
              <w:t>try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 xml:space="preserve"> {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 xml:space="preserve">Archive archive = </w:t>
            </w:r>
            <w:r w:rsidRPr="002D66A7">
              <w:rPr>
                <w:rFonts w:ascii="Consolas" w:hAnsi="Consolas" w:cs="Consolas"/>
                <w:color w:val="0000C0"/>
                <w:szCs w:val="21"/>
              </w:rPr>
              <w:t>archiveDao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.getById(archivesId);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b/>
                <w:bCs/>
                <w:color w:val="7F0055"/>
                <w:szCs w:val="21"/>
              </w:rPr>
              <w:t>if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(isPass==1){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archive.setState(Archive.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szCs w:val="21"/>
              </w:rPr>
              <w:t>STATE_2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archive.setPublish(Archive.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szCs w:val="21"/>
              </w:rPr>
              <w:t>publish_0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  <w:r w:rsidRPr="002D66A7">
              <w:rPr>
                <w:rFonts w:ascii="Consolas" w:hAnsi="Consolas" w:cs="Consolas"/>
                <w:b/>
                <w:bCs/>
                <w:color w:val="7F0055"/>
                <w:szCs w:val="21"/>
              </w:rPr>
              <w:t>else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{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archive.setState(Archive.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szCs w:val="21"/>
              </w:rPr>
              <w:t>STATE_3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lastRenderedPageBreak/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archive.setPublish(Archive.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szCs w:val="21"/>
              </w:rPr>
              <w:t>publish_1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C0"/>
                <w:szCs w:val="21"/>
              </w:rPr>
              <w:t>archiveDao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>.update(archive);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 xml:space="preserve">} </w:t>
            </w:r>
            <w:r w:rsidRPr="002D66A7">
              <w:rPr>
                <w:rFonts w:ascii="Consolas" w:hAnsi="Consolas" w:cs="Consolas"/>
                <w:b/>
                <w:bCs/>
                <w:color w:val="7F0055"/>
                <w:szCs w:val="21"/>
              </w:rPr>
              <w:t>catch</w:t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 xml:space="preserve"> (Exception e) {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3F7F5F"/>
                <w:szCs w:val="21"/>
              </w:rPr>
              <w:t xml:space="preserve">// </w:t>
            </w:r>
            <w:r w:rsidRPr="002D66A7">
              <w:rPr>
                <w:rFonts w:ascii="Consolas" w:hAnsi="Consolas" w:cs="Consolas"/>
                <w:b/>
                <w:bCs/>
                <w:color w:val="7F9FBF"/>
                <w:szCs w:val="21"/>
              </w:rPr>
              <w:t>TODO</w:t>
            </w:r>
            <w:r w:rsidRPr="002D66A7">
              <w:rPr>
                <w:rFonts w:ascii="Consolas" w:hAnsi="Consolas" w:cs="Consolas"/>
                <w:color w:val="3F7F5F"/>
                <w:szCs w:val="21"/>
              </w:rPr>
              <w:t xml:space="preserve"> Auto-generated catch block</w:t>
            </w:r>
          </w:p>
          <w:p w:rsidR="00552F4C" w:rsidRPr="002D66A7" w:rsidRDefault="00552F4C" w:rsidP="00552F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e.printStackTrace();</w:t>
            </w:r>
          </w:p>
          <w:p w:rsidR="00552F4C" w:rsidRDefault="00552F4C" w:rsidP="00552F4C"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</w:tc>
      </w:tr>
    </w:tbl>
    <w:p w:rsidR="00552F4C" w:rsidRPr="00552F4C" w:rsidRDefault="00552F4C" w:rsidP="00552F4C">
      <w:r>
        <w:rPr>
          <w:rFonts w:hint="eastAsia"/>
        </w:rPr>
        <w:lastRenderedPageBreak/>
        <w:t>webservice</w:t>
      </w:r>
      <w:r>
        <w:rPr>
          <w:rFonts w:hint="eastAsia"/>
        </w:rPr>
        <w:t>地址：</w:t>
      </w:r>
      <w:hyperlink r:id="rId8" w:history="1">
        <w:r w:rsidRPr="00446209">
          <w:rPr>
            <w:rStyle w:val="ab"/>
          </w:rPr>
          <w:t>http://192.168.1.178:5555/cms_bpm/service/ArchiveService?wsdl</w:t>
        </w:r>
      </w:hyperlink>
    </w:p>
    <w:p w:rsidR="006378F9" w:rsidRDefault="00552F4C" w:rsidP="006378F9">
      <w:pPr>
        <w:pStyle w:val="2"/>
        <w:rPr>
          <w:rFonts w:hint="eastAsia"/>
        </w:rPr>
      </w:pPr>
      <w:r>
        <w:rPr>
          <w:rFonts w:hint="eastAsia"/>
        </w:rPr>
        <w:t>创建流程并设置</w:t>
      </w:r>
      <w:r>
        <w:rPr>
          <w:rFonts w:hint="eastAsia"/>
        </w:rPr>
        <w:t>webserves</w:t>
      </w:r>
      <w:r>
        <w:rPr>
          <w:rFonts w:hint="eastAsia"/>
        </w:rPr>
        <w:t>节点参数</w:t>
      </w:r>
    </w:p>
    <w:p w:rsidR="00552F4C" w:rsidRDefault="00552F4C" w:rsidP="00552F4C">
      <w:pPr>
        <w:ind w:left="420"/>
        <w:rPr>
          <w:rFonts w:hint="eastAsia"/>
        </w:rPr>
      </w:pPr>
      <w:r>
        <w:rPr>
          <w:rFonts w:hint="eastAsia"/>
        </w:rPr>
        <w:t>创建一个含有</w:t>
      </w:r>
      <w:r>
        <w:rPr>
          <w:rFonts w:hint="eastAsia"/>
        </w:rPr>
        <w:t>webserves</w:t>
      </w:r>
      <w:r>
        <w:rPr>
          <w:rFonts w:hint="eastAsia"/>
        </w:rPr>
        <w:t>节点的流程</w:t>
      </w:r>
      <w:r>
        <w:rPr>
          <w:rFonts w:hint="eastAsia"/>
        </w:rPr>
        <w:t>:</w:t>
      </w:r>
    </w:p>
    <w:p w:rsidR="00552F4C" w:rsidRDefault="00552F4C" w:rsidP="00552F4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38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4C" w:rsidRDefault="00552F4C" w:rsidP="00F913DF">
      <w:pPr>
        <w:ind w:left="420"/>
        <w:rPr>
          <w:rFonts w:hint="eastAsia"/>
        </w:rPr>
      </w:pPr>
      <w:r>
        <w:rPr>
          <w:rFonts w:hint="eastAsia"/>
        </w:rPr>
        <w:t>在节点设置中点击</w:t>
      </w:r>
      <w:r>
        <w:rPr>
          <w:rFonts w:hint="eastAsia"/>
        </w:rPr>
        <w:t>webservice</w:t>
      </w:r>
      <w:r w:rsidR="00F913DF">
        <w:rPr>
          <w:rFonts w:hint="eastAsia"/>
        </w:rPr>
        <w:t>设置：</w:t>
      </w:r>
    </w:p>
    <w:p w:rsidR="00552F4C" w:rsidRDefault="00F913DF" w:rsidP="00552F4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65954" cy="34788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50" w:rsidRDefault="00F93550" w:rsidP="00552F4C">
      <w:pPr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通过输入</w:t>
      </w:r>
      <w:r>
        <w:rPr>
          <w:rFonts w:hint="eastAsia"/>
        </w:rPr>
        <w:t>webservice</w:t>
      </w:r>
      <w:r>
        <w:rPr>
          <w:rFonts w:hint="eastAsia"/>
        </w:rPr>
        <w:t>地址，点击查询可查询出此</w:t>
      </w:r>
      <w:r>
        <w:rPr>
          <w:rFonts w:hint="eastAsia"/>
        </w:rPr>
        <w:t>webservice</w:t>
      </w:r>
      <w:r>
        <w:rPr>
          <w:rFonts w:hint="eastAsia"/>
        </w:rPr>
        <w:t>下的类和方法，双击方法便可将此方法添加到</w:t>
      </w:r>
      <w:r>
        <w:rPr>
          <w:rFonts w:hint="eastAsia"/>
        </w:rPr>
        <w:t>webservice</w:t>
      </w:r>
      <w:r>
        <w:rPr>
          <w:rFonts w:hint="eastAsia"/>
        </w:rPr>
        <w:t>设置当中，勾选参数可逐个对参数进行设置，参数绑定类型分为固定值、流程变量和脚本三种，其中流程变量类型可通过拖拽左下方的流程变量设置，脚本类型通过写脚本语言返回需要的数值即可，需要注意的是参数类型只能是</w:t>
      </w:r>
      <w:r>
        <w:rPr>
          <w:rFonts w:hint="eastAsia"/>
        </w:rPr>
        <w:t>java</w:t>
      </w:r>
      <w:r>
        <w:rPr>
          <w:rFonts w:hint="eastAsia"/>
        </w:rPr>
        <w:t>中的基本类型。</w:t>
      </w:r>
      <w:r w:rsidR="002E26BF">
        <w:rPr>
          <w:rFonts w:hint="eastAsia"/>
        </w:rPr>
        <w:t>将参数设置好后点击保存，一个</w:t>
      </w:r>
      <w:r w:rsidR="002E26BF">
        <w:rPr>
          <w:rFonts w:hint="eastAsia"/>
        </w:rPr>
        <w:t>webservice</w:t>
      </w:r>
      <w:r w:rsidR="002E26BF">
        <w:rPr>
          <w:rFonts w:hint="eastAsia"/>
        </w:rPr>
        <w:t>方法就绑定到了这个</w:t>
      </w:r>
      <w:r w:rsidR="002E26BF">
        <w:rPr>
          <w:rFonts w:hint="eastAsia"/>
        </w:rPr>
        <w:t>webvservice</w:t>
      </w:r>
      <w:r w:rsidR="002E26BF">
        <w:rPr>
          <w:rFonts w:hint="eastAsia"/>
        </w:rPr>
        <w:t>节点上，也可继续双击查询出来的</w:t>
      </w:r>
      <w:r w:rsidR="002E26BF">
        <w:rPr>
          <w:rFonts w:hint="eastAsia"/>
        </w:rPr>
        <w:t>webservice</w:t>
      </w:r>
      <w:r w:rsidR="002E26BF">
        <w:rPr>
          <w:rFonts w:hint="eastAsia"/>
        </w:rPr>
        <w:t>方法，绑定多个方法到一个</w:t>
      </w:r>
      <w:r w:rsidR="002E26BF">
        <w:rPr>
          <w:rFonts w:hint="eastAsia"/>
        </w:rPr>
        <w:t>webservice</w:t>
      </w:r>
      <w:r w:rsidR="002E26BF">
        <w:rPr>
          <w:rFonts w:hint="eastAsia"/>
        </w:rPr>
        <w:t>节点上。</w:t>
      </w:r>
    </w:p>
    <w:p w:rsidR="002E26BF" w:rsidRDefault="002E26BF" w:rsidP="002E26BF">
      <w:pPr>
        <w:pStyle w:val="2"/>
        <w:rPr>
          <w:rFonts w:hint="eastAsia"/>
        </w:rPr>
      </w:pPr>
      <w:r>
        <w:rPr>
          <w:rFonts w:hint="eastAsia"/>
        </w:rPr>
        <w:t>启动并完成流程</w:t>
      </w:r>
    </w:p>
    <w:p w:rsidR="002E26BF" w:rsidRPr="002E26BF" w:rsidRDefault="002E26BF" w:rsidP="002E26BF">
      <w:pPr>
        <w:ind w:left="420" w:firstLine="420"/>
      </w:pPr>
      <w:r>
        <w:rPr>
          <w:rFonts w:hint="eastAsia"/>
        </w:rPr>
        <w:t>将流程的所有参数设置好后即可启动流程，按照流程步骤完成流程，当流程经过</w:t>
      </w:r>
      <w:r>
        <w:rPr>
          <w:rFonts w:hint="eastAsia"/>
        </w:rPr>
        <w:t>webservice</w:t>
      </w:r>
      <w:r>
        <w:rPr>
          <w:rFonts w:hint="eastAsia"/>
        </w:rPr>
        <w:t>节点时，流程调用此节点绑定的</w:t>
      </w:r>
      <w:r>
        <w:rPr>
          <w:rFonts w:hint="eastAsia"/>
        </w:rPr>
        <w:t>webservice</w:t>
      </w:r>
      <w:r>
        <w:rPr>
          <w:rFonts w:hint="eastAsia"/>
        </w:rPr>
        <w:t>方法完成相应的功能，如步骤</w:t>
      </w:r>
      <w:r>
        <w:rPr>
          <w:rFonts w:hint="eastAsia"/>
        </w:rPr>
        <w:t>2.2</w:t>
      </w:r>
      <w:r>
        <w:rPr>
          <w:rFonts w:hint="eastAsia"/>
        </w:rPr>
        <w:t>设置，则会调用在步骤</w:t>
      </w:r>
      <w:r>
        <w:rPr>
          <w:rFonts w:hint="eastAsia"/>
        </w:rPr>
        <w:t>2.1</w:t>
      </w:r>
      <w:r>
        <w:rPr>
          <w:rFonts w:hint="eastAsia"/>
        </w:rPr>
        <w:t>中发布的</w:t>
      </w:r>
      <w:r>
        <w:rPr>
          <w:rFonts w:hint="eastAsia"/>
        </w:rPr>
        <w:t>webservice</w:t>
      </w:r>
      <w:r>
        <w:rPr>
          <w:rFonts w:hint="eastAsia"/>
        </w:rPr>
        <w:t>方法完成改变文章审批状态的操作。</w:t>
      </w:r>
    </w:p>
    <w:p w:rsidR="005F24EA" w:rsidRPr="00075DD0" w:rsidRDefault="005F24EA" w:rsidP="00331CA1">
      <w:pPr>
        <w:ind w:left="420" w:firstLine="420"/>
        <w:jc w:val="center"/>
      </w:pPr>
    </w:p>
    <w:sectPr w:rsidR="005F24EA" w:rsidRPr="00075DD0" w:rsidSect="0067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B82" w:rsidRDefault="00821B82" w:rsidP="0067592B">
      <w:pPr>
        <w:spacing w:line="240" w:lineRule="auto"/>
      </w:pPr>
      <w:r>
        <w:separator/>
      </w:r>
    </w:p>
  </w:endnote>
  <w:endnote w:type="continuationSeparator" w:id="1">
    <w:p w:rsidR="00821B82" w:rsidRDefault="00821B82" w:rsidP="0067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B82" w:rsidRDefault="00821B82" w:rsidP="0067592B">
      <w:pPr>
        <w:spacing w:line="240" w:lineRule="auto"/>
      </w:pPr>
      <w:r>
        <w:separator/>
      </w:r>
    </w:p>
  </w:footnote>
  <w:footnote w:type="continuationSeparator" w:id="1">
    <w:p w:rsidR="00821B82" w:rsidRDefault="00821B82" w:rsidP="00675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103A"/>
    <w:multiLevelType w:val="hybridMultilevel"/>
    <w:tmpl w:val="89F4BDF0"/>
    <w:lvl w:ilvl="0" w:tplc="B770D73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92FBC"/>
    <w:multiLevelType w:val="hybridMultilevel"/>
    <w:tmpl w:val="C82263A8"/>
    <w:lvl w:ilvl="0" w:tplc="70FE5A6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57689"/>
    <w:multiLevelType w:val="hybridMultilevel"/>
    <w:tmpl w:val="54EAF2D8"/>
    <w:lvl w:ilvl="0" w:tplc="400EA3C6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08723FC6"/>
    <w:multiLevelType w:val="hybridMultilevel"/>
    <w:tmpl w:val="47B69DBA"/>
    <w:lvl w:ilvl="0" w:tplc="63145B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E73B73"/>
    <w:multiLevelType w:val="hybridMultilevel"/>
    <w:tmpl w:val="89B2E906"/>
    <w:lvl w:ilvl="0" w:tplc="A94AF88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6E7173"/>
    <w:multiLevelType w:val="hybridMultilevel"/>
    <w:tmpl w:val="DD4E786E"/>
    <w:lvl w:ilvl="0" w:tplc="8A8A5AD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643F5A"/>
    <w:multiLevelType w:val="hybridMultilevel"/>
    <w:tmpl w:val="867484F0"/>
    <w:lvl w:ilvl="0" w:tplc="CCD0C0B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F914EA"/>
    <w:multiLevelType w:val="hybridMultilevel"/>
    <w:tmpl w:val="547A1D0C"/>
    <w:lvl w:ilvl="0" w:tplc="2B5E1434">
      <w:start w:val="1"/>
      <w:numFmt w:val="decimalFullWidth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E690E08"/>
    <w:multiLevelType w:val="hybridMultilevel"/>
    <w:tmpl w:val="721C02FA"/>
    <w:lvl w:ilvl="0" w:tplc="8EFA9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935F0A"/>
    <w:multiLevelType w:val="hybridMultilevel"/>
    <w:tmpl w:val="192ABD4A"/>
    <w:lvl w:ilvl="0" w:tplc="D194D6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527B20"/>
    <w:multiLevelType w:val="hybridMultilevel"/>
    <w:tmpl w:val="35C63752"/>
    <w:lvl w:ilvl="0" w:tplc="B0C03B1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83216B"/>
    <w:multiLevelType w:val="hybridMultilevel"/>
    <w:tmpl w:val="1758D2EC"/>
    <w:lvl w:ilvl="0" w:tplc="85046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10A7147"/>
    <w:multiLevelType w:val="hybridMultilevel"/>
    <w:tmpl w:val="C8ACF474"/>
    <w:lvl w:ilvl="0" w:tplc="E58A6A7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1C5649"/>
    <w:multiLevelType w:val="hybridMultilevel"/>
    <w:tmpl w:val="E07449B4"/>
    <w:lvl w:ilvl="0" w:tplc="C5E6A66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345654B"/>
    <w:multiLevelType w:val="hybridMultilevel"/>
    <w:tmpl w:val="CAA81FA8"/>
    <w:lvl w:ilvl="0" w:tplc="427ABD4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8B63291"/>
    <w:multiLevelType w:val="hybridMultilevel"/>
    <w:tmpl w:val="27FC35C4"/>
    <w:lvl w:ilvl="0" w:tplc="C7A4989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8009DF"/>
    <w:multiLevelType w:val="multilevel"/>
    <w:tmpl w:val="A54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E9350A"/>
    <w:multiLevelType w:val="hybridMultilevel"/>
    <w:tmpl w:val="4DF41548"/>
    <w:lvl w:ilvl="0" w:tplc="022E095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5515001"/>
    <w:multiLevelType w:val="hybridMultilevel"/>
    <w:tmpl w:val="B010DC2E"/>
    <w:lvl w:ilvl="0" w:tplc="B940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550868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AF3EF9"/>
    <w:multiLevelType w:val="hybridMultilevel"/>
    <w:tmpl w:val="F1B2DA20"/>
    <w:lvl w:ilvl="0" w:tplc="5DE0F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360BC7"/>
    <w:multiLevelType w:val="hybridMultilevel"/>
    <w:tmpl w:val="2E04DA58"/>
    <w:lvl w:ilvl="0" w:tplc="550C3B7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>
    <w:nsid w:val="350F44C8"/>
    <w:multiLevelType w:val="hybridMultilevel"/>
    <w:tmpl w:val="B3CC5026"/>
    <w:lvl w:ilvl="0" w:tplc="76B2FA2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79638E"/>
    <w:multiLevelType w:val="hybridMultilevel"/>
    <w:tmpl w:val="B1C2E30C"/>
    <w:lvl w:ilvl="0" w:tplc="EF7060E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C9573A"/>
    <w:multiLevelType w:val="hybridMultilevel"/>
    <w:tmpl w:val="1B864B5C"/>
    <w:lvl w:ilvl="0" w:tplc="D40A413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9995368"/>
    <w:multiLevelType w:val="hybridMultilevel"/>
    <w:tmpl w:val="2A2C3878"/>
    <w:lvl w:ilvl="0" w:tplc="51C4538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C0468E"/>
    <w:multiLevelType w:val="hybridMultilevel"/>
    <w:tmpl w:val="888CFCDA"/>
    <w:lvl w:ilvl="0" w:tplc="449CA72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A8544BC"/>
    <w:multiLevelType w:val="hybridMultilevel"/>
    <w:tmpl w:val="C2EEC7A6"/>
    <w:lvl w:ilvl="0" w:tplc="C3AAF77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302C4F"/>
    <w:multiLevelType w:val="hybridMultilevel"/>
    <w:tmpl w:val="FC7E27FC"/>
    <w:lvl w:ilvl="0" w:tplc="6C56C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8011EF8"/>
    <w:multiLevelType w:val="multilevel"/>
    <w:tmpl w:val="0E6827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985253B"/>
    <w:multiLevelType w:val="hybridMultilevel"/>
    <w:tmpl w:val="A7329A16"/>
    <w:lvl w:ilvl="0" w:tplc="176CFC6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DA208E"/>
    <w:multiLevelType w:val="hybridMultilevel"/>
    <w:tmpl w:val="0552984A"/>
    <w:lvl w:ilvl="0" w:tplc="B2CE401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2616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4CF64F7B"/>
    <w:multiLevelType w:val="hybridMultilevel"/>
    <w:tmpl w:val="3260F00C"/>
    <w:lvl w:ilvl="0" w:tplc="CDEA06C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E8F09F2"/>
    <w:multiLevelType w:val="hybridMultilevel"/>
    <w:tmpl w:val="7C8A1D8C"/>
    <w:lvl w:ilvl="0" w:tplc="559A4FE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1340590"/>
    <w:multiLevelType w:val="hybridMultilevel"/>
    <w:tmpl w:val="6262CEB6"/>
    <w:lvl w:ilvl="0" w:tplc="9D5C3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135167F"/>
    <w:multiLevelType w:val="hybridMultilevel"/>
    <w:tmpl w:val="C78022E2"/>
    <w:lvl w:ilvl="0" w:tplc="43F0B6C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1962E99"/>
    <w:multiLevelType w:val="hybridMultilevel"/>
    <w:tmpl w:val="1BFC0ADC"/>
    <w:lvl w:ilvl="0" w:tplc="B98E19E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2223143"/>
    <w:multiLevelType w:val="hybridMultilevel"/>
    <w:tmpl w:val="C8420D64"/>
    <w:lvl w:ilvl="0" w:tplc="6890C75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4D95690"/>
    <w:multiLevelType w:val="hybridMultilevel"/>
    <w:tmpl w:val="2BFCE06C"/>
    <w:lvl w:ilvl="0" w:tplc="5EC8AD1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6442439"/>
    <w:multiLevelType w:val="hybridMultilevel"/>
    <w:tmpl w:val="F12CC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570C37DF"/>
    <w:multiLevelType w:val="hybridMultilevel"/>
    <w:tmpl w:val="CE4E3188"/>
    <w:lvl w:ilvl="0" w:tplc="03760C5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91F3F83"/>
    <w:multiLevelType w:val="hybridMultilevel"/>
    <w:tmpl w:val="E2CC5296"/>
    <w:lvl w:ilvl="0" w:tplc="F490F008">
      <w:start w:val="8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C5D3023"/>
    <w:multiLevelType w:val="hybridMultilevel"/>
    <w:tmpl w:val="D91A7730"/>
    <w:lvl w:ilvl="0" w:tplc="0810A86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DC637C6"/>
    <w:multiLevelType w:val="hybridMultilevel"/>
    <w:tmpl w:val="2974B0D0"/>
    <w:lvl w:ilvl="0" w:tplc="6B24A47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FBD240E"/>
    <w:multiLevelType w:val="hybridMultilevel"/>
    <w:tmpl w:val="13701D84"/>
    <w:lvl w:ilvl="0" w:tplc="01F2E60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03D4237"/>
    <w:multiLevelType w:val="hybridMultilevel"/>
    <w:tmpl w:val="62CA6950"/>
    <w:lvl w:ilvl="0" w:tplc="05ECA36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2157E95"/>
    <w:multiLevelType w:val="hybridMultilevel"/>
    <w:tmpl w:val="BC9C270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8">
    <w:nsid w:val="6358629E"/>
    <w:multiLevelType w:val="hybridMultilevel"/>
    <w:tmpl w:val="655CF258"/>
    <w:lvl w:ilvl="0" w:tplc="77626CC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64D6A3E"/>
    <w:multiLevelType w:val="hybridMultilevel"/>
    <w:tmpl w:val="A970B474"/>
    <w:lvl w:ilvl="0" w:tplc="4BAA145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76C70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>
    <w:nsid w:val="67DB77EB"/>
    <w:multiLevelType w:val="hybridMultilevel"/>
    <w:tmpl w:val="92F08D84"/>
    <w:lvl w:ilvl="0" w:tplc="F77E42B6">
      <w:start w:val="1"/>
      <w:numFmt w:val="decimalFullWidth"/>
      <w:lvlText w:val="%1."/>
      <w:lvlJc w:val="left"/>
      <w:pPr>
        <w:ind w:left="786" w:hanging="360"/>
      </w:pPr>
      <w:rPr>
        <w:rFonts w:hint="default"/>
      </w:rPr>
    </w:lvl>
    <w:lvl w:ilvl="1" w:tplc="A51EEDBC" w:tentative="1">
      <w:start w:val="1"/>
      <w:numFmt w:val="lowerLetter"/>
      <w:lvlText w:val="%2)"/>
      <w:lvlJc w:val="left"/>
      <w:pPr>
        <w:ind w:left="1266" w:hanging="420"/>
      </w:pPr>
    </w:lvl>
    <w:lvl w:ilvl="2" w:tplc="E2E62CF6" w:tentative="1">
      <w:start w:val="1"/>
      <w:numFmt w:val="lowerRoman"/>
      <w:lvlText w:val="%3."/>
      <w:lvlJc w:val="right"/>
      <w:pPr>
        <w:ind w:left="1686" w:hanging="420"/>
      </w:pPr>
    </w:lvl>
    <w:lvl w:ilvl="3" w:tplc="3D5E900C" w:tentative="1">
      <w:start w:val="1"/>
      <w:numFmt w:val="decimal"/>
      <w:lvlText w:val="%4."/>
      <w:lvlJc w:val="left"/>
      <w:pPr>
        <w:ind w:left="2106" w:hanging="420"/>
      </w:pPr>
    </w:lvl>
    <w:lvl w:ilvl="4" w:tplc="A20C521A" w:tentative="1">
      <w:start w:val="1"/>
      <w:numFmt w:val="lowerLetter"/>
      <w:lvlText w:val="%5)"/>
      <w:lvlJc w:val="left"/>
      <w:pPr>
        <w:ind w:left="2526" w:hanging="420"/>
      </w:pPr>
    </w:lvl>
    <w:lvl w:ilvl="5" w:tplc="459AAACA" w:tentative="1">
      <w:start w:val="1"/>
      <w:numFmt w:val="lowerRoman"/>
      <w:lvlText w:val="%6."/>
      <w:lvlJc w:val="right"/>
      <w:pPr>
        <w:ind w:left="2946" w:hanging="420"/>
      </w:pPr>
    </w:lvl>
    <w:lvl w:ilvl="6" w:tplc="AD38D292" w:tentative="1">
      <w:start w:val="1"/>
      <w:numFmt w:val="decimal"/>
      <w:lvlText w:val="%7."/>
      <w:lvlJc w:val="left"/>
      <w:pPr>
        <w:ind w:left="3366" w:hanging="420"/>
      </w:pPr>
    </w:lvl>
    <w:lvl w:ilvl="7" w:tplc="EA4CE350" w:tentative="1">
      <w:start w:val="1"/>
      <w:numFmt w:val="lowerLetter"/>
      <w:lvlText w:val="%8)"/>
      <w:lvlJc w:val="left"/>
      <w:pPr>
        <w:ind w:left="3786" w:hanging="420"/>
      </w:pPr>
    </w:lvl>
    <w:lvl w:ilvl="8" w:tplc="2AEAC9E2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2">
    <w:nsid w:val="6C636A1C"/>
    <w:multiLevelType w:val="hybridMultilevel"/>
    <w:tmpl w:val="7BC482EA"/>
    <w:lvl w:ilvl="0" w:tplc="F55C4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F8E694C"/>
    <w:multiLevelType w:val="hybridMultilevel"/>
    <w:tmpl w:val="9F808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FA60978"/>
    <w:multiLevelType w:val="hybridMultilevel"/>
    <w:tmpl w:val="B3F68910"/>
    <w:lvl w:ilvl="0" w:tplc="0C26563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26F6F99"/>
    <w:multiLevelType w:val="hybridMultilevel"/>
    <w:tmpl w:val="5D8C3D54"/>
    <w:lvl w:ilvl="0" w:tplc="D5245EC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B023F3F"/>
    <w:multiLevelType w:val="hybridMultilevel"/>
    <w:tmpl w:val="0CFA2BB6"/>
    <w:lvl w:ilvl="0" w:tplc="0C321A12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8F9C0076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10ACE446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F99C8932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B8784806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9D28B08A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29061F4E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4CBEA6B0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46407D96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18"/>
  </w:num>
  <w:num w:numId="4">
    <w:abstractNumId w:val="11"/>
  </w:num>
  <w:num w:numId="5">
    <w:abstractNumId w:val="53"/>
  </w:num>
  <w:num w:numId="6">
    <w:abstractNumId w:val="47"/>
  </w:num>
  <w:num w:numId="7">
    <w:abstractNumId w:val="56"/>
  </w:num>
  <w:num w:numId="8">
    <w:abstractNumId w:val="51"/>
  </w:num>
  <w:num w:numId="9">
    <w:abstractNumId w:val="29"/>
  </w:num>
  <w:num w:numId="10">
    <w:abstractNumId w:val="50"/>
  </w:num>
  <w:num w:numId="11">
    <w:abstractNumId w:val="35"/>
  </w:num>
  <w:num w:numId="12">
    <w:abstractNumId w:val="19"/>
  </w:num>
  <w:num w:numId="13">
    <w:abstractNumId w:val="52"/>
  </w:num>
  <w:num w:numId="14">
    <w:abstractNumId w:val="8"/>
  </w:num>
  <w:num w:numId="15">
    <w:abstractNumId w:val="2"/>
  </w:num>
  <w:num w:numId="16">
    <w:abstractNumId w:val="15"/>
  </w:num>
  <w:num w:numId="17">
    <w:abstractNumId w:val="33"/>
  </w:num>
  <w:num w:numId="18">
    <w:abstractNumId w:val="16"/>
  </w:num>
  <w:num w:numId="19">
    <w:abstractNumId w:val="3"/>
  </w:num>
  <w:num w:numId="20">
    <w:abstractNumId w:val="40"/>
  </w:num>
  <w:num w:numId="21">
    <w:abstractNumId w:val="23"/>
  </w:num>
  <w:num w:numId="22">
    <w:abstractNumId w:val="14"/>
  </w:num>
  <w:num w:numId="23">
    <w:abstractNumId w:val="45"/>
  </w:num>
  <w:num w:numId="24">
    <w:abstractNumId w:val="22"/>
  </w:num>
  <w:num w:numId="25">
    <w:abstractNumId w:val="5"/>
  </w:num>
  <w:num w:numId="26">
    <w:abstractNumId w:val="43"/>
  </w:num>
  <w:num w:numId="27">
    <w:abstractNumId w:val="44"/>
  </w:num>
  <w:num w:numId="28">
    <w:abstractNumId w:val="4"/>
  </w:num>
  <w:num w:numId="29">
    <w:abstractNumId w:val="34"/>
  </w:num>
  <w:num w:numId="30">
    <w:abstractNumId w:val="28"/>
  </w:num>
  <w:num w:numId="31">
    <w:abstractNumId w:val="6"/>
  </w:num>
  <w:num w:numId="32">
    <w:abstractNumId w:val="12"/>
  </w:num>
  <w:num w:numId="33">
    <w:abstractNumId w:val="24"/>
  </w:num>
  <w:num w:numId="34">
    <w:abstractNumId w:val="1"/>
  </w:num>
  <w:num w:numId="35">
    <w:abstractNumId w:val="26"/>
  </w:num>
  <w:num w:numId="36">
    <w:abstractNumId w:val="54"/>
  </w:num>
  <w:num w:numId="37">
    <w:abstractNumId w:val="36"/>
  </w:num>
  <w:num w:numId="38">
    <w:abstractNumId w:val="17"/>
  </w:num>
  <w:num w:numId="39">
    <w:abstractNumId w:val="7"/>
  </w:num>
  <w:num w:numId="40">
    <w:abstractNumId w:val="48"/>
  </w:num>
  <w:num w:numId="41">
    <w:abstractNumId w:val="49"/>
  </w:num>
  <w:num w:numId="42">
    <w:abstractNumId w:val="27"/>
  </w:num>
  <w:num w:numId="43">
    <w:abstractNumId w:val="10"/>
  </w:num>
  <w:num w:numId="44">
    <w:abstractNumId w:val="9"/>
  </w:num>
  <w:num w:numId="45">
    <w:abstractNumId w:val="37"/>
  </w:num>
  <w:num w:numId="46">
    <w:abstractNumId w:val="55"/>
  </w:num>
  <w:num w:numId="47">
    <w:abstractNumId w:val="39"/>
  </w:num>
  <w:num w:numId="48">
    <w:abstractNumId w:val="46"/>
  </w:num>
  <w:num w:numId="49">
    <w:abstractNumId w:val="25"/>
  </w:num>
  <w:num w:numId="50">
    <w:abstractNumId w:val="38"/>
  </w:num>
  <w:num w:numId="51">
    <w:abstractNumId w:val="31"/>
  </w:num>
  <w:num w:numId="52">
    <w:abstractNumId w:val="20"/>
  </w:num>
  <w:num w:numId="53">
    <w:abstractNumId w:val="0"/>
  </w:num>
  <w:num w:numId="54">
    <w:abstractNumId w:val="13"/>
  </w:num>
  <w:num w:numId="55">
    <w:abstractNumId w:val="30"/>
  </w:num>
  <w:num w:numId="56">
    <w:abstractNumId w:val="42"/>
  </w:num>
  <w:num w:numId="57">
    <w:abstractNumId w:val="41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bordersDoNotSurroundHeader/>
  <w:bordersDoNotSurroundFooter/>
  <w:hideSpelling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9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2A3"/>
    <w:rsid w:val="00002AE4"/>
    <w:rsid w:val="000146C3"/>
    <w:rsid w:val="00026061"/>
    <w:rsid w:val="00046C35"/>
    <w:rsid w:val="000649E5"/>
    <w:rsid w:val="00071889"/>
    <w:rsid w:val="00075DD0"/>
    <w:rsid w:val="000917B4"/>
    <w:rsid w:val="0009407D"/>
    <w:rsid w:val="000D0483"/>
    <w:rsid w:val="000F122C"/>
    <w:rsid w:val="000F2C77"/>
    <w:rsid w:val="0010070D"/>
    <w:rsid w:val="0011326D"/>
    <w:rsid w:val="0012606A"/>
    <w:rsid w:val="00134108"/>
    <w:rsid w:val="00144CED"/>
    <w:rsid w:val="00153A4E"/>
    <w:rsid w:val="00153FD9"/>
    <w:rsid w:val="00164854"/>
    <w:rsid w:val="001677D7"/>
    <w:rsid w:val="00171C98"/>
    <w:rsid w:val="00172D02"/>
    <w:rsid w:val="001738B2"/>
    <w:rsid w:val="00177E3D"/>
    <w:rsid w:val="00182AEF"/>
    <w:rsid w:val="00182C2B"/>
    <w:rsid w:val="00183E62"/>
    <w:rsid w:val="001963FC"/>
    <w:rsid w:val="001979C9"/>
    <w:rsid w:val="001B46F4"/>
    <w:rsid w:val="001B4D28"/>
    <w:rsid w:val="001B736B"/>
    <w:rsid w:val="001C2D3A"/>
    <w:rsid w:val="001D32DA"/>
    <w:rsid w:val="001D7BBC"/>
    <w:rsid w:val="001F4B80"/>
    <w:rsid w:val="001F5930"/>
    <w:rsid w:val="001F5DFD"/>
    <w:rsid w:val="001F6B7D"/>
    <w:rsid w:val="00201116"/>
    <w:rsid w:val="0021004D"/>
    <w:rsid w:val="00212472"/>
    <w:rsid w:val="00220E4C"/>
    <w:rsid w:val="00226529"/>
    <w:rsid w:val="002432B8"/>
    <w:rsid w:val="0024441C"/>
    <w:rsid w:val="00247B8B"/>
    <w:rsid w:val="002563F7"/>
    <w:rsid w:val="0026506C"/>
    <w:rsid w:val="00292545"/>
    <w:rsid w:val="002C2802"/>
    <w:rsid w:val="002C54C2"/>
    <w:rsid w:val="002C576B"/>
    <w:rsid w:val="002C72E0"/>
    <w:rsid w:val="002C7DE9"/>
    <w:rsid w:val="002D161B"/>
    <w:rsid w:val="002D2485"/>
    <w:rsid w:val="002D2B50"/>
    <w:rsid w:val="002E26BF"/>
    <w:rsid w:val="002E6D27"/>
    <w:rsid w:val="002F0170"/>
    <w:rsid w:val="002F3B27"/>
    <w:rsid w:val="00302C75"/>
    <w:rsid w:val="00305875"/>
    <w:rsid w:val="003058DA"/>
    <w:rsid w:val="00315FA5"/>
    <w:rsid w:val="003206CC"/>
    <w:rsid w:val="003227E3"/>
    <w:rsid w:val="00324D5B"/>
    <w:rsid w:val="00331CA1"/>
    <w:rsid w:val="003320A5"/>
    <w:rsid w:val="00332CC5"/>
    <w:rsid w:val="00337435"/>
    <w:rsid w:val="00345909"/>
    <w:rsid w:val="003518B8"/>
    <w:rsid w:val="00356A89"/>
    <w:rsid w:val="003767D8"/>
    <w:rsid w:val="003779F4"/>
    <w:rsid w:val="00386AC8"/>
    <w:rsid w:val="003876A0"/>
    <w:rsid w:val="0039111A"/>
    <w:rsid w:val="00392075"/>
    <w:rsid w:val="00392E8B"/>
    <w:rsid w:val="003A7E53"/>
    <w:rsid w:val="003B0DAD"/>
    <w:rsid w:val="003B586B"/>
    <w:rsid w:val="003C5AE2"/>
    <w:rsid w:val="003C6F6E"/>
    <w:rsid w:val="003D2FEB"/>
    <w:rsid w:val="0040729C"/>
    <w:rsid w:val="00415395"/>
    <w:rsid w:val="00425612"/>
    <w:rsid w:val="00427677"/>
    <w:rsid w:val="00440BCF"/>
    <w:rsid w:val="00447416"/>
    <w:rsid w:val="00451259"/>
    <w:rsid w:val="0046475B"/>
    <w:rsid w:val="0046485F"/>
    <w:rsid w:val="004664BD"/>
    <w:rsid w:val="004737BD"/>
    <w:rsid w:val="004840BD"/>
    <w:rsid w:val="00484803"/>
    <w:rsid w:val="00494104"/>
    <w:rsid w:val="00496DFB"/>
    <w:rsid w:val="004A02A3"/>
    <w:rsid w:val="004C6AB1"/>
    <w:rsid w:val="004D2A81"/>
    <w:rsid w:val="004D5852"/>
    <w:rsid w:val="004F0673"/>
    <w:rsid w:val="00500696"/>
    <w:rsid w:val="00500FC9"/>
    <w:rsid w:val="00515E95"/>
    <w:rsid w:val="00516953"/>
    <w:rsid w:val="005201FE"/>
    <w:rsid w:val="00525207"/>
    <w:rsid w:val="0053601D"/>
    <w:rsid w:val="00536081"/>
    <w:rsid w:val="00536285"/>
    <w:rsid w:val="00546442"/>
    <w:rsid w:val="00551B20"/>
    <w:rsid w:val="00552F4C"/>
    <w:rsid w:val="0055769D"/>
    <w:rsid w:val="005671DE"/>
    <w:rsid w:val="00567551"/>
    <w:rsid w:val="0057176D"/>
    <w:rsid w:val="00573FDB"/>
    <w:rsid w:val="00576FEA"/>
    <w:rsid w:val="00584B59"/>
    <w:rsid w:val="005A0D92"/>
    <w:rsid w:val="005A56A8"/>
    <w:rsid w:val="005B1152"/>
    <w:rsid w:val="005C1D29"/>
    <w:rsid w:val="005C4061"/>
    <w:rsid w:val="005D3105"/>
    <w:rsid w:val="005D6E66"/>
    <w:rsid w:val="005E4F0A"/>
    <w:rsid w:val="005F168D"/>
    <w:rsid w:val="005F24EA"/>
    <w:rsid w:val="005F5832"/>
    <w:rsid w:val="006116AB"/>
    <w:rsid w:val="00625745"/>
    <w:rsid w:val="006378F9"/>
    <w:rsid w:val="00641A66"/>
    <w:rsid w:val="00642351"/>
    <w:rsid w:val="00651ECC"/>
    <w:rsid w:val="00653231"/>
    <w:rsid w:val="0065565F"/>
    <w:rsid w:val="006615F2"/>
    <w:rsid w:val="00665DAB"/>
    <w:rsid w:val="006720B4"/>
    <w:rsid w:val="00672421"/>
    <w:rsid w:val="006726A9"/>
    <w:rsid w:val="0067592B"/>
    <w:rsid w:val="006A3AEB"/>
    <w:rsid w:val="006A6E46"/>
    <w:rsid w:val="006A7000"/>
    <w:rsid w:val="006B5C2A"/>
    <w:rsid w:val="006C5ED6"/>
    <w:rsid w:val="006D6A88"/>
    <w:rsid w:val="006D74DF"/>
    <w:rsid w:val="006E0299"/>
    <w:rsid w:val="006F1D1B"/>
    <w:rsid w:val="00704E51"/>
    <w:rsid w:val="00705FFF"/>
    <w:rsid w:val="007174E1"/>
    <w:rsid w:val="00722C6C"/>
    <w:rsid w:val="0072407C"/>
    <w:rsid w:val="00727450"/>
    <w:rsid w:val="0073106F"/>
    <w:rsid w:val="007334DE"/>
    <w:rsid w:val="00740AE3"/>
    <w:rsid w:val="00752109"/>
    <w:rsid w:val="00757FD9"/>
    <w:rsid w:val="00780C7B"/>
    <w:rsid w:val="00793DCC"/>
    <w:rsid w:val="007A3947"/>
    <w:rsid w:val="007B0C27"/>
    <w:rsid w:val="007D3B5D"/>
    <w:rsid w:val="007E5B41"/>
    <w:rsid w:val="007E7F6C"/>
    <w:rsid w:val="00806900"/>
    <w:rsid w:val="00814772"/>
    <w:rsid w:val="00816DAD"/>
    <w:rsid w:val="00821184"/>
    <w:rsid w:val="00821B82"/>
    <w:rsid w:val="008319A6"/>
    <w:rsid w:val="00841273"/>
    <w:rsid w:val="00843634"/>
    <w:rsid w:val="00843A65"/>
    <w:rsid w:val="00861E43"/>
    <w:rsid w:val="008641D3"/>
    <w:rsid w:val="008713BE"/>
    <w:rsid w:val="00875126"/>
    <w:rsid w:val="00875FDC"/>
    <w:rsid w:val="00895791"/>
    <w:rsid w:val="008A072F"/>
    <w:rsid w:val="008A20E5"/>
    <w:rsid w:val="008A2619"/>
    <w:rsid w:val="008B0AFE"/>
    <w:rsid w:val="008B16F6"/>
    <w:rsid w:val="008B395D"/>
    <w:rsid w:val="0090112A"/>
    <w:rsid w:val="00901D13"/>
    <w:rsid w:val="00901D67"/>
    <w:rsid w:val="00903560"/>
    <w:rsid w:val="009116DD"/>
    <w:rsid w:val="0091771D"/>
    <w:rsid w:val="00926F27"/>
    <w:rsid w:val="00927CD5"/>
    <w:rsid w:val="009300E8"/>
    <w:rsid w:val="009351B2"/>
    <w:rsid w:val="00944FC4"/>
    <w:rsid w:val="00947C8A"/>
    <w:rsid w:val="00947EA3"/>
    <w:rsid w:val="00952FA1"/>
    <w:rsid w:val="00955C5B"/>
    <w:rsid w:val="00957FEE"/>
    <w:rsid w:val="00963F38"/>
    <w:rsid w:val="009666A0"/>
    <w:rsid w:val="009708BE"/>
    <w:rsid w:val="0099255F"/>
    <w:rsid w:val="00993262"/>
    <w:rsid w:val="009A19F4"/>
    <w:rsid w:val="009A606D"/>
    <w:rsid w:val="009B2FCF"/>
    <w:rsid w:val="009B53AC"/>
    <w:rsid w:val="009B693E"/>
    <w:rsid w:val="009B715C"/>
    <w:rsid w:val="009C1535"/>
    <w:rsid w:val="009E1C27"/>
    <w:rsid w:val="00A067DD"/>
    <w:rsid w:val="00A073A6"/>
    <w:rsid w:val="00A202BF"/>
    <w:rsid w:val="00A21084"/>
    <w:rsid w:val="00A3153A"/>
    <w:rsid w:val="00A32EED"/>
    <w:rsid w:val="00A33826"/>
    <w:rsid w:val="00A3620F"/>
    <w:rsid w:val="00A41996"/>
    <w:rsid w:val="00A42997"/>
    <w:rsid w:val="00A442A3"/>
    <w:rsid w:val="00A57582"/>
    <w:rsid w:val="00A616F8"/>
    <w:rsid w:val="00A62F44"/>
    <w:rsid w:val="00A67746"/>
    <w:rsid w:val="00A77964"/>
    <w:rsid w:val="00A800A3"/>
    <w:rsid w:val="00A84044"/>
    <w:rsid w:val="00A92B19"/>
    <w:rsid w:val="00A93F88"/>
    <w:rsid w:val="00AB5593"/>
    <w:rsid w:val="00AC65A9"/>
    <w:rsid w:val="00AD2E80"/>
    <w:rsid w:val="00AD5CD5"/>
    <w:rsid w:val="00AE00C8"/>
    <w:rsid w:val="00AE0107"/>
    <w:rsid w:val="00AE253C"/>
    <w:rsid w:val="00AE6B5D"/>
    <w:rsid w:val="00AF218F"/>
    <w:rsid w:val="00B00BD6"/>
    <w:rsid w:val="00B2151F"/>
    <w:rsid w:val="00B21A70"/>
    <w:rsid w:val="00B325F9"/>
    <w:rsid w:val="00B33DA5"/>
    <w:rsid w:val="00B35A71"/>
    <w:rsid w:val="00B42191"/>
    <w:rsid w:val="00B428B9"/>
    <w:rsid w:val="00B52CE8"/>
    <w:rsid w:val="00B53494"/>
    <w:rsid w:val="00B54A6D"/>
    <w:rsid w:val="00B62258"/>
    <w:rsid w:val="00B8665C"/>
    <w:rsid w:val="00B90F76"/>
    <w:rsid w:val="00B92498"/>
    <w:rsid w:val="00BA4A76"/>
    <w:rsid w:val="00BA65BF"/>
    <w:rsid w:val="00BA7819"/>
    <w:rsid w:val="00BB3275"/>
    <w:rsid w:val="00BB4CF9"/>
    <w:rsid w:val="00BB512A"/>
    <w:rsid w:val="00BB59B5"/>
    <w:rsid w:val="00BC38B8"/>
    <w:rsid w:val="00BC4D6B"/>
    <w:rsid w:val="00BD3255"/>
    <w:rsid w:val="00BD60C7"/>
    <w:rsid w:val="00BD680A"/>
    <w:rsid w:val="00BF0285"/>
    <w:rsid w:val="00C04E02"/>
    <w:rsid w:val="00C137EF"/>
    <w:rsid w:val="00C1693F"/>
    <w:rsid w:val="00C32AE9"/>
    <w:rsid w:val="00C40902"/>
    <w:rsid w:val="00C443C3"/>
    <w:rsid w:val="00C570FA"/>
    <w:rsid w:val="00C57BDC"/>
    <w:rsid w:val="00C62E89"/>
    <w:rsid w:val="00C64447"/>
    <w:rsid w:val="00C93E43"/>
    <w:rsid w:val="00CA5CA7"/>
    <w:rsid w:val="00CA73E6"/>
    <w:rsid w:val="00CC14C4"/>
    <w:rsid w:val="00CC2181"/>
    <w:rsid w:val="00CC5E09"/>
    <w:rsid w:val="00CD30AE"/>
    <w:rsid w:val="00CD4EEC"/>
    <w:rsid w:val="00CD5744"/>
    <w:rsid w:val="00CD57D6"/>
    <w:rsid w:val="00CF7D29"/>
    <w:rsid w:val="00D148CC"/>
    <w:rsid w:val="00D214F6"/>
    <w:rsid w:val="00D31FE8"/>
    <w:rsid w:val="00D5303B"/>
    <w:rsid w:val="00D740A4"/>
    <w:rsid w:val="00D850DF"/>
    <w:rsid w:val="00D857EF"/>
    <w:rsid w:val="00D87DF5"/>
    <w:rsid w:val="00D96E91"/>
    <w:rsid w:val="00DA4C44"/>
    <w:rsid w:val="00DB3FB3"/>
    <w:rsid w:val="00DC5404"/>
    <w:rsid w:val="00DE347A"/>
    <w:rsid w:val="00DF5E54"/>
    <w:rsid w:val="00DF636A"/>
    <w:rsid w:val="00DF6C6D"/>
    <w:rsid w:val="00E10C90"/>
    <w:rsid w:val="00E16D26"/>
    <w:rsid w:val="00E27C68"/>
    <w:rsid w:val="00E3489B"/>
    <w:rsid w:val="00E36659"/>
    <w:rsid w:val="00E443E4"/>
    <w:rsid w:val="00E44810"/>
    <w:rsid w:val="00E467DB"/>
    <w:rsid w:val="00E517DE"/>
    <w:rsid w:val="00E54A05"/>
    <w:rsid w:val="00E55080"/>
    <w:rsid w:val="00E6482F"/>
    <w:rsid w:val="00E6515F"/>
    <w:rsid w:val="00E65A76"/>
    <w:rsid w:val="00E86626"/>
    <w:rsid w:val="00E94DCF"/>
    <w:rsid w:val="00EA0D15"/>
    <w:rsid w:val="00EA1ADF"/>
    <w:rsid w:val="00EA36F1"/>
    <w:rsid w:val="00ED29BE"/>
    <w:rsid w:val="00EE1342"/>
    <w:rsid w:val="00EE27E8"/>
    <w:rsid w:val="00EE3F44"/>
    <w:rsid w:val="00EF4BFD"/>
    <w:rsid w:val="00EF648A"/>
    <w:rsid w:val="00F06A18"/>
    <w:rsid w:val="00F13221"/>
    <w:rsid w:val="00F14705"/>
    <w:rsid w:val="00F25831"/>
    <w:rsid w:val="00F332D3"/>
    <w:rsid w:val="00F42DE3"/>
    <w:rsid w:val="00F43E95"/>
    <w:rsid w:val="00F54EF5"/>
    <w:rsid w:val="00F57DF7"/>
    <w:rsid w:val="00F7326D"/>
    <w:rsid w:val="00F74D94"/>
    <w:rsid w:val="00F84A7D"/>
    <w:rsid w:val="00F913DF"/>
    <w:rsid w:val="00F92FCF"/>
    <w:rsid w:val="00F93550"/>
    <w:rsid w:val="00F95249"/>
    <w:rsid w:val="00F976D7"/>
    <w:rsid w:val="00FC53C1"/>
    <w:rsid w:val="00FD4DBF"/>
    <w:rsid w:val="00FD58D1"/>
    <w:rsid w:val="00FE1887"/>
    <w:rsid w:val="00FF1122"/>
    <w:rsid w:val="00FF5880"/>
    <w:rsid w:val="00FF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2A3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006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006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rFonts w:ascii="Calibri" w:eastAsia="宋体" w:hAnsi="Calibri" w:cs="Times New Roman"/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1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0069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ind w:firstLineChars="200" w:firstLine="200"/>
    </w:pPr>
  </w:style>
  <w:style w:type="paragraph" w:styleId="a6">
    <w:name w:val="header"/>
    <w:basedOn w:val="a0"/>
    <w:link w:val="Char"/>
    <w:uiPriority w:val="99"/>
    <w:unhideWhenUsed/>
    <w:rsid w:val="00A44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A442A3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A4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A442A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2"/>
    <w:uiPriority w:val="59"/>
    <w:rsid w:val="00A442A3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2"/>
    <w:uiPriority w:val="60"/>
    <w:rsid w:val="00A442A3"/>
    <w:rPr>
      <w:rFonts w:ascii="Calibri" w:eastAsia="宋体" w:hAnsi="Calibri" w:cs="Times New Roman"/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9">
    <w:name w:val="Title"/>
    <w:basedOn w:val="a0"/>
    <w:next w:val="a0"/>
    <w:link w:val="Char1"/>
    <w:uiPriority w:val="10"/>
    <w:qFormat/>
    <w:rsid w:val="00A442A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1"/>
    <w:link w:val="a9"/>
    <w:uiPriority w:val="10"/>
    <w:rsid w:val="00A442A3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Balloon Text"/>
    <w:basedOn w:val="a0"/>
    <w:link w:val="Char2"/>
    <w:uiPriority w:val="99"/>
    <w:semiHidden/>
    <w:unhideWhenUsed/>
    <w:rsid w:val="00A442A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A442A3"/>
    <w:rPr>
      <w:rFonts w:ascii="Calibri" w:eastAsia="宋体" w:hAnsi="Calibri" w:cs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A442A3"/>
    <w:rPr>
      <w:color w:val="0000FF"/>
      <w:u w:val="single"/>
    </w:rPr>
  </w:style>
  <w:style w:type="character" w:styleId="ac">
    <w:name w:val="Strong"/>
    <w:basedOn w:val="a1"/>
    <w:uiPriority w:val="22"/>
    <w:qFormat/>
    <w:rsid w:val="00A442A3"/>
    <w:rPr>
      <w:b/>
      <w:bCs/>
    </w:rPr>
  </w:style>
  <w:style w:type="paragraph" w:styleId="ad">
    <w:name w:val="Document Map"/>
    <w:basedOn w:val="a0"/>
    <w:link w:val="Char3"/>
    <w:uiPriority w:val="99"/>
    <w:semiHidden/>
    <w:unhideWhenUsed/>
    <w:rsid w:val="00A442A3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d"/>
    <w:uiPriority w:val="99"/>
    <w:semiHidden/>
    <w:rsid w:val="00A442A3"/>
    <w:rPr>
      <w:rFonts w:ascii="宋体" w:eastAsia="宋体" w:hAnsi="Calibri" w:cs="Times New Roman"/>
      <w:sz w:val="18"/>
      <w:szCs w:val="18"/>
    </w:rPr>
  </w:style>
  <w:style w:type="character" w:styleId="ae">
    <w:name w:val="Emphasis"/>
    <w:basedOn w:val="a1"/>
    <w:uiPriority w:val="20"/>
    <w:qFormat/>
    <w:rsid w:val="00A442A3"/>
    <w:rPr>
      <w:i/>
      <w:iCs/>
    </w:rPr>
  </w:style>
  <w:style w:type="paragraph" w:styleId="TOC">
    <w:name w:val="TOC Heading"/>
    <w:basedOn w:val="1"/>
    <w:next w:val="a0"/>
    <w:uiPriority w:val="39"/>
    <w:semiHidden/>
    <w:unhideWhenUsed/>
    <w:qFormat/>
    <w:rsid w:val="00A442A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A442A3"/>
  </w:style>
  <w:style w:type="paragraph" w:styleId="20">
    <w:name w:val="toc 2"/>
    <w:basedOn w:val="a0"/>
    <w:next w:val="a0"/>
    <w:autoRedefine/>
    <w:uiPriority w:val="39"/>
    <w:unhideWhenUsed/>
    <w:rsid w:val="00A442A3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A442A3"/>
    <w:pPr>
      <w:ind w:leftChars="400" w:left="840"/>
    </w:pPr>
  </w:style>
  <w:style w:type="character" w:styleId="af">
    <w:name w:val="Intense Emphasis"/>
    <w:basedOn w:val="a1"/>
    <w:uiPriority w:val="21"/>
    <w:qFormat/>
    <w:rsid w:val="00A442A3"/>
    <w:rPr>
      <w:b/>
      <w:bCs/>
      <w:i/>
      <w:iCs/>
      <w:color w:val="4F81BD"/>
    </w:rPr>
  </w:style>
  <w:style w:type="paragraph" w:styleId="HTML">
    <w:name w:val="HTML Preformatted"/>
    <w:basedOn w:val="a0"/>
    <w:link w:val="HTMLChar"/>
    <w:uiPriority w:val="99"/>
    <w:semiHidden/>
    <w:unhideWhenUsed/>
    <w:rsid w:val="00A44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442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A442A3"/>
    <w:rPr>
      <w:rFonts w:ascii="宋体" w:eastAsia="宋体" w:hAnsi="宋体" w:cs="宋体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42A3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0"/>
    <w:next w:val="a0"/>
    <w:autoRedefine/>
    <w:uiPriority w:val="39"/>
    <w:unhideWhenUsed/>
    <w:rsid w:val="00A442A3"/>
    <w:pPr>
      <w:spacing w:line="240" w:lineRule="auto"/>
      <w:ind w:leftChars="800" w:left="1680"/>
    </w:pPr>
    <w:rPr>
      <w:sz w:val="21"/>
    </w:rPr>
  </w:style>
  <w:style w:type="paragraph" w:styleId="60">
    <w:name w:val="toc 6"/>
    <w:basedOn w:val="a0"/>
    <w:next w:val="a0"/>
    <w:autoRedefine/>
    <w:uiPriority w:val="39"/>
    <w:unhideWhenUsed/>
    <w:rsid w:val="00A442A3"/>
    <w:pPr>
      <w:spacing w:line="240" w:lineRule="auto"/>
      <w:ind w:leftChars="1000" w:left="2100"/>
    </w:pPr>
    <w:rPr>
      <w:sz w:val="21"/>
    </w:rPr>
  </w:style>
  <w:style w:type="paragraph" w:styleId="70">
    <w:name w:val="toc 7"/>
    <w:basedOn w:val="a0"/>
    <w:next w:val="a0"/>
    <w:autoRedefine/>
    <w:uiPriority w:val="39"/>
    <w:unhideWhenUsed/>
    <w:rsid w:val="00A442A3"/>
    <w:pPr>
      <w:spacing w:line="240" w:lineRule="auto"/>
      <w:ind w:leftChars="1200" w:left="2520"/>
    </w:pPr>
    <w:rPr>
      <w:sz w:val="21"/>
    </w:rPr>
  </w:style>
  <w:style w:type="paragraph" w:styleId="80">
    <w:name w:val="toc 8"/>
    <w:basedOn w:val="a0"/>
    <w:next w:val="a0"/>
    <w:autoRedefine/>
    <w:uiPriority w:val="39"/>
    <w:unhideWhenUsed/>
    <w:rsid w:val="00A442A3"/>
    <w:pPr>
      <w:spacing w:line="240" w:lineRule="auto"/>
      <w:ind w:leftChars="1400" w:left="2940"/>
    </w:pPr>
    <w:rPr>
      <w:sz w:val="21"/>
    </w:rPr>
  </w:style>
  <w:style w:type="paragraph" w:styleId="90">
    <w:name w:val="toc 9"/>
    <w:basedOn w:val="a0"/>
    <w:next w:val="a0"/>
    <w:autoRedefine/>
    <w:uiPriority w:val="39"/>
    <w:unhideWhenUsed/>
    <w:rsid w:val="00A442A3"/>
    <w:pPr>
      <w:spacing w:line="240" w:lineRule="auto"/>
      <w:ind w:leftChars="1600" w:left="3360"/>
    </w:pPr>
    <w:rPr>
      <w:sz w:val="21"/>
    </w:rPr>
  </w:style>
  <w:style w:type="character" w:customStyle="1" w:styleId="java-punctuation">
    <w:name w:val="java-punctuation"/>
    <w:basedOn w:val="a1"/>
    <w:rsid w:val="00821184"/>
    <w:rPr>
      <w:color w:val="000000"/>
    </w:rPr>
  </w:style>
  <w:style w:type="character" w:customStyle="1" w:styleId="java-variable">
    <w:name w:val="java-variable"/>
    <w:basedOn w:val="a1"/>
    <w:rsid w:val="00821184"/>
    <w:rPr>
      <w:color w:val="000000"/>
    </w:rPr>
  </w:style>
  <w:style w:type="character" w:customStyle="1" w:styleId="java-string">
    <w:name w:val="java-string"/>
    <w:basedOn w:val="a1"/>
    <w:rsid w:val="00821184"/>
    <w:rPr>
      <w:color w:val="0000FF"/>
    </w:rPr>
  </w:style>
  <w:style w:type="character" w:customStyle="1" w:styleId="java-operator">
    <w:name w:val="java-operator"/>
    <w:basedOn w:val="a1"/>
    <w:rsid w:val="00484803"/>
    <w:rPr>
      <w:color w:val="800080"/>
    </w:rPr>
  </w:style>
  <w:style w:type="character" w:customStyle="1" w:styleId="whitespace">
    <w:name w:val="whitespace"/>
    <w:basedOn w:val="a1"/>
    <w:rsid w:val="00901D67"/>
  </w:style>
  <w:style w:type="character" w:customStyle="1" w:styleId="apple-converted-space">
    <w:name w:val="apple-converted-space"/>
    <w:basedOn w:val="a1"/>
    <w:rsid w:val="001F4B80"/>
  </w:style>
  <w:style w:type="paragraph" w:styleId="af0">
    <w:name w:val="No Spacing"/>
    <w:uiPriority w:val="1"/>
    <w:qFormat/>
    <w:rsid w:val="00356A89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customStyle="1" w:styleId="11">
    <w:name w:val="注释样式1"/>
    <w:basedOn w:val="a0"/>
    <w:link w:val="1Char0"/>
    <w:qFormat/>
    <w:rsid w:val="00F976D7"/>
    <w:pPr>
      <w:spacing w:beforeLines="50" w:afterLines="50"/>
      <w:ind w:firstLineChars="200" w:firstLine="480"/>
    </w:pPr>
    <w:rPr>
      <w:rFonts w:ascii="Arial" w:hAnsi="Arial"/>
      <w:i/>
      <w:color w:val="0000FF"/>
      <w:szCs w:val="24"/>
    </w:rPr>
  </w:style>
  <w:style w:type="character" w:customStyle="1" w:styleId="1Char0">
    <w:name w:val="注释样式1 Char"/>
    <w:basedOn w:val="a1"/>
    <w:link w:val="11"/>
    <w:rsid w:val="00F976D7"/>
    <w:rPr>
      <w:rFonts w:ascii="Arial" w:eastAsia="宋体" w:hAnsi="Arial" w:cs="Times New Roman"/>
      <w:i/>
      <w:color w:val="0000F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8809">
                      <w:marLeft w:val="0"/>
                      <w:marRight w:val="0"/>
                      <w:marTop w:val="0"/>
                      <w:marBottom w:val="121"/>
                      <w:divBdr>
                        <w:top w:val="single" w:sz="4" w:space="0" w:color="6BB7E7"/>
                        <w:left w:val="single" w:sz="4" w:space="0" w:color="6BB7E7"/>
                        <w:bottom w:val="single" w:sz="4" w:space="0" w:color="6BB7E7"/>
                        <w:right w:val="single" w:sz="4" w:space="0" w:color="6BB7E7"/>
                      </w:divBdr>
                      <w:divsChild>
                        <w:div w:id="237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78:5555/cms_bpm/service/ArchiveService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g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D809-DCD7-4D24-BB10-B933BD35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1017</TotalTime>
  <Pages>3</Pages>
  <Words>219</Words>
  <Characters>1249</Characters>
  <Application>Microsoft Office Word</Application>
  <DocSecurity>0</DocSecurity>
  <Lines>10</Lines>
  <Paragraphs>2</Paragraphs>
  <ScaleCrop>false</ScaleCrop>
  <Company>Sky123.Org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Dongate</cp:lastModifiedBy>
  <cp:revision>45</cp:revision>
  <dcterms:created xsi:type="dcterms:W3CDTF">2012-12-12T11:16:00Z</dcterms:created>
  <dcterms:modified xsi:type="dcterms:W3CDTF">2013-02-22T06:02:00Z</dcterms:modified>
</cp:coreProperties>
</file>