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96" w:rsidRDefault="003B79F9" w:rsidP="003B79F9">
      <w:pPr>
        <w:pStyle w:val="a6"/>
        <w:rPr>
          <w:rFonts w:hint="eastAsia"/>
        </w:rPr>
      </w:pPr>
      <w:r>
        <w:rPr>
          <w:rFonts w:hint="eastAsia"/>
        </w:rPr>
        <w:t>使用本地线程变量存储当前组织</w:t>
      </w:r>
    </w:p>
    <w:p w:rsidR="003B79F9" w:rsidRDefault="003B79F9" w:rsidP="003B79F9">
      <w:pPr>
        <w:pStyle w:val="1"/>
        <w:rPr>
          <w:rFonts w:hint="eastAsia"/>
        </w:rPr>
      </w:pPr>
      <w:r>
        <w:rPr>
          <w:rFonts w:hint="eastAsia"/>
        </w:rPr>
        <w:t>概要说明</w:t>
      </w:r>
    </w:p>
    <w:p w:rsidR="003B79F9" w:rsidRDefault="003B79F9" w:rsidP="003B79F9">
      <w:pPr>
        <w:rPr>
          <w:rFonts w:hint="eastAsia"/>
        </w:rPr>
      </w:pPr>
      <w:r>
        <w:rPr>
          <w:rFonts w:hint="eastAsia"/>
        </w:rPr>
        <w:t>在我们系统开发中，最经常需要使用的是获取当前登录用户，当前用户登录的组织等等，一般情况下我们需要使用</w:t>
      </w:r>
      <w:r>
        <w:rPr>
          <w:rFonts w:hint="eastAsia"/>
        </w:rPr>
        <w:t>session</w:t>
      </w:r>
      <w:r>
        <w:rPr>
          <w:rFonts w:hint="eastAsia"/>
        </w:rPr>
        <w:t>来进行获取。这个在</w:t>
      </w:r>
      <w:r>
        <w:rPr>
          <w:rFonts w:hint="eastAsia"/>
        </w:rPr>
        <w:t>web</w:t>
      </w:r>
      <w:r>
        <w:rPr>
          <w:rFonts w:hint="eastAsia"/>
        </w:rPr>
        <w:t>应用中是很常见的，这样以来就不可避免的各个地方都是有那个使用到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，其实业务代码中不要最好用到这样的</w:t>
      </w:r>
      <w:r>
        <w:rPr>
          <w:rFonts w:hint="eastAsia"/>
        </w:rPr>
        <w:t>API</w:t>
      </w:r>
      <w:r>
        <w:rPr>
          <w:rFonts w:hint="eastAsia"/>
        </w:rPr>
        <w:t>，因为这个代码只是业务相关代码和</w:t>
      </w:r>
      <w:r>
        <w:rPr>
          <w:rFonts w:hint="eastAsia"/>
        </w:rPr>
        <w:t>web</w:t>
      </w:r>
      <w:r>
        <w:rPr>
          <w:rFonts w:hint="eastAsia"/>
        </w:rPr>
        <w:t>没有关系。</w:t>
      </w:r>
    </w:p>
    <w:p w:rsidR="003B79F9" w:rsidRDefault="003B79F9" w:rsidP="003B79F9">
      <w:pPr>
        <w:rPr>
          <w:rFonts w:hint="eastAsia"/>
        </w:rPr>
      </w:pPr>
      <w:r>
        <w:rPr>
          <w:rFonts w:hint="eastAsia"/>
        </w:rPr>
        <w:t>在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提供了一个</w:t>
      </w:r>
      <w:r>
        <w:rPr>
          <w:rFonts w:hint="eastAsia"/>
        </w:rPr>
        <w:t xml:space="preserve">ThreadLocal </w:t>
      </w:r>
      <w:r>
        <w:rPr>
          <w:rFonts w:hint="eastAsia"/>
        </w:rPr>
        <w:t>本地线程变量，这个变量只和当前进程有关系，我们可以这样理解，一个</w:t>
      </w:r>
      <w:r>
        <w:rPr>
          <w:rFonts w:hint="eastAsia"/>
        </w:rPr>
        <w:t>http</w:t>
      </w:r>
      <w:r>
        <w:rPr>
          <w:rFonts w:hint="eastAsia"/>
        </w:rPr>
        <w:t>请求就是一个线程，我们的线程变量和一个请求进行绑定。这样我们使用一个线程变量保存当前与线程相关的数据，比如当前登录用户，当前登录的组织，就很自然了。</w:t>
      </w:r>
    </w:p>
    <w:p w:rsidR="003B79F9" w:rsidRDefault="003B79F9" w:rsidP="003B79F9">
      <w:pPr>
        <w:rPr>
          <w:rFonts w:hint="eastAsia"/>
        </w:rPr>
      </w:pPr>
    </w:p>
    <w:p w:rsidR="003B79F9" w:rsidRDefault="003B79F9" w:rsidP="003B79F9">
      <w:pPr>
        <w:pStyle w:val="1"/>
        <w:rPr>
          <w:rFonts w:hint="eastAsia"/>
        </w:rPr>
      </w:pPr>
      <w:r>
        <w:rPr>
          <w:rFonts w:hint="eastAsia"/>
        </w:rPr>
        <w:t>实现方案</w:t>
      </w:r>
    </w:p>
    <w:p w:rsidR="003B79F9" w:rsidRDefault="003B79F9" w:rsidP="003B79F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用户登录后我们实现一个过滤器，这个过滤器负责获取当前用户的组织数据并把当前组织放到</w:t>
      </w:r>
      <w:r>
        <w:rPr>
          <w:rFonts w:hint="eastAsia"/>
        </w:rPr>
        <w:t>session</w:t>
      </w:r>
      <w:r>
        <w:rPr>
          <w:rFonts w:hint="eastAsia"/>
        </w:rPr>
        <w:t>中。</w:t>
      </w:r>
    </w:p>
    <w:p w:rsidR="003B79F9" w:rsidRDefault="003B79F9" w:rsidP="003B79F9">
      <w:pPr>
        <w:rPr>
          <w:rFonts w:hint="eastAsia"/>
        </w:rPr>
      </w:pPr>
    </w:p>
    <w:p w:rsidR="003B79F9" w:rsidRDefault="003B79F9" w:rsidP="003B79F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在实现一个</w:t>
      </w:r>
      <w:r>
        <w:rPr>
          <w:rFonts w:hint="eastAsia"/>
        </w:rPr>
        <w:t>session</w:t>
      </w:r>
      <w:r>
        <w:rPr>
          <w:rFonts w:hint="eastAsia"/>
        </w:rPr>
        <w:t>监听器，监听这个组织的</w:t>
      </w:r>
      <w:r>
        <w:rPr>
          <w:rFonts w:hint="eastAsia"/>
        </w:rPr>
        <w:t>session</w:t>
      </w:r>
      <w:r>
        <w:rPr>
          <w:rFonts w:hint="eastAsia"/>
        </w:rPr>
        <w:t>变化，并把</w:t>
      </w:r>
      <w:r>
        <w:rPr>
          <w:rFonts w:hint="eastAsia"/>
        </w:rPr>
        <w:t>session</w:t>
      </w:r>
      <w:r>
        <w:rPr>
          <w:rFonts w:hint="eastAsia"/>
        </w:rPr>
        <w:t>的组织数据设置到当前线程变量中，这样我们就可以代码中获取到当前组织了。</w:t>
      </w:r>
    </w:p>
    <w:p w:rsidR="003B79F9" w:rsidRDefault="003B79F9" w:rsidP="003B79F9">
      <w:pPr>
        <w:rPr>
          <w:rFonts w:hint="eastAsia"/>
        </w:rPr>
      </w:pPr>
    </w:p>
    <w:p w:rsidR="003B79F9" w:rsidRDefault="003B79F9" w:rsidP="003B79F9">
      <w:pPr>
        <w:rPr>
          <w:rFonts w:hint="eastAsia"/>
        </w:rPr>
      </w:pPr>
    </w:p>
    <w:p w:rsidR="003B79F9" w:rsidRDefault="003B79F9" w:rsidP="003B79F9">
      <w:pPr>
        <w:pStyle w:val="1"/>
        <w:rPr>
          <w:rFonts w:hint="eastAsia"/>
        </w:rPr>
      </w:pPr>
      <w:r>
        <w:rPr>
          <w:rFonts w:hint="eastAsia"/>
        </w:rPr>
        <w:t>实现细节</w:t>
      </w:r>
    </w:p>
    <w:p w:rsidR="003B79F9" w:rsidRDefault="003B79F9" w:rsidP="003B79F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过滤器实现类</w:t>
      </w:r>
    </w:p>
    <w:p w:rsidR="003B79F9" w:rsidRDefault="003B79F9" w:rsidP="003B79F9">
      <w:pPr>
        <w:pStyle w:val="a4"/>
        <w:ind w:left="360" w:firstLineChars="0" w:firstLine="0"/>
        <w:rPr>
          <w:rFonts w:hint="eastAsia"/>
        </w:rPr>
      </w:pPr>
      <w:r w:rsidRPr="003B79F9">
        <w:t>com.hotent.platform.web.filter.CurrentProfileFilter</w:t>
      </w:r>
    </w:p>
    <w:p w:rsidR="003B79F9" w:rsidRDefault="003B79F9" w:rsidP="003B79F9">
      <w:pPr>
        <w:pStyle w:val="a4"/>
        <w:ind w:left="360" w:firstLineChars="0" w:firstLine="0"/>
        <w:rPr>
          <w:rFonts w:hint="eastAsia"/>
        </w:rPr>
      </w:pPr>
    </w:p>
    <w:p w:rsidR="003B79F9" w:rsidRDefault="003B79F9" w:rsidP="003B79F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过滤器的功能获取当前人的组织数据，并把这个组织数据放到</w:t>
      </w:r>
      <w:r>
        <w:rPr>
          <w:rFonts w:hint="eastAsia"/>
        </w:rPr>
        <w:t>session</w:t>
      </w:r>
      <w:r>
        <w:rPr>
          <w:rFonts w:hint="eastAsia"/>
        </w:rPr>
        <w:t>中。</w:t>
      </w:r>
    </w:p>
    <w:p w:rsidR="003B79F9" w:rsidRDefault="003B79F9" w:rsidP="003B79F9">
      <w:pPr>
        <w:pStyle w:val="a4"/>
        <w:ind w:left="360" w:firstLineChars="0" w:firstLine="0"/>
        <w:rPr>
          <w:rFonts w:hint="eastAsia"/>
        </w:rPr>
      </w:pPr>
    </w:p>
    <w:p w:rsidR="003B79F9" w:rsidRDefault="003B79F9" w:rsidP="003B79F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配置到</w:t>
      </w:r>
      <w:r>
        <w:rPr>
          <w:rFonts w:hint="eastAsia"/>
        </w:rPr>
        <w:t>app-security.xml</w:t>
      </w:r>
      <w:r>
        <w:rPr>
          <w:rFonts w:hint="eastAsia"/>
        </w:rPr>
        <w:t>文件中。</w:t>
      </w:r>
    </w:p>
    <w:p w:rsidR="003B79F9" w:rsidRDefault="003B79F9" w:rsidP="003B79F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5981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F9" w:rsidRDefault="003B79F9" w:rsidP="003B79F9">
      <w:pPr>
        <w:pStyle w:val="a4"/>
        <w:ind w:left="360" w:firstLineChars="0" w:firstLine="0"/>
        <w:rPr>
          <w:rFonts w:hint="eastAsia"/>
        </w:rPr>
      </w:pPr>
    </w:p>
    <w:p w:rsidR="003B79F9" w:rsidRPr="003B79F9" w:rsidRDefault="003B79F9" w:rsidP="003B79F9">
      <w:pPr>
        <w:pStyle w:val="a4"/>
        <w:ind w:left="360" w:firstLineChars="0" w:firstLine="0"/>
        <w:rPr>
          <w:rFonts w:hint="eastAsia"/>
        </w:rPr>
      </w:pPr>
    </w:p>
    <w:p w:rsidR="003B79F9" w:rsidRDefault="003B79F9" w:rsidP="003B79F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监听器</w:t>
      </w:r>
    </w:p>
    <w:p w:rsidR="003B79F9" w:rsidRDefault="003B79F9" w:rsidP="003B79F9">
      <w:pPr>
        <w:pStyle w:val="a4"/>
        <w:ind w:left="360" w:firstLineChars="0" w:firstLine="0"/>
        <w:rPr>
          <w:rFonts w:hint="eastAsia"/>
        </w:rPr>
      </w:pPr>
    </w:p>
    <w:p w:rsidR="003B79F9" w:rsidRDefault="003B79F9" w:rsidP="003B79F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实现类：</w:t>
      </w:r>
    </w:p>
    <w:p w:rsidR="003B79F9" w:rsidRDefault="003B79F9" w:rsidP="003B79F9">
      <w:pPr>
        <w:pStyle w:val="a4"/>
        <w:ind w:left="360" w:firstLineChars="0" w:firstLine="0"/>
        <w:rPr>
          <w:rFonts w:hint="eastAsia"/>
        </w:rPr>
      </w:pPr>
      <w:r w:rsidRPr="003B79F9">
        <w:t>com.hotent.platform.web.listener.CurrentProfileListener</w:t>
      </w:r>
    </w:p>
    <w:p w:rsidR="003B79F9" w:rsidRDefault="003B79F9" w:rsidP="003B79F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这个类实现将组织对象设置到线程变量中。</w:t>
      </w:r>
    </w:p>
    <w:p w:rsidR="003B79F9" w:rsidRDefault="003B79F9" w:rsidP="003B79F9">
      <w:pPr>
        <w:pStyle w:val="a4"/>
        <w:ind w:left="360" w:firstLineChars="0" w:firstLine="0"/>
        <w:rPr>
          <w:rFonts w:hint="eastAsia"/>
        </w:rPr>
      </w:pPr>
    </w:p>
    <w:p w:rsidR="003B79F9" w:rsidRDefault="003B79F9" w:rsidP="003B79F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实现代码如下：</w:t>
      </w:r>
    </w:p>
    <w:p w:rsidR="003B79F9" w:rsidRDefault="003B79F9" w:rsidP="003B79F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6098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0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F9" w:rsidRDefault="003B79F9" w:rsidP="003B79F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这个监听器监听了</w:t>
      </w:r>
      <w:r>
        <w:rPr>
          <w:rFonts w:hint="eastAsia"/>
        </w:rPr>
        <w:t>session</w:t>
      </w:r>
      <w:r>
        <w:rPr>
          <w:rFonts w:hint="eastAsia"/>
        </w:rPr>
        <w:t>的变化，尤其需要注意的是</w:t>
      </w:r>
      <w:r>
        <w:rPr>
          <w:rFonts w:hint="eastAsia"/>
        </w:rPr>
        <w:t>attributeReplaced</w:t>
      </w:r>
      <w:r>
        <w:rPr>
          <w:rFonts w:hint="eastAsia"/>
        </w:rPr>
        <w:t>方法，我们不能直接使用</w:t>
      </w:r>
      <w:r>
        <w:rPr>
          <w:rFonts w:hint="eastAsia"/>
        </w:rPr>
        <w:t>event.getValue()</w:t>
      </w:r>
      <w:r>
        <w:rPr>
          <w:rFonts w:hint="eastAsia"/>
        </w:rPr>
        <w:t>方法，这个方法获取的是替换之前的对象。</w:t>
      </w:r>
    </w:p>
    <w:p w:rsidR="003B79F9" w:rsidRDefault="003B79F9" w:rsidP="003B79F9">
      <w:pPr>
        <w:pStyle w:val="a4"/>
        <w:ind w:left="360" w:firstLineChars="0" w:firstLine="0"/>
        <w:rPr>
          <w:rFonts w:hint="eastAsia"/>
        </w:rPr>
      </w:pPr>
    </w:p>
    <w:p w:rsidR="003B79F9" w:rsidRDefault="003B79F9" w:rsidP="003B79F9">
      <w:pPr>
        <w:pStyle w:val="a4"/>
        <w:ind w:left="360" w:firstLineChars="0" w:firstLine="0"/>
        <w:rPr>
          <w:rFonts w:hint="eastAsia"/>
        </w:rPr>
      </w:pPr>
    </w:p>
    <w:p w:rsidR="003B79F9" w:rsidRDefault="003B79F9" w:rsidP="003B79F9">
      <w:pPr>
        <w:pStyle w:val="1"/>
        <w:rPr>
          <w:rFonts w:hint="eastAsia"/>
        </w:rPr>
      </w:pPr>
      <w:r>
        <w:rPr>
          <w:rFonts w:hint="eastAsia"/>
        </w:rPr>
        <w:lastRenderedPageBreak/>
        <w:t>线程变量设置类</w:t>
      </w:r>
    </w:p>
    <w:p w:rsidR="003B79F9" w:rsidRDefault="003B79F9" w:rsidP="003B79F9">
      <w:pPr>
        <w:rPr>
          <w:rFonts w:hint="eastAsia"/>
        </w:rPr>
      </w:pPr>
      <w:r w:rsidRPr="003B79F9">
        <w:t>com.hotent.core.util.ContextUtil</w:t>
      </w:r>
    </w:p>
    <w:p w:rsidR="003B79F9" w:rsidRDefault="003B79F9" w:rsidP="003B79F9">
      <w:pPr>
        <w:rPr>
          <w:rFonts w:hint="eastAsia"/>
        </w:rPr>
      </w:pPr>
    </w:p>
    <w:p w:rsidR="003B79F9" w:rsidRDefault="003B79F9" w:rsidP="003B79F9">
      <w:pPr>
        <w:rPr>
          <w:rFonts w:hint="eastAsia"/>
        </w:rPr>
      </w:pPr>
      <w:r>
        <w:rPr>
          <w:rFonts w:hint="eastAsia"/>
        </w:rPr>
        <w:t>相关代码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B79F9" w:rsidRDefault="003B79F9" w:rsidP="003B79F9">
      <w:pPr>
        <w:rPr>
          <w:rFonts w:hint="eastAsia"/>
        </w:rPr>
      </w:pPr>
    </w:p>
    <w:p w:rsidR="003B79F9" w:rsidRDefault="003B79F9" w:rsidP="003B79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77964" cy="37755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459" cy="377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F9" w:rsidRDefault="003B79F9" w:rsidP="003B79F9">
      <w:pPr>
        <w:rPr>
          <w:rFonts w:hint="eastAsia"/>
        </w:rPr>
      </w:pPr>
    </w:p>
    <w:p w:rsidR="003B79F9" w:rsidRDefault="003B79F9" w:rsidP="003B79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60702" cy="2697775"/>
            <wp:effectExtent l="19050" t="0" r="159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739" cy="2699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F9" w:rsidRDefault="003B79F9" w:rsidP="003B79F9">
      <w:pPr>
        <w:rPr>
          <w:rFonts w:hint="eastAsia"/>
        </w:rPr>
      </w:pPr>
    </w:p>
    <w:p w:rsidR="003B79F9" w:rsidRPr="003B79F9" w:rsidRDefault="003B79F9" w:rsidP="003B79F9">
      <w:pPr>
        <w:rPr>
          <w:rFonts w:hint="eastAsia"/>
        </w:rPr>
      </w:pPr>
      <w:r>
        <w:rPr>
          <w:rFonts w:hint="eastAsia"/>
        </w:rPr>
        <w:t>这样在系统中就可以简单的使用</w:t>
      </w:r>
      <w:r>
        <w:rPr>
          <w:rFonts w:hint="eastAsia"/>
        </w:rPr>
        <w:t>ContextUtil.getCurentOrg()</w:t>
      </w:r>
      <w:r>
        <w:rPr>
          <w:rFonts w:hint="eastAsia"/>
        </w:rPr>
        <w:t>获取到组织了。</w:t>
      </w:r>
    </w:p>
    <w:p w:rsidR="003B79F9" w:rsidRPr="003B79F9" w:rsidRDefault="003B79F9" w:rsidP="003B79F9"/>
    <w:sectPr w:rsidR="003B79F9" w:rsidRPr="003B79F9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0751BF3"/>
    <w:multiLevelType w:val="hybridMultilevel"/>
    <w:tmpl w:val="541C2926"/>
    <w:lvl w:ilvl="0" w:tplc="3104D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79F9"/>
    <w:rsid w:val="00084EF0"/>
    <w:rsid w:val="00183E62"/>
    <w:rsid w:val="003B79F9"/>
    <w:rsid w:val="004D5852"/>
    <w:rsid w:val="00500696"/>
    <w:rsid w:val="0072407C"/>
    <w:rsid w:val="00FD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Title"/>
    <w:basedOn w:val="a0"/>
    <w:next w:val="a0"/>
    <w:link w:val="Char"/>
    <w:uiPriority w:val="10"/>
    <w:qFormat/>
    <w:rsid w:val="003B79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6"/>
    <w:uiPriority w:val="10"/>
    <w:rsid w:val="003B79F9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0"/>
    <w:link w:val="Char0"/>
    <w:uiPriority w:val="99"/>
    <w:semiHidden/>
    <w:unhideWhenUsed/>
    <w:rsid w:val="003B79F9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rsid w:val="003B79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work\bpmx31\metadata\doc\&#25991;&#26723;&#27169;&#29256;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88</TotalTime>
  <Pages>3</Pages>
  <Words>131</Words>
  <Characters>750</Characters>
  <Application>Microsoft Office Word</Application>
  <DocSecurity>0</DocSecurity>
  <Lines>6</Lines>
  <Paragraphs>1</Paragraphs>
  <ScaleCrop>false</ScaleCrop>
  <Company>Sky123.Org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2012-12-04T00:46:00Z</dcterms:created>
  <dcterms:modified xsi:type="dcterms:W3CDTF">2012-12-04T02:14:00Z</dcterms:modified>
</cp:coreProperties>
</file>