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05" w:rsidRDefault="00860605" w:rsidP="00860605">
      <w:pPr>
        <w:pStyle w:val="a5"/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ORACLE</w:t>
      </w:r>
      <w:r w:rsidRPr="006B3679">
        <w:rPr>
          <w:rFonts w:hint="eastAsia"/>
          <w:b/>
          <w:sz w:val="32"/>
          <w:szCs w:val="32"/>
        </w:rPr>
        <w:t>版</w:t>
      </w:r>
      <w:r w:rsidRPr="006B3679">
        <w:rPr>
          <w:rFonts w:hint="eastAsia"/>
          <w:b/>
          <w:sz w:val="32"/>
          <w:szCs w:val="32"/>
        </w:rPr>
        <w:t>BPMX3</w:t>
      </w:r>
      <w:r w:rsidRPr="006B3679">
        <w:rPr>
          <w:rFonts w:hint="eastAsia"/>
          <w:b/>
          <w:sz w:val="32"/>
          <w:szCs w:val="32"/>
        </w:rPr>
        <w:t>部署文档</w:t>
      </w:r>
    </w:p>
    <w:p w:rsidR="00860605" w:rsidRDefault="00860605" w:rsidP="00860605">
      <w:pPr>
        <w:pStyle w:val="2"/>
      </w:pPr>
      <w:r>
        <w:rPr>
          <w:rFonts w:hint="eastAsia"/>
        </w:rPr>
        <w:t>操作系统</w:t>
      </w:r>
    </w:p>
    <w:p w:rsidR="00860605" w:rsidRPr="00EF3F42" w:rsidRDefault="00860605" w:rsidP="00860605">
      <w:pPr>
        <w:ind w:firstLine="420"/>
      </w:pPr>
      <w:r>
        <w:t>W</w:t>
      </w:r>
      <w:r>
        <w:rPr>
          <w:rFonts w:hint="eastAsia"/>
        </w:rPr>
        <w:t xml:space="preserve">indows 7  </w:t>
      </w:r>
    </w:p>
    <w:p w:rsidR="00860605" w:rsidRDefault="00860605" w:rsidP="00860605">
      <w:pPr>
        <w:pStyle w:val="2"/>
      </w:pPr>
      <w:r>
        <w:rPr>
          <w:rFonts w:hint="eastAsia"/>
        </w:rPr>
        <w:t>服务器版本</w:t>
      </w:r>
    </w:p>
    <w:p w:rsidR="00860605" w:rsidRPr="00EF3F42" w:rsidRDefault="00860605" w:rsidP="00860605">
      <w:pPr>
        <w:ind w:left="420"/>
      </w:pPr>
      <w:r>
        <w:t>T</w:t>
      </w:r>
      <w:r>
        <w:rPr>
          <w:rFonts w:hint="eastAsia"/>
        </w:rPr>
        <w:t>omcat  6.0</w:t>
      </w:r>
    </w:p>
    <w:p w:rsidR="00500696" w:rsidRDefault="00737667" w:rsidP="00737667">
      <w:pPr>
        <w:pStyle w:val="2"/>
      </w:pPr>
      <w:r>
        <w:rPr>
          <w:rFonts w:hint="eastAsia"/>
        </w:rPr>
        <w:t>初始化数据</w:t>
      </w:r>
    </w:p>
    <w:p w:rsidR="00737667" w:rsidRDefault="00737667" w:rsidP="0073766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使用系统管理员登录。</w:t>
      </w:r>
    </w:p>
    <w:p w:rsidR="00737667" w:rsidRDefault="00737667" w:rsidP="00D71FA0">
      <w:pPr>
        <w:pStyle w:val="a4"/>
        <w:ind w:leftChars="350" w:left="840" w:firstLineChars="0" w:firstLine="60"/>
      </w:pPr>
      <w:r>
        <w:t>S</w:t>
      </w:r>
      <w:r>
        <w:rPr>
          <w:rFonts w:hint="eastAsia"/>
        </w:rPr>
        <w:t>qlplus /nolog</w:t>
      </w:r>
    </w:p>
    <w:p w:rsidR="00737667" w:rsidRDefault="00737667" w:rsidP="00D71FA0">
      <w:pPr>
        <w:pStyle w:val="a4"/>
        <w:ind w:leftChars="350" w:left="840" w:firstLineChars="0" w:firstLine="60"/>
      </w:pP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sqlplus</w:t>
      </w:r>
      <w:r>
        <w:rPr>
          <w:rFonts w:hint="eastAsia"/>
        </w:rPr>
        <w:t>下执行。</w:t>
      </w:r>
    </w:p>
    <w:p w:rsidR="00737667" w:rsidRPr="00D71FA0" w:rsidRDefault="00737667" w:rsidP="00D71FA0">
      <w:pPr>
        <w:widowControl/>
        <w:shd w:val="clear" w:color="auto" w:fill="FFFFFF"/>
        <w:spacing w:after="46"/>
        <w:ind w:firstLineChars="719" w:firstLine="938"/>
        <w:jc w:val="left"/>
        <w:rPr>
          <w:rFonts w:ascii="Verdana" w:hAnsi="Verdana" w:cs="宋体"/>
          <w:b/>
          <w:color w:val="333333"/>
          <w:kern w:val="0"/>
          <w:sz w:val="13"/>
          <w:szCs w:val="13"/>
        </w:rPr>
      </w:pPr>
      <w:r w:rsidRPr="00D71FA0">
        <w:rPr>
          <w:rFonts w:ascii="Verdana" w:hAnsi="Verdana" w:cs="宋体"/>
          <w:b/>
          <w:color w:val="333333"/>
          <w:kern w:val="0"/>
          <w:sz w:val="13"/>
          <w:szCs w:val="13"/>
        </w:rPr>
        <w:t xml:space="preserve">conn / as sysdba </w:t>
      </w:r>
    </w:p>
    <w:p w:rsidR="00737667" w:rsidRDefault="00737667" w:rsidP="0073766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创建数据库表空间</w:t>
      </w:r>
    </w:p>
    <w:p w:rsidR="00737667" w:rsidRDefault="00737667" w:rsidP="00D71FA0">
      <w:pPr>
        <w:pStyle w:val="a4"/>
        <w:ind w:leftChars="150" w:left="360" w:firstLineChars="325" w:firstLine="780"/>
      </w:pPr>
      <w:r>
        <w:rPr>
          <w:rFonts w:hint="eastAsia"/>
        </w:rPr>
        <w:t>表空间名称</w:t>
      </w:r>
      <w:r>
        <w:rPr>
          <w:rFonts w:ascii="宋体" w:hAnsi="宋体" w:hint="eastAsia"/>
        </w:rPr>
        <w:t>bpmx3</w:t>
      </w:r>
      <w:r>
        <w:rPr>
          <w:rFonts w:hint="eastAsia"/>
        </w:rPr>
        <w:t>,</w:t>
      </w:r>
      <w:r>
        <w:rPr>
          <w:rFonts w:hint="eastAsia"/>
        </w:rPr>
        <w:t>初始大小</w:t>
      </w:r>
      <w:r>
        <w:rPr>
          <w:rFonts w:hint="eastAsia"/>
        </w:rPr>
        <w:t>500M,</w:t>
      </w:r>
      <w:r>
        <w:rPr>
          <w:rFonts w:hint="eastAsia"/>
        </w:rPr>
        <w:t>自动扩展每次大小</w:t>
      </w:r>
      <w:r>
        <w:rPr>
          <w:rFonts w:hint="eastAsia"/>
        </w:rPr>
        <w:t>50M,</w:t>
      </w:r>
      <w:r>
        <w:rPr>
          <w:rFonts w:hint="eastAsia"/>
        </w:rPr>
        <w:t>最大为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:rsidR="00737667" w:rsidRPr="00F905F7" w:rsidRDefault="00737667" w:rsidP="00D71FA0">
      <w:pPr>
        <w:ind w:leftChars="200" w:left="480" w:firstLineChars="300" w:firstLine="720"/>
        <w:rPr>
          <w:rFonts w:ascii="宋体" w:hAnsi="宋体"/>
        </w:rPr>
      </w:pPr>
      <w:r>
        <w:rPr>
          <w:rFonts w:ascii="宋体" w:hAnsi="宋体"/>
        </w:rPr>
        <w:t xml:space="preserve">create tablespace </w:t>
      </w:r>
      <w:r>
        <w:rPr>
          <w:rFonts w:ascii="宋体" w:hAnsi="宋体" w:hint="eastAsia"/>
        </w:rPr>
        <w:t>bpmx3</w:t>
      </w:r>
      <w:r w:rsidRPr="00F905F7">
        <w:rPr>
          <w:rFonts w:ascii="宋体" w:hAnsi="宋体"/>
        </w:rPr>
        <w:t xml:space="preserve">   </w:t>
      </w:r>
    </w:p>
    <w:p w:rsidR="00737667" w:rsidRPr="00F905F7" w:rsidRDefault="00737667" w:rsidP="00D71FA0">
      <w:pPr>
        <w:ind w:leftChars="200" w:left="480" w:firstLineChars="300" w:firstLine="720"/>
        <w:rPr>
          <w:rFonts w:ascii="宋体" w:hAnsi="宋体"/>
        </w:rPr>
      </w:pPr>
      <w:r w:rsidRPr="00F905F7">
        <w:rPr>
          <w:rFonts w:ascii="宋体" w:hAnsi="宋体"/>
        </w:rPr>
        <w:t xml:space="preserve">logging   </w:t>
      </w:r>
    </w:p>
    <w:p w:rsidR="00737667" w:rsidRPr="00F905F7" w:rsidRDefault="00737667" w:rsidP="00D71FA0">
      <w:pPr>
        <w:ind w:leftChars="200" w:left="480" w:firstLineChars="300" w:firstLine="720"/>
        <w:rPr>
          <w:rFonts w:ascii="宋体" w:hAnsi="宋体"/>
        </w:rPr>
      </w:pPr>
      <w:r>
        <w:rPr>
          <w:rFonts w:ascii="宋体" w:hAnsi="宋体"/>
        </w:rPr>
        <w:t>datafile 'D:\oradata\</w:t>
      </w:r>
      <w:r>
        <w:rPr>
          <w:rFonts w:ascii="宋体" w:hAnsi="宋体" w:hint="eastAsia"/>
        </w:rPr>
        <w:t>bpmx3</w:t>
      </w:r>
      <w:r w:rsidRPr="00F905F7">
        <w:rPr>
          <w:rFonts w:ascii="宋体" w:hAnsi="宋体"/>
        </w:rPr>
        <w:t xml:space="preserve">.dbf'  </w:t>
      </w:r>
    </w:p>
    <w:p w:rsidR="00737667" w:rsidRPr="00F905F7" w:rsidRDefault="00737667" w:rsidP="00D71FA0">
      <w:pPr>
        <w:ind w:leftChars="500" w:left="1200"/>
        <w:rPr>
          <w:rFonts w:ascii="宋体" w:hAnsi="宋体"/>
        </w:rPr>
      </w:pPr>
      <w:r w:rsidRPr="00F905F7">
        <w:rPr>
          <w:rFonts w:ascii="宋体" w:hAnsi="宋体"/>
        </w:rPr>
        <w:t>size 50</w:t>
      </w:r>
      <w:r>
        <w:rPr>
          <w:rFonts w:ascii="宋体" w:hAnsi="宋体" w:hint="eastAsia"/>
        </w:rPr>
        <w:t>0</w:t>
      </w:r>
      <w:r w:rsidRPr="00F905F7">
        <w:rPr>
          <w:rFonts w:ascii="宋体" w:hAnsi="宋体"/>
        </w:rPr>
        <w:t xml:space="preserve">m   </w:t>
      </w:r>
    </w:p>
    <w:p w:rsidR="00737667" w:rsidRPr="00F905F7" w:rsidRDefault="00737667" w:rsidP="00D71FA0">
      <w:pPr>
        <w:ind w:leftChars="500" w:left="1200"/>
        <w:rPr>
          <w:rFonts w:ascii="宋体" w:hAnsi="宋体"/>
        </w:rPr>
      </w:pPr>
      <w:r w:rsidRPr="00F905F7">
        <w:rPr>
          <w:rFonts w:ascii="宋体" w:hAnsi="宋体"/>
        </w:rPr>
        <w:t xml:space="preserve">autoextend on   </w:t>
      </w:r>
    </w:p>
    <w:p w:rsidR="00737667" w:rsidRPr="00F905F7" w:rsidRDefault="00737667" w:rsidP="00D71FA0">
      <w:pPr>
        <w:ind w:leftChars="500" w:left="1200"/>
        <w:rPr>
          <w:rFonts w:ascii="宋体" w:hAnsi="宋体"/>
        </w:rPr>
      </w:pPr>
      <w:r w:rsidRPr="00F905F7">
        <w:rPr>
          <w:rFonts w:ascii="宋体" w:hAnsi="宋体"/>
        </w:rPr>
        <w:t xml:space="preserve">next 50m maxsize 20480m   </w:t>
      </w:r>
    </w:p>
    <w:p w:rsidR="00737667" w:rsidRDefault="00737667" w:rsidP="00D71FA0">
      <w:pPr>
        <w:ind w:leftChars="500" w:left="1200"/>
      </w:pPr>
      <w:r w:rsidRPr="00F905F7">
        <w:rPr>
          <w:rFonts w:ascii="宋体" w:hAnsi="宋体"/>
        </w:rPr>
        <w:t xml:space="preserve">extent management local;  </w:t>
      </w:r>
      <w:r w:rsidRPr="00F905F7">
        <w:t xml:space="preserve"> </w:t>
      </w:r>
    </w:p>
    <w:p w:rsidR="00737667" w:rsidRPr="00F905F7" w:rsidRDefault="00737667" w:rsidP="0073766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创建数据库用户。</w:t>
      </w:r>
    </w:p>
    <w:p w:rsidR="00737667" w:rsidRDefault="00D71FA0" w:rsidP="00737667">
      <w:r>
        <w:rPr>
          <w:rFonts w:hint="eastAsia"/>
        </w:rPr>
        <w:tab/>
        <w:t xml:space="preserve">       </w:t>
      </w:r>
      <w:r w:rsidR="00737667">
        <w:rPr>
          <w:rFonts w:hint="eastAsia"/>
        </w:rPr>
        <w:t>创建用户</w:t>
      </w:r>
      <w:r w:rsidR="00737667">
        <w:rPr>
          <w:rFonts w:ascii="宋体" w:hAnsi="宋体" w:hint="eastAsia"/>
        </w:rPr>
        <w:t>bpmx3</w:t>
      </w:r>
      <w:r w:rsidR="00737667">
        <w:rPr>
          <w:rFonts w:hint="eastAsia"/>
        </w:rPr>
        <w:t>，密码</w:t>
      </w:r>
      <w:r w:rsidR="00737667">
        <w:rPr>
          <w:rFonts w:ascii="宋体" w:hAnsi="宋体" w:hint="eastAsia"/>
        </w:rPr>
        <w:t>bpmx3</w:t>
      </w:r>
      <w:r w:rsidR="00737667">
        <w:rPr>
          <w:rFonts w:hint="eastAsia"/>
        </w:rPr>
        <w:t>，指定默认表空间为</w:t>
      </w:r>
      <w:r w:rsidR="00737667">
        <w:rPr>
          <w:rFonts w:ascii="宋体" w:hAnsi="宋体" w:hint="eastAsia"/>
        </w:rPr>
        <w:t>bpmx3</w:t>
      </w:r>
      <w:r w:rsidR="00737667" w:rsidRPr="00F905F7">
        <w:rPr>
          <w:rFonts w:ascii="宋体" w:hAnsi="宋体"/>
        </w:rPr>
        <w:t xml:space="preserve">   </w:t>
      </w:r>
    </w:p>
    <w:p w:rsidR="00737667" w:rsidRDefault="00D71FA0" w:rsidP="007376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ab/>
        <w:t xml:space="preserve">       </w:t>
      </w:r>
      <w:r w:rsidR="0073766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>
        <w:rPr>
          <w:rFonts w:ascii="宋体" w:hAnsi="宋体" w:hint="eastAsia"/>
        </w:rPr>
        <w:t>bpmx3</w:t>
      </w:r>
      <w:r w:rsidR="00737667" w:rsidRPr="00F905F7">
        <w:rPr>
          <w:rFonts w:ascii="宋体" w:hAnsi="宋体"/>
        </w:rPr>
        <w:t xml:space="preserve">   </w:t>
      </w:r>
      <w:r w:rsidR="0073766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>
        <w:rPr>
          <w:rFonts w:ascii="宋体" w:hAnsi="宋体" w:hint="eastAsia"/>
        </w:rPr>
        <w:t>bpmx3</w:t>
      </w:r>
      <w:r w:rsidR="00737667" w:rsidRPr="00F905F7">
        <w:rPr>
          <w:rFonts w:ascii="宋体" w:hAnsi="宋体"/>
        </w:rPr>
        <w:t xml:space="preserve">   </w:t>
      </w:r>
    </w:p>
    <w:p w:rsidR="001D6819" w:rsidRDefault="00D71FA0" w:rsidP="001D6819">
      <w:pPr>
        <w:ind w:left="30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</w:t>
      </w:r>
      <w:r w:rsidR="0073766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>
        <w:rPr>
          <w:rFonts w:ascii="宋体" w:hAnsi="宋体" w:hint="eastAsia"/>
        </w:rPr>
        <w:t>bpmx3</w:t>
      </w:r>
      <w:r w:rsidR="00737667" w:rsidRPr="00F905F7">
        <w:rPr>
          <w:rFonts w:ascii="宋体" w:hAnsi="宋体"/>
        </w:rPr>
        <w:t xml:space="preserve">   </w:t>
      </w:r>
      <w:r w:rsidR="0073766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D6819" w:rsidRDefault="00D71FA0" w:rsidP="001D6819">
      <w:pPr>
        <w:ind w:leftChars="125" w:left="300" w:firstLineChars="225" w:firstLine="540"/>
      </w:pPr>
      <w:r>
        <w:rPr>
          <w:rFonts w:hint="eastAsia"/>
        </w:rPr>
        <w:t xml:space="preserve">   </w:t>
      </w:r>
      <w:r w:rsidR="001D6819">
        <w:rPr>
          <w:rFonts w:hint="eastAsia"/>
        </w:rPr>
        <w:t>如果上面没有创建表空间，直接创建用户</w:t>
      </w:r>
      <w:r>
        <w:rPr>
          <w:rFonts w:hint="eastAsia"/>
        </w:rPr>
        <w:t>:</w:t>
      </w:r>
    </w:p>
    <w:p w:rsidR="001D6819" w:rsidRPr="001D6819" w:rsidRDefault="00D71FA0" w:rsidP="00D71FA0">
      <w:pPr>
        <w:ind w:leftChars="125" w:left="300" w:firstLineChars="225" w:firstLine="45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</w:t>
      </w:r>
      <w:r w:rsidR="001D681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 w:rsidR="001D681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681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 w:rsidR="001D681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6819">
        <w:rPr>
          <w:rFonts w:ascii="宋体" w:hAnsi="宋体" w:hint="eastAsia"/>
        </w:rPr>
        <w:t>bpmx3</w:t>
      </w:r>
      <w:r w:rsidR="001D6819" w:rsidRPr="00F905F7">
        <w:rPr>
          <w:rFonts w:ascii="宋体" w:hAnsi="宋体"/>
        </w:rPr>
        <w:t xml:space="preserve">   </w:t>
      </w:r>
      <w:r w:rsidR="001D681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 w:rsidR="001D681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681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="001D681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6819">
        <w:rPr>
          <w:rFonts w:ascii="宋体" w:hAnsi="宋体" w:hint="eastAsia"/>
        </w:rPr>
        <w:t>bpmx3</w:t>
      </w:r>
      <w:r w:rsidR="001D681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37667" w:rsidRDefault="00737667" w:rsidP="0073766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用户授权</w:t>
      </w:r>
    </w:p>
    <w:p w:rsidR="00737667" w:rsidRDefault="00737667" w:rsidP="00D71FA0">
      <w:pPr>
        <w:pStyle w:val="a4"/>
        <w:ind w:leftChars="500" w:left="1200" w:firstLineChars="0" w:firstLine="0"/>
      </w:pPr>
      <w:r>
        <w:rPr>
          <w:rFonts w:hint="eastAsia"/>
        </w:rPr>
        <w:t>给</w:t>
      </w:r>
      <w:r>
        <w:rPr>
          <w:rFonts w:ascii="宋体" w:hAnsi="宋体" w:hint="eastAsia"/>
        </w:rPr>
        <w:t>bpmx3</w:t>
      </w:r>
      <w:r>
        <w:rPr>
          <w:rFonts w:hint="eastAsia"/>
        </w:rPr>
        <w:t>授予</w:t>
      </w:r>
      <w:r>
        <w:rPr>
          <w:rFonts w:hint="eastAsia"/>
        </w:rPr>
        <w:t>connect ,resource</w:t>
      </w:r>
      <w:r w:rsidR="00D71FA0">
        <w:rPr>
          <w:rFonts w:hint="eastAsia"/>
        </w:rPr>
        <w:t>,dba</w:t>
      </w:r>
      <w:r>
        <w:rPr>
          <w:rFonts w:hint="eastAsia"/>
        </w:rPr>
        <w:t>的权限</w:t>
      </w:r>
      <w:r w:rsidR="00D71FA0">
        <w:rPr>
          <w:rFonts w:hint="eastAsia"/>
        </w:rPr>
        <w:t>，如果是利用</w:t>
      </w:r>
      <w:r w:rsidR="00D71FA0">
        <w:rPr>
          <w:rFonts w:hint="eastAsia"/>
        </w:rPr>
        <w:t>dmp</w:t>
      </w:r>
      <w:r w:rsidR="00D71FA0">
        <w:rPr>
          <w:rFonts w:hint="eastAsia"/>
        </w:rPr>
        <w:t>文件进行导入，必须得拥有</w:t>
      </w:r>
      <w:r w:rsidR="00D71FA0">
        <w:rPr>
          <w:rFonts w:hint="eastAsia"/>
        </w:rPr>
        <w:t>dba</w:t>
      </w:r>
      <w:r w:rsidR="00D71FA0">
        <w:rPr>
          <w:rFonts w:hint="eastAsia"/>
        </w:rPr>
        <w:t>权限</w:t>
      </w:r>
      <w:r>
        <w:rPr>
          <w:rFonts w:hint="eastAsia"/>
        </w:rPr>
        <w:t>。</w:t>
      </w:r>
    </w:p>
    <w:p w:rsidR="00737667" w:rsidRPr="00D71FA0" w:rsidRDefault="00D71FA0" w:rsidP="00D71FA0">
      <w:pPr>
        <w:ind w:firstLineChars="210" w:firstLine="42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      </w:t>
      </w:r>
      <w:r w:rsidR="00737667" w:rsidRPr="00D71FA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 w:rsidR="00737667"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 w:rsidRPr="00D71FA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 w:rsidR="00737667"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="00737667" w:rsidRPr="00D71FA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resource</w:t>
      </w:r>
      <w:r w:rsidRPr="00D71FA0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,dba</w:t>
      </w:r>
      <w:r w:rsidR="00737667"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 w:rsidRPr="00D71FA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 w:rsidR="00737667"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37667" w:rsidRPr="00D71FA0">
        <w:rPr>
          <w:rFonts w:ascii="宋体" w:hAnsi="宋体" w:hint="eastAsia"/>
        </w:rPr>
        <w:t>bpmx3</w:t>
      </w:r>
      <w:r w:rsidR="00737667" w:rsidRPr="00D71FA0">
        <w:rPr>
          <w:rFonts w:ascii="宋体" w:hAnsi="宋体"/>
        </w:rPr>
        <w:t xml:space="preserve"> </w:t>
      </w:r>
      <w:r w:rsidR="00737667" w:rsidRPr="00D71FA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</w:t>
      </w:r>
    </w:p>
    <w:p w:rsidR="00737667" w:rsidRPr="00793EAB" w:rsidRDefault="00737667" w:rsidP="0073766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exit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以用户</w:t>
      </w:r>
      <w:r>
        <w:rPr>
          <w:rFonts w:hint="eastAsia"/>
        </w:rPr>
        <w:t>bpmx3</w:t>
      </w:r>
      <w:r>
        <w:rPr>
          <w:rFonts w:hint="eastAsia"/>
        </w:rPr>
        <w:t>登录：</w:t>
      </w:r>
      <w:r>
        <w:rPr>
          <w:rFonts w:hint="eastAsia"/>
        </w:rPr>
        <w:t xml:space="preserve">sqlplus 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口令。</w:t>
      </w:r>
    </w:p>
    <w:p w:rsidR="00737667" w:rsidRPr="007F04A1" w:rsidRDefault="00737667" w:rsidP="00737667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596900</wp:posOffset>
            </wp:positionV>
            <wp:extent cx="5052695" cy="323215"/>
            <wp:effectExtent l="1905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执行与本文档同一目录下的</w:t>
      </w:r>
      <w:r>
        <w:rPr>
          <w:rFonts w:hint="eastAsia"/>
        </w:rPr>
        <w:t>Oracle</w:t>
      </w:r>
      <w:r>
        <w:rPr>
          <w:rFonts w:hint="eastAsia"/>
        </w:rPr>
        <w:t>版本的初始化脚本文件</w:t>
      </w:r>
      <w:r>
        <w:rPr>
          <w:rFonts w:hint="eastAsia"/>
        </w:rPr>
        <w:t>bpmx3-oracle-init.sql</w:t>
      </w:r>
      <w:r>
        <w:rPr>
          <w:rFonts w:hint="eastAsia"/>
        </w:rPr>
        <w:t>，执行命令如下：</w:t>
      </w:r>
    </w:p>
    <w:p w:rsidR="00737667" w:rsidRDefault="00737667" w:rsidP="00737667"/>
    <w:p w:rsidR="00EF2C11" w:rsidRDefault="00EF2C11" w:rsidP="00737667"/>
    <w:p w:rsidR="00EF2C11" w:rsidRDefault="00EF2C11" w:rsidP="00737667"/>
    <w:p w:rsidR="001B7D06" w:rsidRDefault="001B7D06" w:rsidP="00737667">
      <w:r>
        <w:rPr>
          <w:rFonts w:hint="eastAsia"/>
        </w:rPr>
        <w:lastRenderedPageBreak/>
        <w:t xml:space="preserve">   </w:t>
      </w:r>
      <w:r>
        <w:rPr>
          <w:rFonts w:hint="eastAsia"/>
        </w:rPr>
        <w:t>如果没有初始化脚本文件</w:t>
      </w:r>
      <w:r w:rsidR="00D71FA0">
        <w:rPr>
          <w:rFonts w:hint="eastAsia"/>
        </w:rPr>
        <w:t>(bpmx3-oracle-init.sql),</w:t>
      </w:r>
      <w:r w:rsidR="00D71FA0">
        <w:rPr>
          <w:rFonts w:hint="eastAsia"/>
        </w:rPr>
        <w:t>而是导出的</w:t>
      </w:r>
      <w:r>
        <w:rPr>
          <w:rFonts w:hint="eastAsia"/>
        </w:rPr>
        <w:t>dmp</w:t>
      </w:r>
      <w:r>
        <w:rPr>
          <w:rFonts w:hint="eastAsia"/>
        </w:rPr>
        <w:t>文件，就用</w:t>
      </w:r>
      <w:r w:rsidRPr="001B7D06">
        <w:t>imp</w:t>
      </w:r>
      <w:r>
        <w:rPr>
          <w:rFonts w:hint="eastAsia"/>
        </w:rPr>
        <w:t>导入语句，</w:t>
      </w:r>
    </w:p>
    <w:p w:rsidR="00EF2C11" w:rsidRDefault="001B7D06" w:rsidP="00737667">
      <w:r>
        <w:rPr>
          <w:rFonts w:hint="eastAsia"/>
        </w:rPr>
        <w:t xml:space="preserve">  </w:t>
      </w:r>
      <w:r w:rsidRPr="001B7D06">
        <w:t xml:space="preserve"> </w:t>
      </w:r>
      <w:r>
        <w:rPr>
          <w:rFonts w:hint="eastAsia"/>
        </w:rPr>
        <w:t>比如</w:t>
      </w:r>
      <w:r w:rsidR="00482B7E">
        <w:rPr>
          <w:rFonts w:hint="eastAsia"/>
        </w:rPr>
        <w:t xml:space="preserve">imp </w:t>
      </w:r>
      <w:r w:rsidRPr="001B7D06">
        <w:t>bpmx/bpmx@orcl file=d:\</w:t>
      </w:r>
      <w:r w:rsidR="00D71FA0" w:rsidRPr="00D71FA0">
        <w:rPr>
          <w:rFonts w:hint="eastAsia"/>
        </w:rPr>
        <w:t xml:space="preserve"> </w:t>
      </w:r>
      <w:r w:rsidR="00D71FA0">
        <w:rPr>
          <w:rFonts w:hint="eastAsia"/>
        </w:rPr>
        <w:t>bpmx3-oracle-init</w:t>
      </w:r>
      <w:r w:rsidRPr="001B7D06">
        <w:t>.dmp full=y</w:t>
      </w:r>
    </w:p>
    <w:p w:rsidR="00EF2C11" w:rsidRDefault="00EF2C11" w:rsidP="00737667"/>
    <w:p w:rsidR="00EF2C11" w:rsidRDefault="00EF2C11" w:rsidP="00EF2C11">
      <w:pPr>
        <w:pStyle w:val="2"/>
        <w:numPr>
          <w:ilvl w:val="1"/>
          <w:numId w:val="6"/>
        </w:numPr>
        <w:spacing w:line="415" w:lineRule="auto"/>
      </w:pPr>
      <w:r>
        <w:rPr>
          <w:rFonts w:hint="eastAsia"/>
        </w:rPr>
        <w:t>修改</w:t>
      </w:r>
      <w:r>
        <w:t>tomcat</w:t>
      </w:r>
      <w:r>
        <w:rPr>
          <w:rFonts w:hint="eastAsia"/>
        </w:rPr>
        <w:t>内存设置</w:t>
      </w:r>
    </w:p>
    <w:p w:rsidR="00CF6A91" w:rsidRDefault="000B21D0" w:rsidP="00385138">
      <w:pPr>
        <w:ind w:left="240" w:hangingChars="100" w:hanging="240"/>
        <w:rPr>
          <w:rFonts w:asciiTheme="minorEastAsia" w:hAnsiTheme="minorEastAsia" w:cs="Helvetica"/>
          <w:color w:val="000000" w:themeColor="text1"/>
          <w:szCs w:val="24"/>
        </w:rPr>
      </w:pPr>
      <w:r>
        <w:rPr>
          <w:rFonts w:asciiTheme="minorEastAsia" w:hAnsiTheme="minorEastAsia" w:cs="Helvetica" w:hint="eastAsia"/>
          <w:color w:val="000000" w:themeColor="text1"/>
          <w:szCs w:val="24"/>
        </w:rPr>
        <w:t>在eclipse开发工具中，</w:t>
      </w:r>
      <w:r w:rsidR="00CF6A91">
        <w:rPr>
          <w:rFonts w:asciiTheme="minorEastAsia" w:hAnsiTheme="minorEastAsia" w:cs="Helvetica" w:hint="eastAsia"/>
          <w:color w:val="000000" w:themeColor="text1"/>
          <w:szCs w:val="24"/>
        </w:rPr>
        <w:t xml:space="preserve">打开tomcat配置窗口 </w:t>
      </w:r>
    </w:p>
    <w:p w:rsidR="008E12A6" w:rsidRDefault="00CF6A91" w:rsidP="00CF6A9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9415" cy="4389120"/>
            <wp:effectExtent l="19050" t="0" r="6985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14CE">
        <w:rPr>
          <w:rFonts w:hint="eastAsia"/>
        </w:rPr>
        <w:t>在如图所示</w:t>
      </w:r>
      <w:r>
        <w:rPr>
          <w:rFonts w:hint="eastAsia"/>
        </w:rPr>
        <w:t>红框的文本输入框中加入</w:t>
      </w:r>
      <w:r>
        <w:rPr>
          <w:rFonts w:hint="eastAsia"/>
        </w:rPr>
        <w:t xml:space="preserve"> </w:t>
      </w:r>
      <w:r w:rsidR="00EF2C11">
        <w:br/>
      </w:r>
      <w:r w:rsidRPr="00CF6A91">
        <w:t>-server -Xms512m -Xmx1024m -XX:PermSize=128M -XX:MaxPermSize=256m -XX:NewSize=256m -XX:MaxNewSize=512m</w:t>
      </w:r>
      <w:r w:rsidR="00EF2C11">
        <w:br/>
      </w:r>
      <w:r w:rsidR="00002495" w:rsidRPr="00BE3924">
        <w:rPr>
          <w:rFonts w:asciiTheme="minorEastAsia" w:hAnsiTheme="minorEastAsia" w:cs="Helvetica"/>
          <w:color w:val="000000" w:themeColor="text1"/>
          <w:szCs w:val="24"/>
        </w:rPr>
        <w:t>-Xms 一般最低需要配置到512M。</w:t>
      </w:r>
    </w:p>
    <w:p w:rsidR="00002495" w:rsidRPr="00385138" w:rsidRDefault="00002495" w:rsidP="00CF6A91"/>
    <w:p w:rsidR="008E12A6" w:rsidRDefault="008E12A6" w:rsidP="008E12A6">
      <w:pPr>
        <w:pStyle w:val="2"/>
      </w:pPr>
      <w:r>
        <w:rPr>
          <w:rFonts w:hint="eastAsia"/>
        </w:rPr>
        <w:t>中文问题解决</w:t>
      </w:r>
    </w:p>
    <w:p w:rsidR="008E12A6" w:rsidRDefault="00A372BA" w:rsidP="008E12A6">
      <w:r>
        <w:rPr>
          <w:rFonts w:hint="eastAsia"/>
        </w:rPr>
        <w:t>在</w:t>
      </w:r>
      <w:r w:rsidR="00121EE7">
        <w:rPr>
          <w:rFonts w:hint="eastAsia"/>
        </w:rPr>
        <w:t xml:space="preserve">tomcat </w:t>
      </w:r>
      <w:r w:rsidR="00121EE7">
        <w:rPr>
          <w:rFonts w:hint="eastAsia"/>
        </w:rPr>
        <w:t>中的</w:t>
      </w:r>
      <w:r w:rsidR="00121EE7">
        <w:rPr>
          <w:rFonts w:hint="eastAsia"/>
        </w:rPr>
        <w:t xml:space="preserve">server.xml </w:t>
      </w:r>
      <w:r w:rsidR="00121EE7">
        <w:rPr>
          <w:rFonts w:hint="eastAsia"/>
        </w:rPr>
        <w:t>文件中修改</w:t>
      </w:r>
    </w:p>
    <w:p w:rsidR="00EF2C11" w:rsidRPr="00EF2C11" w:rsidRDefault="00342066" w:rsidP="0073766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327025"/>
            <wp:effectExtent l="19050" t="0" r="381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667" w:rsidRDefault="00737667" w:rsidP="00737667">
      <w:pPr>
        <w:pStyle w:val="2"/>
      </w:pPr>
      <w:r>
        <w:rPr>
          <w:rFonts w:hint="eastAsia"/>
        </w:rPr>
        <w:lastRenderedPageBreak/>
        <w:t>部署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983A65" w:rsidRDefault="00983A65" w:rsidP="00983A65">
      <w:pPr>
        <w:ind w:firstLine="420"/>
      </w:pPr>
      <w:r>
        <w:rPr>
          <w:rFonts w:hint="eastAsia"/>
        </w:rPr>
        <w:t>将</w:t>
      </w:r>
      <w:r w:rsidR="00FD7277">
        <w:rPr>
          <w:rFonts w:hint="eastAsia"/>
        </w:rPr>
        <w:t>bpm3</w:t>
      </w:r>
      <w:r>
        <w:rPr>
          <w:rFonts w:hint="eastAsia"/>
        </w:rPr>
        <w:t>文件</w:t>
      </w:r>
      <w:r w:rsidR="00C053C4">
        <w:rPr>
          <w:rFonts w:hint="eastAsia"/>
        </w:rPr>
        <w:t>导入到相应开发工具中，例如：</w:t>
      </w:r>
      <w:r w:rsidR="00C053C4">
        <w:rPr>
          <w:rFonts w:hint="eastAsia"/>
        </w:rPr>
        <w:t>eclipse</w:t>
      </w:r>
      <w:r>
        <w:rPr>
          <w:rFonts w:hint="eastAsia"/>
        </w:rPr>
        <w:t>，</w:t>
      </w:r>
      <w:r w:rsidR="00C053C4">
        <w:rPr>
          <w:rFonts w:hint="eastAsia"/>
        </w:rPr>
        <w:t>在</w:t>
      </w:r>
      <w:r w:rsidR="00C053C4">
        <w:rPr>
          <w:rFonts w:hint="eastAsia"/>
        </w:rPr>
        <w:t>tomcat</w:t>
      </w:r>
      <w:r w:rsidR="00C053C4">
        <w:rPr>
          <w:rFonts w:hint="eastAsia"/>
        </w:rPr>
        <w:t>中部署改项目</w:t>
      </w:r>
      <w:r w:rsidR="00886182">
        <w:rPr>
          <w:rFonts w:hint="eastAsia"/>
        </w:rPr>
        <w:t>,</w:t>
      </w:r>
      <w:r w:rsidR="00886182">
        <w:rPr>
          <w:rFonts w:hint="eastAsia"/>
        </w:rPr>
        <w:t>如果需要更改连接的数据库</w:t>
      </w:r>
      <w:r w:rsidR="00886182">
        <w:rPr>
          <w:rFonts w:hint="eastAsia"/>
        </w:rPr>
        <w:t xml:space="preserve"> </w:t>
      </w:r>
      <w:r w:rsidR="00886182">
        <w:rPr>
          <w:rFonts w:hint="eastAsia"/>
        </w:rPr>
        <w:t>则需要修改</w:t>
      </w:r>
      <w:r w:rsidR="00452E69">
        <w:rPr>
          <w:rFonts w:hint="eastAsia"/>
        </w:rPr>
        <w:t>解压文件夹下的</w:t>
      </w:r>
      <w:r w:rsidR="005A7415" w:rsidRPr="005A7415">
        <w:t>WEB-INF\classes\conf</w:t>
      </w:r>
      <w:r w:rsidR="00727F87">
        <w:rPr>
          <w:rFonts w:hint="eastAsia"/>
        </w:rPr>
        <w:t>\app</w:t>
      </w:r>
      <w:r w:rsidR="005A7415">
        <w:rPr>
          <w:rFonts w:hint="eastAsia"/>
        </w:rPr>
        <w:t>.properties</w:t>
      </w:r>
      <w:r w:rsidR="005A7415">
        <w:rPr>
          <w:rFonts w:hint="eastAsia"/>
        </w:rPr>
        <w:t>文件的配置</w:t>
      </w:r>
      <w:r w:rsidR="00765172">
        <w:rPr>
          <w:rFonts w:hint="eastAsia"/>
        </w:rPr>
        <w:t>。</w:t>
      </w:r>
    </w:p>
    <w:p w:rsidR="00002495" w:rsidRDefault="00002495" w:rsidP="00983A6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781425" cy="50736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95" w:rsidRDefault="00002495" w:rsidP="00983A6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913043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EF" w:rsidRDefault="000A79EF" w:rsidP="00765172"/>
    <w:p w:rsidR="000A79EF" w:rsidRDefault="000A79EF" w:rsidP="00765172"/>
    <w:p w:rsidR="00002495" w:rsidRDefault="00002495" w:rsidP="00765172"/>
    <w:p w:rsidR="00002495" w:rsidRDefault="00002495" w:rsidP="00765172"/>
    <w:p w:rsidR="00002495" w:rsidRDefault="00002495" w:rsidP="00765172"/>
    <w:p w:rsidR="00002495" w:rsidRDefault="00002495" w:rsidP="00765172"/>
    <w:p w:rsidR="00002495" w:rsidRDefault="00002495" w:rsidP="00765172"/>
    <w:p w:rsidR="00002495" w:rsidRDefault="00002495" w:rsidP="00765172"/>
    <w:p w:rsidR="00002495" w:rsidRDefault="00002495" w:rsidP="00765172"/>
    <w:p w:rsidR="00002495" w:rsidRDefault="00002495" w:rsidP="00765172"/>
    <w:p w:rsidR="00A372BA" w:rsidRDefault="00A372BA" w:rsidP="00765172"/>
    <w:p w:rsidR="00002495" w:rsidRPr="00765172" w:rsidRDefault="00002495" w:rsidP="00765172"/>
    <w:p w:rsidR="00737667" w:rsidRDefault="00737667" w:rsidP="00737667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566BBC" w:rsidRDefault="00566BBC" w:rsidP="00566BBC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398145</wp:posOffset>
            </wp:positionV>
            <wp:extent cx="3604260" cy="2143125"/>
            <wp:effectExtent l="1905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部署成功后在浏览器地址栏中输入相应的</w:t>
      </w:r>
      <w:r>
        <w:rPr>
          <w:rFonts w:hint="eastAsia"/>
        </w:rPr>
        <w:t>url</w:t>
      </w:r>
      <w:r>
        <w:rPr>
          <w:rFonts w:hint="eastAsia"/>
        </w:rPr>
        <w:t>访问地址。例如：</w:t>
      </w:r>
      <w:hyperlink r:id="rId13" w:history="1">
        <w:r w:rsidRPr="001373F1">
          <w:rPr>
            <w:rStyle w:val="a8"/>
            <w:rFonts w:hint="eastAsia"/>
          </w:rPr>
          <w:t>http://localhost:8080/bpm3/login.jsp</w:t>
        </w:r>
      </w:hyperlink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</w:p>
    <w:p w:rsidR="00566BBC" w:rsidRDefault="00566BBC" w:rsidP="00566BBC">
      <w:pPr>
        <w:ind w:firstLine="420"/>
      </w:pPr>
      <w:r>
        <w:rPr>
          <w:rFonts w:hint="eastAsia"/>
        </w:rPr>
        <w:t>用户名：</w:t>
      </w:r>
      <w:r>
        <w:rPr>
          <w:rFonts w:hint="eastAsia"/>
        </w:rPr>
        <w:t>admin</w:t>
      </w:r>
    </w:p>
    <w:p w:rsidR="00566BBC" w:rsidRPr="006B3679" w:rsidRDefault="00566BBC" w:rsidP="00566BBC">
      <w:pPr>
        <w:ind w:firstLine="420"/>
      </w:pPr>
      <w:r>
        <w:rPr>
          <w:rFonts w:hint="eastAsia"/>
        </w:rPr>
        <w:lastRenderedPageBreak/>
        <w:t>密码：</w:t>
      </w:r>
      <w:r>
        <w:rPr>
          <w:rFonts w:hint="eastAsia"/>
        </w:rPr>
        <w:t>1</w:t>
      </w:r>
    </w:p>
    <w:p w:rsidR="00765CB7" w:rsidRPr="00765CB7" w:rsidRDefault="00765CB7" w:rsidP="00765CB7"/>
    <w:sectPr w:rsidR="00765CB7" w:rsidRPr="00765CB7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6A0" w:rsidRDefault="00BF36A0" w:rsidP="00860605">
      <w:r>
        <w:separator/>
      </w:r>
    </w:p>
  </w:endnote>
  <w:endnote w:type="continuationSeparator" w:id="1">
    <w:p w:rsidR="00BF36A0" w:rsidRDefault="00BF36A0" w:rsidP="00860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6A0" w:rsidRDefault="00BF36A0" w:rsidP="00860605">
      <w:r>
        <w:separator/>
      </w:r>
    </w:p>
  </w:footnote>
  <w:footnote w:type="continuationSeparator" w:id="1">
    <w:p w:rsidR="00BF36A0" w:rsidRDefault="00BF36A0" w:rsidP="00860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1340590"/>
    <w:multiLevelType w:val="hybridMultilevel"/>
    <w:tmpl w:val="6262CEB6"/>
    <w:lvl w:ilvl="0" w:tplc="9D5C3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520"/>
    <w:rsid w:val="00002495"/>
    <w:rsid w:val="00053C15"/>
    <w:rsid w:val="00093EE7"/>
    <w:rsid w:val="000A79EF"/>
    <w:rsid w:val="000B21D0"/>
    <w:rsid w:val="00121EE7"/>
    <w:rsid w:val="00183E62"/>
    <w:rsid w:val="00191D56"/>
    <w:rsid w:val="001B1D28"/>
    <w:rsid w:val="001B7D06"/>
    <w:rsid w:val="001D6819"/>
    <w:rsid w:val="00202540"/>
    <w:rsid w:val="0031689E"/>
    <w:rsid w:val="003239AE"/>
    <w:rsid w:val="00342066"/>
    <w:rsid w:val="00385138"/>
    <w:rsid w:val="003E147E"/>
    <w:rsid w:val="00410CE9"/>
    <w:rsid w:val="004367B6"/>
    <w:rsid w:val="00452E69"/>
    <w:rsid w:val="00482B7E"/>
    <w:rsid w:val="004D5852"/>
    <w:rsid w:val="004E1911"/>
    <w:rsid w:val="00500696"/>
    <w:rsid w:val="005647D8"/>
    <w:rsid w:val="00566BBC"/>
    <w:rsid w:val="0058319C"/>
    <w:rsid w:val="005A73CB"/>
    <w:rsid w:val="005A7415"/>
    <w:rsid w:val="005C4520"/>
    <w:rsid w:val="006042D2"/>
    <w:rsid w:val="0072407C"/>
    <w:rsid w:val="00727F87"/>
    <w:rsid w:val="00737667"/>
    <w:rsid w:val="00765172"/>
    <w:rsid w:val="00765CB7"/>
    <w:rsid w:val="007C5A38"/>
    <w:rsid w:val="007E4586"/>
    <w:rsid w:val="00860605"/>
    <w:rsid w:val="00886182"/>
    <w:rsid w:val="008B5532"/>
    <w:rsid w:val="008D59D5"/>
    <w:rsid w:val="008E12A6"/>
    <w:rsid w:val="00983A65"/>
    <w:rsid w:val="009B0F5E"/>
    <w:rsid w:val="00A056C8"/>
    <w:rsid w:val="00A372BA"/>
    <w:rsid w:val="00AB5980"/>
    <w:rsid w:val="00B36765"/>
    <w:rsid w:val="00B814CE"/>
    <w:rsid w:val="00BF36A0"/>
    <w:rsid w:val="00C053C4"/>
    <w:rsid w:val="00CD1E87"/>
    <w:rsid w:val="00CF6A91"/>
    <w:rsid w:val="00D04890"/>
    <w:rsid w:val="00D71FA0"/>
    <w:rsid w:val="00DA024D"/>
    <w:rsid w:val="00E14798"/>
    <w:rsid w:val="00E37A68"/>
    <w:rsid w:val="00EF2C11"/>
    <w:rsid w:val="00F45824"/>
    <w:rsid w:val="00FD4DBF"/>
    <w:rsid w:val="00FD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0605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860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860605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860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860605"/>
    <w:rPr>
      <w:sz w:val="18"/>
      <w:szCs w:val="18"/>
    </w:rPr>
  </w:style>
  <w:style w:type="character" w:styleId="a8">
    <w:name w:val="Hyperlink"/>
    <w:basedOn w:val="a1"/>
    <w:uiPriority w:val="99"/>
    <w:unhideWhenUsed/>
    <w:rsid w:val="00566BBC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002495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0024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bpm3/login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06;&#37096;&#37038;&#31665;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外部邮箱设计文档.dotx</Template>
  <TotalTime>72</TotalTime>
  <Pages>4</Pages>
  <Words>205</Words>
  <Characters>1169</Characters>
  <Application>Microsoft Office Word</Application>
  <DocSecurity>0</DocSecurity>
  <Lines>9</Lines>
  <Paragraphs>2</Paragraphs>
  <ScaleCrop>false</ScaleCrop>
  <Company>Sky123.Org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ASUS</cp:lastModifiedBy>
  <cp:revision>34</cp:revision>
  <dcterms:created xsi:type="dcterms:W3CDTF">2012-07-24T10:07:00Z</dcterms:created>
  <dcterms:modified xsi:type="dcterms:W3CDTF">2013-01-28T00:53:00Z</dcterms:modified>
</cp:coreProperties>
</file>