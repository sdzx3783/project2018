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696" w:rsidRDefault="00FB0AB1" w:rsidP="00FB0AB1">
      <w:pPr>
        <w:pStyle w:val="a6"/>
        <w:rPr>
          <w:rFonts w:hint="eastAsia"/>
        </w:rPr>
      </w:pPr>
      <w:r>
        <w:rPr>
          <w:rFonts w:hint="eastAsia"/>
        </w:rPr>
        <w:t>系统集成</w:t>
      </w:r>
      <w:r>
        <w:rPr>
          <w:rFonts w:hint="eastAsia"/>
        </w:rPr>
        <w:t>MEMCACHED</w:t>
      </w:r>
      <w:r>
        <w:rPr>
          <w:rFonts w:hint="eastAsia"/>
        </w:rPr>
        <w:t>缓存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 xml:space="preserve">MEMCACHED </w:t>
      </w:r>
      <w:r>
        <w:rPr>
          <w:rFonts w:hint="eastAsia"/>
        </w:rPr>
        <w:t>是一个独立的高性能的缓存服务器，可以独立部署。因此可以解决分布式系统中缓存的问题，而不是每个应用服务器使用自己的缓存数据。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emcache</w:t>
      </w:r>
      <w:proofErr w:type="spellEnd"/>
      <w:r>
        <w:rPr>
          <w:rFonts w:hint="eastAsia"/>
        </w:rPr>
        <w:t>的安装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pStyle w:val="2"/>
        <w:rPr>
          <w:rFonts w:hint="eastAsia"/>
        </w:rPr>
      </w:pPr>
      <w:r>
        <w:rPr>
          <w:rFonts w:hint="eastAsia"/>
        </w:rPr>
        <w:t>下载</w:t>
      </w:r>
    </w:p>
    <w:p w:rsidR="00FB0AB1" w:rsidRDefault="00FB0AB1" w:rsidP="00FB0AB1">
      <w:pPr>
        <w:rPr>
          <w:rFonts w:hint="eastAsia"/>
        </w:rPr>
      </w:pPr>
      <w:hyperlink r:id="rId5" w:history="1">
        <w:r w:rsidRPr="003F7DC8">
          <w:rPr>
            <w:rStyle w:val="a7"/>
          </w:rPr>
          <w:t>http://code.jellycan.com/files/memcached-1.2.6-win32-bin.zip</w:t>
        </w:r>
      </w:hyperlink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FB0AB1" w:rsidRDefault="00FB0AB1" w:rsidP="00FB0AB1">
      <w:pPr>
        <w:rPr>
          <w:rFonts w:hint="eastAsia"/>
        </w:rPr>
      </w:pPr>
      <w:r>
        <w:t>解压之后放在硬盘的目录下，如：</w:t>
      </w:r>
      <w:r>
        <w:t>D:\</w:t>
      </w:r>
      <w:proofErr w:type="gramStart"/>
      <w:r>
        <w:t>memcached .</w:t>
      </w:r>
      <w:proofErr w:type="gramEnd"/>
      <w:r>
        <w:t xml:space="preserve"> </w:t>
      </w:r>
      <w:r>
        <w:t>然后在运行中输入</w:t>
      </w:r>
      <w:proofErr w:type="spellStart"/>
      <w:r>
        <w:t>cmd</w:t>
      </w:r>
      <w:proofErr w:type="spellEnd"/>
      <w:r>
        <w:t>进入命令行，进入到</w:t>
      </w:r>
      <w:r>
        <w:t xml:space="preserve">Memcached.exe </w:t>
      </w:r>
      <w:r>
        <w:t>所在的目录，例如：</w:t>
      </w:r>
      <w:r>
        <w:t>D:\memcached</w:t>
      </w:r>
      <w:r>
        <w:rPr>
          <w:rFonts w:hint="eastAsia"/>
        </w:rPr>
        <w:t>。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使用命令行执行。</w:t>
      </w:r>
      <w:r>
        <w:br/>
      </w:r>
      <w:r>
        <w:br/>
      </w:r>
    </w:p>
    <w:p w:rsidR="00FB0AB1" w:rsidRDefault="00FB0AB1" w:rsidP="00FB0AB1">
      <w:pPr>
        <w:rPr>
          <w:rFonts w:hint="eastAsia"/>
        </w:rPr>
      </w:pPr>
      <w:r>
        <w:t>到</w:t>
      </w:r>
      <w:proofErr w:type="spellStart"/>
      <w:r>
        <w:t>memcached</w:t>
      </w:r>
      <w:proofErr w:type="spellEnd"/>
      <w:r>
        <w:t>根目录</w:t>
      </w:r>
      <w:r>
        <w:br/>
        <w:t>1</w:t>
      </w:r>
      <w:r>
        <w:t>、安装</w:t>
      </w:r>
      <w:r>
        <w:br/>
        <w:t>memcached.exe –d install </w:t>
      </w:r>
      <w:r>
        <w:br/>
      </w:r>
      <w:r>
        <w:br/>
        <w:t>2</w:t>
      </w:r>
      <w:r>
        <w:t>、启动</w:t>
      </w:r>
      <w:r>
        <w:br/>
        <w:t>memcached.exe -d start</w:t>
      </w:r>
      <w:r>
        <w:br/>
      </w:r>
      <w:r>
        <w:br/>
      </w:r>
      <w:r>
        <w:t>此时</w:t>
      </w:r>
      <w:proofErr w:type="spellStart"/>
      <w:r>
        <w:t>memcached</w:t>
      </w:r>
      <w:proofErr w:type="spellEnd"/>
      <w:r>
        <w:t>已经注册为开机启动服务</w:t>
      </w:r>
      <w:r>
        <w:br/>
      </w:r>
      <w:r>
        <w:br/>
      </w:r>
      <w:r>
        <w:t>完成安装。</w:t>
      </w:r>
      <w:r>
        <w:br/>
      </w:r>
      <w:r>
        <w:br/>
      </w:r>
      <w:r>
        <w:t>经实验使用命令修改端口无效，相应的解决方案是修改注册表：</w:t>
      </w:r>
      <w:r>
        <w:br/>
      </w:r>
      <w:r>
        <w:lastRenderedPageBreak/>
        <w:br/>
      </w:r>
      <w:r>
        <w:t>通过修改注册表来达到这个修改端口的目的。</w:t>
      </w:r>
      <w:r>
        <w:br/>
      </w:r>
      <w:r>
        <w:br/>
      </w:r>
      <w:r>
        <w:t>在</w:t>
      </w:r>
      <w:r>
        <w:t xml:space="preserve">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memcached</w:t>
      </w:r>
      <w:proofErr w:type="spellEnd"/>
      <w:r>
        <w:t xml:space="preserve"> Server </w:t>
      </w:r>
      <w:r>
        <w:t>下面找到一个</w:t>
      </w:r>
      <w:r>
        <w:t xml:space="preserve"> </w:t>
      </w:r>
      <w:proofErr w:type="spellStart"/>
      <w:r>
        <w:t>ImagePath</w:t>
      </w:r>
      <w:proofErr w:type="spellEnd"/>
      <w:r>
        <w:t xml:space="preserve"> </w:t>
      </w:r>
      <w:r>
        <w:t>的字符串项，正好是服务的执行路径的字符串，双击该串，在后面加入</w:t>
      </w:r>
      <w:r>
        <w:t xml:space="preserve"> -l 192.168.1.135 -m 45 -p 12345 </w:t>
      </w:r>
      <w:r>
        <w:t>（访问</w:t>
      </w:r>
      <w:proofErr w:type="spellStart"/>
      <w:r>
        <w:t>ip</w:t>
      </w:r>
      <w:proofErr w:type="spellEnd"/>
      <w:r>
        <w:t>为：</w:t>
      </w:r>
      <w:r>
        <w:t xml:space="preserve">192.168.1.135 </w:t>
      </w:r>
      <w:r>
        <w:t>使用</w:t>
      </w:r>
      <w:r>
        <w:t>45M</w:t>
      </w:r>
      <w:r>
        <w:t>内存，</w:t>
      </w:r>
      <w:r>
        <w:t>12345</w:t>
      </w:r>
      <w:r>
        <w:t>为端口），再启动服务。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1270" cy="1581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pStyle w:val="2"/>
        <w:rPr>
          <w:rFonts w:hint="eastAsia"/>
        </w:rPr>
      </w:pPr>
      <w:r>
        <w:rPr>
          <w:rFonts w:hint="eastAsia"/>
        </w:rPr>
        <w:t>命令的参数说明</w:t>
      </w:r>
    </w:p>
    <w:p w:rsidR="00FB0AB1" w:rsidRDefault="00FB0AB1" w:rsidP="00FB0AB1">
      <w:pPr>
        <w:rPr>
          <w:rFonts w:hint="eastAsia"/>
        </w:rPr>
      </w:pPr>
      <w:r>
        <w:t xml:space="preserve">-p </w:t>
      </w:r>
      <w:r>
        <w:t>监听的端口</w:t>
      </w:r>
      <w:r>
        <w:br/>
        <w:t xml:space="preserve">-l </w:t>
      </w:r>
      <w:r>
        <w:t>连接的</w:t>
      </w:r>
      <w:r>
        <w:t>IP</w:t>
      </w:r>
      <w:r>
        <w:t>地址</w:t>
      </w:r>
      <w:r>
        <w:t xml:space="preserve">, </w:t>
      </w:r>
      <w:r>
        <w:t>默认是本机</w:t>
      </w:r>
      <w:r>
        <w:br/>
        <w:t xml:space="preserve">-d start </w:t>
      </w:r>
      <w:r>
        <w:t>启动</w:t>
      </w:r>
      <w:proofErr w:type="spellStart"/>
      <w:r>
        <w:t>memcached</w:t>
      </w:r>
      <w:proofErr w:type="spellEnd"/>
      <w:r>
        <w:t>服务</w:t>
      </w:r>
      <w:r>
        <w:br/>
        <w:t xml:space="preserve">-d restart </w:t>
      </w:r>
      <w:r>
        <w:t>重起</w:t>
      </w:r>
      <w:proofErr w:type="spellStart"/>
      <w:r>
        <w:t>memcached</w:t>
      </w:r>
      <w:proofErr w:type="spellEnd"/>
      <w:r>
        <w:t>服务</w:t>
      </w:r>
      <w:r>
        <w:br/>
        <w:t xml:space="preserve">-d </w:t>
      </w:r>
      <w:proofErr w:type="spellStart"/>
      <w:r>
        <w:t>stop|shutdown</w:t>
      </w:r>
      <w:proofErr w:type="spellEnd"/>
      <w:r>
        <w:t xml:space="preserve"> </w:t>
      </w:r>
      <w:r>
        <w:t>关闭正在运行的</w:t>
      </w:r>
      <w:proofErr w:type="spellStart"/>
      <w:r>
        <w:t>memcached</w:t>
      </w:r>
      <w:proofErr w:type="spellEnd"/>
      <w:r>
        <w:t>服务</w:t>
      </w:r>
      <w:r>
        <w:br/>
        <w:t xml:space="preserve">-d install </w:t>
      </w:r>
      <w:r>
        <w:t>安装</w:t>
      </w:r>
      <w:proofErr w:type="spellStart"/>
      <w:r>
        <w:t>memcached</w:t>
      </w:r>
      <w:proofErr w:type="spellEnd"/>
      <w:r>
        <w:t>服务</w:t>
      </w:r>
      <w:r>
        <w:br/>
        <w:t xml:space="preserve">-d uninstall </w:t>
      </w:r>
      <w:r>
        <w:t>卸载</w:t>
      </w:r>
      <w:proofErr w:type="spellStart"/>
      <w:r>
        <w:t>memcached</w:t>
      </w:r>
      <w:proofErr w:type="spellEnd"/>
      <w:r>
        <w:t>服务</w:t>
      </w:r>
      <w:r>
        <w:br/>
        <w:t xml:space="preserve">-u </w:t>
      </w:r>
      <w:r>
        <w:t>以的身份运行</w:t>
      </w:r>
      <w:r>
        <w:t xml:space="preserve"> (</w:t>
      </w:r>
      <w:r>
        <w:t>仅在以</w:t>
      </w:r>
      <w:r>
        <w:t>root</w:t>
      </w:r>
      <w:r>
        <w:t>运行的时候有效</w:t>
      </w:r>
      <w:r>
        <w:t>)</w:t>
      </w:r>
      <w:r>
        <w:br/>
        <w:t xml:space="preserve">-m </w:t>
      </w:r>
      <w:r>
        <w:t>最大内存使用，单位</w:t>
      </w:r>
      <w:r>
        <w:t>MB</w:t>
      </w:r>
      <w:r>
        <w:t>。默认</w:t>
      </w:r>
      <w:r>
        <w:t>64MB</w:t>
      </w:r>
      <w:r>
        <w:br/>
        <w:t xml:space="preserve">-M </w:t>
      </w:r>
      <w:r>
        <w:t>内存耗尽时返回错误，而不是删除项</w:t>
      </w:r>
      <w:r>
        <w:br/>
        <w:t xml:space="preserve">-c </w:t>
      </w:r>
      <w:r>
        <w:t>最大同时连接数，默认是</w:t>
      </w:r>
      <w:r>
        <w:t>1024</w:t>
      </w:r>
      <w:r>
        <w:br/>
        <w:t xml:space="preserve">-f </w:t>
      </w:r>
      <w:r>
        <w:t>块大小增长因子，默认是</w:t>
      </w:r>
      <w:r>
        <w:t>1.25</w:t>
      </w:r>
      <w:r>
        <w:br/>
        <w:t xml:space="preserve">-n </w:t>
      </w:r>
      <w:r>
        <w:t>最小分配空间，</w:t>
      </w:r>
      <w:proofErr w:type="spellStart"/>
      <w:r>
        <w:t>key+value+flags</w:t>
      </w:r>
      <w:proofErr w:type="spellEnd"/>
      <w:r>
        <w:t>默认是</w:t>
      </w:r>
      <w:r>
        <w:t>48</w:t>
      </w:r>
      <w:r>
        <w:br/>
        <w:t xml:space="preserve">-h </w:t>
      </w:r>
      <w:r>
        <w:t>显示帮助</w:t>
      </w:r>
      <w:r>
        <w:br/>
      </w:r>
    </w:p>
    <w:p w:rsidR="00FB0AB1" w:rsidRDefault="00FB0AB1" w:rsidP="00FB0AB1">
      <w:pPr>
        <w:pStyle w:val="2"/>
        <w:rPr>
          <w:rFonts w:hint="eastAsia"/>
        </w:rPr>
      </w:pPr>
      <w:r>
        <w:rPr>
          <w:rFonts w:hint="eastAsia"/>
        </w:rPr>
        <w:t>验证是否安装成功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telnet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端口。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例如：</w:t>
      </w:r>
    </w:p>
    <w:p w:rsidR="00FB0AB1" w:rsidRDefault="00FB0AB1" w:rsidP="00FB0AB1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emcached</w:t>
      </w:r>
      <w:proofErr w:type="spellEnd"/>
      <w:r>
        <w:rPr>
          <w:rFonts w:hint="eastAsia"/>
        </w:rPr>
        <w:t>使用的端口为</w:t>
      </w:r>
      <w:r>
        <w:rPr>
          <w:rFonts w:hint="eastAsia"/>
        </w:rPr>
        <w:t>12345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在命令行窗口中使用如下命令：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proofErr w:type="gramStart"/>
      <w:r>
        <w:rPr>
          <w:rFonts w:hint="eastAsia"/>
        </w:rPr>
        <w:t>telnet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12345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如果能连接则表示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已启动。</w:t>
      </w:r>
    </w:p>
    <w:p w:rsidR="00FB0AB1" w:rsidRP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stats </w:t>
      </w:r>
      <w:r>
        <w:rPr>
          <w:rFonts w:hint="eastAsia"/>
        </w:rPr>
        <w:t>命令：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14015" cy="336232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B1" w:rsidRPr="00FB0AB1" w:rsidRDefault="00FB0AB1" w:rsidP="00FB0AB1">
      <w:pPr>
        <w:rPr>
          <w:rFonts w:hint="eastAsia"/>
        </w:rPr>
      </w:pPr>
      <w:r>
        <w:rPr>
          <w:rFonts w:hint="eastAsia"/>
        </w:rPr>
        <w:t>可以查看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的状态信息。</w:t>
      </w:r>
    </w:p>
    <w:p w:rsidR="00FB0AB1" w:rsidRDefault="00FB0AB1" w:rsidP="00FB0AB1">
      <w:pPr>
        <w:pStyle w:val="1"/>
        <w:rPr>
          <w:rFonts w:hint="eastAsia"/>
        </w:rPr>
      </w:pPr>
      <w:r>
        <w:rPr>
          <w:rFonts w:hint="eastAsia"/>
        </w:rPr>
        <w:t>实现原理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bpmx3 </w:t>
      </w:r>
      <w:r>
        <w:rPr>
          <w:rFonts w:hint="eastAsia"/>
        </w:rPr>
        <w:t>平台中，使用了一个</w:t>
      </w:r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的接口，这个接口提供了缓存的一些方法。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如添加缓存，删除缓存，获取缓存，清空缓存等等。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然后我们可以做不同的实现。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然后配置到</w:t>
      </w:r>
      <w:r>
        <w:rPr>
          <w:rFonts w:hint="eastAsia"/>
        </w:rPr>
        <w:t>spring</w:t>
      </w:r>
      <w:r>
        <w:rPr>
          <w:rFonts w:hint="eastAsia"/>
        </w:rPr>
        <w:t>当中，如果需要不同的缓存实现，在</w:t>
      </w:r>
      <w:r>
        <w:rPr>
          <w:rFonts w:hint="eastAsia"/>
        </w:rPr>
        <w:t>spring</w:t>
      </w:r>
      <w:r>
        <w:rPr>
          <w:rFonts w:hint="eastAsia"/>
        </w:rPr>
        <w:t>修改配置就好了。</w:t>
      </w:r>
    </w:p>
    <w:p w:rsidR="00FB0AB1" w:rsidRDefault="00FB0AB1" w:rsidP="00FB0AB1">
      <w:pPr>
        <w:rPr>
          <w:rFonts w:hint="eastAsia"/>
        </w:rPr>
      </w:pPr>
    </w:p>
    <w:p w:rsidR="00FB0AB1" w:rsidRPr="00FB0AB1" w:rsidRDefault="00FB0AB1" w:rsidP="00FB0AB1">
      <w:pPr>
        <w:rPr>
          <w:rFonts w:hint="eastAsia"/>
        </w:rPr>
      </w:pPr>
    </w:p>
    <w:p w:rsidR="00FB0AB1" w:rsidRDefault="00FB0AB1" w:rsidP="00FB0AB1">
      <w:pPr>
        <w:pStyle w:val="1"/>
        <w:rPr>
          <w:rFonts w:hint="eastAsia"/>
        </w:rPr>
      </w:pPr>
      <w:r>
        <w:rPr>
          <w:rFonts w:hint="eastAsia"/>
        </w:rPr>
        <w:t>实现方法</w:t>
      </w:r>
    </w:p>
    <w:p w:rsidR="00FB0AB1" w:rsidRPr="00FB0AB1" w:rsidRDefault="00FB0AB1" w:rsidP="00FB0AB1">
      <w:pPr>
        <w:rPr>
          <w:rFonts w:hint="eastAsia"/>
          <w:b/>
          <w:color w:val="FF0000"/>
        </w:rPr>
      </w:pPr>
      <w:r w:rsidRPr="00FB0AB1">
        <w:rPr>
          <w:rFonts w:hint="eastAsia"/>
          <w:b/>
          <w:color w:val="FF0000"/>
        </w:rPr>
        <w:t>注意</w:t>
      </w:r>
      <w:r w:rsidRPr="00FB0AB1">
        <w:rPr>
          <w:rFonts w:hint="eastAsia"/>
          <w:b/>
          <w:color w:val="FF0000"/>
        </w:rPr>
        <w:t>spring</w:t>
      </w:r>
      <w:r w:rsidRPr="00FB0AB1">
        <w:rPr>
          <w:rFonts w:hint="eastAsia"/>
          <w:b/>
          <w:color w:val="FF0000"/>
        </w:rPr>
        <w:t>配置文件中一定需要使用</w:t>
      </w:r>
      <w:r w:rsidRPr="00FB0AB1">
        <w:rPr>
          <w:rFonts w:hint="eastAsia"/>
          <w:b/>
          <w:color w:val="FF0000"/>
        </w:rPr>
        <w:t xml:space="preserve"> </w:t>
      </w:r>
      <w:proofErr w:type="spellStart"/>
      <w:r w:rsidRPr="00FB0AB1">
        <w:rPr>
          <w:rFonts w:hint="eastAsia"/>
          <w:b/>
          <w:color w:val="FF0000"/>
        </w:rPr>
        <w:t>iCache</w:t>
      </w:r>
      <w:proofErr w:type="spellEnd"/>
      <w:r w:rsidRPr="00FB0AB1">
        <w:rPr>
          <w:rFonts w:hint="eastAsia"/>
          <w:b/>
          <w:color w:val="FF0000"/>
        </w:rPr>
        <w:t>作为</w:t>
      </w:r>
      <w:r w:rsidRPr="00FB0AB1">
        <w:rPr>
          <w:rFonts w:hint="eastAsia"/>
          <w:b/>
          <w:color w:val="FF0000"/>
        </w:rPr>
        <w:t xml:space="preserve">ID </w:t>
      </w:r>
      <w:r w:rsidRPr="00FB0AB1">
        <w:rPr>
          <w:rFonts w:hint="eastAsia"/>
          <w:b/>
          <w:color w:val="FF0000"/>
        </w:rPr>
        <w:t>。</w:t>
      </w:r>
    </w:p>
    <w:p w:rsidR="00FB0AB1" w:rsidRPr="00FB0AB1" w:rsidRDefault="00FB0AB1" w:rsidP="00FB0AB1">
      <w:pPr>
        <w:pStyle w:val="2"/>
        <w:rPr>
          <w:rFonts w:hint="eastAsia"/>
        </w:rPr>
      </w:pPr>
      <w:r>
        <w:rPr>
          <w:rFonts w:hint="eastAsia"/>
        </w:rPr>
        <w:lastRenderedPageBreak/>
        <w:t>系统中使用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缓存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配置文件添加如下配置：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89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B1" w:rsidRDefault="00FB0AB1" w:rsidP="00FB0AB1">
      <w:pPr>
        <w:rPr>
          <w:rFonts w:hint="eastAsia"/>
        </w:rPr>
      </w:pPr>
      <w:r>
        <w:rPr>
          <w:rFonts w:hint="eastAsia"/>
        </w:rPr>
        <w:t>这里还可以使用多台缓存服务器。</w:t>
      </w:r>
    </w:p>
    <w:p w:rsidR="00FB0AB1" w:rsidRDefault="00FB0AB1" w:rsidP="00FB0AB1">
      <w:pPr>
        <w:rPr>
          <w:rFonts w:hint="eastAsia"/>
        </w:rPr>
      </w:pPr>
    </w:p>
    <w:p w:rsidR="00FB0AB1" w:rsidRDefault="00FB0AB1" w:rsidP="00FB0AB1">
      <w:pPr>
        <w:pStyle w:val="2"/>
        <w:rPr>
          <w:rFonts w:hint="eastAsia"/>
        </w:rPr>
      </w:pPr>
      <w:r>
        <w:rPr>
          <w:rFonts w:hint="eastAsia"/>
        </w:rPr>
        <w:t>使用内存缓存服务器</w:t>
      </w:r>
    </w:p>
    <w:p w:rsidR="00FB0AB1" w:rsidRDefault="00FB0AB1" w:rsidP="00FB0AB1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配置修改如下：</w:t>
      </w:r>
    </w:p>
    <w:p w:rsidR="00FB0AB1" w:rsidRDefault="00FB0AB1" w:rsidP="00FB0A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18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B1" w:rsidRPr="00FB0AB1" w:rsidRDefault="00FB0AB1" w:rsidP="00FB0AB1">
      <w:pPr>
        <w:rPr>
          <w:rFonts w:hint="eastAsia"/>
        </w:rPr>
      </w:pPr>
    </w:p>
    <w:sectPr w:rsidR="00FB0AB1" w:rsidRPr="00FB0AB1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0AB1"/>
    <w:rsid w:val="00183E62"/>
    <w:rsid w:val="004D5852"/>
    <w:rsid w:val="00500696"/>
    <w:rsid w:val="0072407C"/>
    <w:rsid w:val="00AF2790"/>
    <w:rsid w:val="00FB0AB1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Title"/>
    <w:basedOn w:val="a0"/>
    <w:next w:val="a0"/>
    <w:link w:val="Char"/>
    <w:uiPriority w:val="10"/>
    <w:qFormat/>
    <w:rsid w:val="00FB0A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6"/>
    <w:uiPriority w:val="10"/>
    <w:rsid w:val="00FB0AB1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1"/>
    <w:uiPriority w:val="99"/>
    <w:unhideWhenUsed/>
    <w:rsid w:val="00FB0AB1"/>
    <w:rPr>
      <w:color w:val="0000FF" w:themeColor="hyperlink"/>
      <w:u w:val="single"/>
    </w:rPr>
  </w:style>
  <w:style w:type="paragraph" w:styleId="a8">
    <w:name w:val="Balloon Text"/>
    <w:basedOn w:val="a0"/>
    <w:link w:val="Char0"/>
    <w:uiPriority w:val="99"/>
    <w:semiHidden/>
    <w:unhideWhenUsed/>
    <w:rsid w:val="00FB0AB1"/>
    <w:rPr>
      <w:sz w:val="18"/>
      <w:szCs w:val="18"/>
    </w:rPr>
  </w:style>
  <w:style w:type="character" w:customStyle="1" w:styleId="Char0">
    <w:name w:val="批注框文本 Char"/>
    <w:basedOn w:val="a1"/>
    <w:link w:val="a8"/>
    <w:uiPriority w:val="99"/>
    <w:semiHidden/>
    <w:rsid w:val="00FB0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ode.jellycan.com/files/memcached-1.2.6-win32-bin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g\Desktop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27</TotalTime>
  <Pages>4</Pages>
  <Words>214</Words>
  <Characters>1220</Characters>
  <Application>Microsoft Office Word</Application>
  <DocSecurity>0</DocSecurity>
  <Lines>10</Lines>
  <Paragraphs>2</Paragraphs>
  <ScaleCrop>false</ScaleCrop>
  <Company>Sky123.Org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zhangyg</dc:creator>
  <cp:lastModifiedBy>zhangyg</cp:lastModifiedBy>
  <cp:revision>1</cp:revision>
  <dcterms:created xsi:type="dcterms:W3CDTF">2012-11-12T03:14:00Z</dcterms:created>
  <dcterms:modified xsi:type="dcterms:W3CDTF">2012-11-12T03:41:00Z</dcterms:modified>
</cp:coreProperties>
</file>