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FB5405" w:rsidP="00FB5405">
      <w:pPr>
        <w:pStyle w:val="a6"/>
      </w:pPr>
      <w:r>
        <w:t>S</w:t>
      </w:r>
      <w:r>
        <w:rPr>
          <w:rFonts w:hint="eastAsia"/>
        </w:rPr>
        <w:t xml:space="preserve">pring security3 </w:t>
      </w:r>
      <w:r>
        <w:rPr>
          <w:rFonts w:hint="eastAsia"/>
        </w:rPr>
        <w:t>在</w:t>
      </w:r>
      <w:r>
        <w:rPr>
          <w:rFonts w:hint="eastAsia"/>
        </w:rPr>
        <w:t xml:space="preserve">BPM3 </w:t>
      </w:r>
      <w:r>
        <w:rPr>
          <w:rFonts w:hint="eastAsia"/>
        </w:rPr>
        <w:t>平台中功能实现</w:t>
      </w:r>
    </w:p>
    <w:p w:rsidR="00FB5405" w:rsidRDefault="003B24BF" w:rsidP="00FB5405">
      <w:pPr>
        <w:pStyle w:val="1"/>
      </w:pPr>
      <w:r>
        <w:rPr>
          <w:rFonts w:hint="eastAsia"/>
        </w:rPr>
        <w:t>一个用户在同一个时间点只允许登录一次</w:t>
      </w:r>
    </w:p>
    <w:p w:rsidR="00FB5405" w:rsidRPr="00FB5405" w:rsidRDefault="003B24BF" w:rsidP="00FB5405">
      <w:pPr>
        <w:pStyle w:val="2"/>
      </w:pPr>
      <w:r>
        <w:rPr>
          <w:rFonts w:hint="eastAsia"/>
        </w:rPr>
        <w:t>简要说明</w:t>
      </w:r>
    </w:p>
    <w:p w:rsidR="00FB5405" w:rsidRDefault="00FB5405" w:rsidP="00FB5405">
      <w:r>
        <w:rPr>
          <w:rFonts w:hint="eastAsia"/>
        </w:rPr>
        <w:t>在系统登录的时候，我们要求一个帐号在系统中只能登录一次。比如用户</w:t>
      </w:r>
      <w:r>
        <w:rPr>
          <w:rFonts w:hint="eastAsia"/>
        </w:rPr>
        <w:t>admin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点登录，另外一个人从</w:t>
      </w:r>
      <w:r>
        <w:rPr>
          <w:rFonts w:hint="eastAsia"/>
        </w:rPr>
        <w:t>B</w:t>
      </w:r>
      <w:r>
        <w:rPr>
          <w:rFonts w:hint="eastAsia"/>
        </w:rPr>
        <w:t>点登录，这个时候</w:t>
      </w:r>
      <w:r>
        <w:rPr>
          <w:rFonts w:hint="eastAsia"/>
        </w:rPr>
        <w:t>A</w:t>
      </w:r>
      <w:r>
        <w:rPr>
          <w:rFonts w:hint="eastAsia"/>
        </w:rPr>
        <w:t>登录的用户自动退出系统，并且通知用户已从另外的系统登录。</w:t>
      </w:r>
    </w:p>
    <w:p w:rsidR="00FB5405" w:rsidRDefault="00FB5405" w:rsidP="00FB5405"/>
    <w:p w:rsidR="00FB5405" w:rsidRDefault="00FB5405" w:rsidP="00FB5405">
      <w:pPr>
        <w:pStyle w:val="2"/>
      </w:pPr>
      <w:r>
        <w:rPr>
          <w:rFonts w:hint="eastAsia"/>
        </w:rPr>
        <w:t>实现方法</w:t>
      </w:r>
    </w:p>
    <w:p w:rsidR="00755AED" w:rsidRDefault="00755AED" w:rsidP="00755AED">
      <w:pPr>
        <w:pStyle w:val="a4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spring security </w:t>
      </w:r>
      <w:r>
        <w:rPr>
          <w:rFonts w:hint="eastAsia"/>
        </w:rPr>
        <w:t>配置文件。</w:t>
      </w:r>
    </w:p>
    <w:p w:rsidR="00755AED" w:rsidRDefault="00755AED" w:rsidP="00755AED">
      <w:pPr>
        <w:pStyle w:val="a4"/>
        <w:ind w:left="360" w:firstLineChars="0" w:firstLine="0"/>
      </w:pPr>
      <w:r>
        <w:t>&lt;</w:t>
      </w:r>
      <w:proofErr w:type="spellStart"/>
      <w:r>
        <w:t>security:session</w:t>
      </w:r>
      <w:proofErr w:type="spellEnd"/>
      <w:r>
        <w:t>-management invalid-session-</w:t>
      </w:r>
      <w:proofErr w:type="spellStart"/>
      <w:r>
        <w:t>url</w:t>
      </w:r>
      <w:proofErr w:type="spellEnd"/>
      <w:r>
        <w:t>="/login.jsp"&gt;</w:t>
      </w:r>
    </w:p>
    <w:p w:rsidR="00755AED" w:rsidRDefault="00755AED" w:rsidP="00755AED">
      <w:pPr>
        <w:pStyle w:val="a4"/>
        <w:ind w:left="360" w:firstLine="480"/>
      </w:pPr>
      <w:r>
        <w:tab/>
      </w:r>
      <w:r>
        <w:tab/>
      </w:r>
      <w:r>
        <w:tab/>
        <w:t>&lt;</w:t>
      </w:r>
      <w:proofErr w:type="spellStart"/>
      <w:r>
        <w:t>security:concurrency</w:t>
      </w:r>
      <w:proofErr w:type="spellEnd"/>
      <w:r>
        <w:t xml:space="preserve">-control </w:t>
      </w:r>
      <w:bookmarkStart w:id="0" w:name="OLE_LINK1"/>
      <w:bookmarkStart w:id="1" w:name="OLE_LINK2"/>
      <w:r>
        <w:t>error-if-maximum-exceeded</w:t>
      </w:r>
      <w:bookmarkEnd w:id="0"/>
      <w:bookmarkEnd w:id="1"/>
      <w:r>
        <w:t>="false" max-sessions="1" expired-</w:t>
      </w:r>
      <w:proofErr w:type="spellStart"/>
      <w:r>
        <w:t>url</w:t>
      </w:r>
      <w:proofErr w:type="spellEnd"/>
      <w:r>
        <w:t>="/login.jsp"/&gt;</w:t>
      </w:r>
    </w:p>
    <w:p w:rsidR="00755AED" w:rsidRDefault="00755AED" w:rsidP="00755AED">
      <w:pPr>
        <w:pStyle w:val="a4"/>
        <w:ind w:left="360" w:firstLineChars="0" w:firstLine="0"/>
      </w:pPr>
      <w:r>
        <w:t>&lt;/</w:t>
      </w:r>
      <w:proofErr w:type="spellStart"/>
      <w:r>
        <w:t>security:session</w:t>
      </w:r>
      <w:proofErr w:type="spellEnd"/>
      <w:r>
        <w:t>-management&gt;</w:t>
      </w:r>
    </w:p>
    <w:p w:rsidR="00755AED" w:rsidRDefault="00755AED" w:rsidP="00755AED">
      <w:pPr>
        <w:pStyle w:val="a4"/>
        <w:ind w:left="360" w:firstLineChars="0" w:firstLine="0"/>
      </w:pPr>
    </w:p>
    <w:p w:rsidR="00755AED" w:rsidRDefault="00755AED" w:rsidP="00755AED">
      <w:pPr>
        <w:pStyle w:val="a4"/>
        <w:ind w:left="360" w:firstLineChars="0" w:firstLine="0"/>
      </w:pPr>
      <w:r>
        <w:rPr>
          <w:rFonts w:hint="eastAsia"/>
        </w:rPr>
        <w:t>配置说明：</w:t>
      </w:r>
    </w:p>
    <w:p w:rsidR="00755AED" w:rsidRDefault="00755AED" w:rsidP="00755AED">
      <w:pPr>
        <w:pStyle w:val="a4"/>
        <w:ind w:left="360" w:firstLineChars="0" w:firstLine="0"/>
      </w:pPr>
      <w:r>
        <w:t>error-if-maximum-exceeded</w:t>
      </w:r>
      <w:r>
        <w:rPr>
          <w:rFonts w:hint="eastAsia"/>
        </w:rPr>
        <w:t>：</w:t>
      </w:r>
    </w:p>
    <w:p w:rsidR="00755AED" w:rsidRDefault="00755AED" w:rsidP="00755AED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设置成</w:t>
      </w:r>
      <w:r>
        <w:rPr>
          <w:rFonts w:hint="eastAsia"/>
        </w:rPr>
        <w:t>false</w:t>
      </w:r>
      <w:r>
        <w:rPr>
          <w:rFonts w:hint="eastAsia"/>
        </w:rPr>
        <w:t>表示如果用户登录超过同时登录的次数后，将之前的用户踢出去，系统可以登录。</w:t>
      </w:r>
    </w:p>
    <w:p w:rsidR="00755AED" w:rsidRDefault="00755AED" w:rsidP="00755AED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则抛出错误，不能登录。</w:t>
      </w:r>
    </w:p>
    <w:p w:rsidR="00755AED" w:rsidRDefault="00755AED" w:rsidP="00755AED">
      <w:pPr>
        <w:pStyle w:val="a4"/>
        <w:ind w:left="360" w:firstLineChars="0" w:firstLine="0"/>
      </w:pPr>
      <w:r>
        <w:t>max-sessions</w:t>
      </w:r>
      <w:r>
        <w:rPr>
          <w:rFonts w:hint="eastAsia"/>
        </w:rPr>
        <w:t>：设置为</w:t>
      </w:r>
      <w:r>
        <w:rPr>
          <w:rFonts w:hint="eastAsia"/>
        </w:rPr>
        <w:t>1</w:t>
      </w:r>
      <w:r>
        <w:rPr>
          <w:rFonts w:hint="eastAsia"/>
        </w:rPr>
        <w:t>，表示一个帐号在某个时刻只能登录一次。</w:t>
      </w:r>
    </w:p>
    <w:p w:rsidR="00755AED" w:rsidRPr="00755AED" w:rsidRDefault="00755AED" w:rsidP="00755AED">
      <w:pPr>
        <w:pStyle w:val="a4"/>
        <w:ind w:left="360" w:firstLineChars="0" w:firstLine="0"/>
      </w:pPr>
      <w:r>
        <w:t>invalid-session-</w:t>
      </w:r>
      <w:proofErr w:type="spellStart"/>
      <w:r>
        <w:t>url</w:t>
      </w:r>
      <w:proofErr w:type="spellEnd"/>
      <w:r>
        <w:rPr>
          <w:rFonts w:hint="eastAsia"/>
        </w:rPr>
        <w:t>：表示如果登录下一个用户登录后，前一个登录用户跳转到的地址。</w:t>
      </w:r>
    </w:p>
    <w:p w:rsidR="00FB5405" w:rsidRPr="00755AED" w:rsidRDefault="00FB5405" w:rsidP="00FB5405"/>
    <w:p w:rsidR="00755AED" w:rsidRDefault="00755AED" w:rsidP="00755AED">
      <w:pPr>
        <w:pStyle w:val="3"/>
      </w:pPr>
      <w:r>
        <w:rPr>
          <w:rFonts w:hint="eastAsia"/>
        </w:rPr>
        <w:t>直接使用</w:t>
      </w:r>
      <w:r>
        <w:rPr>
          <w:rFonts w:hint="eastAsia"/>
        </w:rPr>
        <w:t>spring</w:t>
      </w:r>
      <w:r>
        <w:rPr>
          <w:rFonts w:hint="eastAsia"/>
        </w:rPr>
        <w:t>的过滤器。</w:t>
      </w:r>
    </w:p>
    <w:p w:rsidR="004F2A9D" w:rsidRPr="004F2A9D" w:rsidRDefault="004F2A9D" w:rsidP="004F2A9D"/>
    <w:p w:rsidR="00FB5405" w:rsidRDefault="00FB5405" w:rsidP="00FB5405">
      <w:r>
        <w:rPr>
          <w:rFonts w:hint="eastAsia"/>
        </w:rPr>
        <w:t>直接使用</w:t>
      </w:r>
      <w:r>
        <w:rPr>
          <w:rFonts w:hint="eastAsia"/>
        </w:rPr>
        <w:t>spring</w:t>
      </w:r>
      <w:r>
        <w:rPr>
          <w:rFonts w:hint="eastAsia"/>
        </w:rPr>
        <w:t>的过滤器。</w:t>
      </w:r>
    </w:p>
    <w:p w:rsidR="00FB5405" w:rsidRDefault="00FB5405" w:rsidP="00FB5405"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实现有个过滤器叫做</w:t>
      </w:r>
      <w:proofErr w:type="spellStart"/>
      <w:r w:rsidRPr="00FB5405">
        <w:t>org.springframework.security.web.authentication</w:t>
      </w:r>
      <w:proofErr w:type="spellEnd"/>
      <w:r>
        <w:rPr>
          <w:rFonts w:hint="eastAsia"/>
        </w:rPr>
        <w:t>.</w:t>
      </w:r>
      <w:r w:rsidR="004F2A9D" w:rsidRPr="004F2A9D">
        <w:t xml:space="preserve"> </w:t>
      </w:r>
      <w:proofErr w:type="spellStart"/>
      <w:r w:rsidR="004F2A9D" w:rsidRPr="004F2A9D">
        <w:t>UsernamePasswordAuthenticationFilter</w:t>
      </w:r>
      <w:proofErr w:type="spellEnd"/>
    </w:p>
    <w:p w:rsidR="004F2A9D" w:rsidRDefault="004F2A9D" w:rsidP="00FB5405"/>
    <w:p w:rsidR="004F2A9D" w:rsidRDefault="004F2A9D" w:rsidP="00FB5405">
      <w:r>
        <w:rPr>
          <w:rFonts w:hint="eastAsia"/>
        </w:rPr>
        <w:lastRenderedPageBreak/>
        <w:t>这个过滤器拦截地址：</w:t>
      </w:r>
      <w:proofErr w:type="spellStart"/>
      <w:r w:rsidRPr="004F2A9D">
        <w:t>j_spring_security_check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实现用户登录。</w:t>
      </w:r>
    </w:p>
    <w:p w:rsidR="004F2A9D" w:rsidRDefault="004F2A9D" w:rsidP="00FB5405"/>
    <w:p w:rsidR="004F2A9D" w:rsidRDefault="004F2A9D" w:rsidP="00FB5405">
      <w:r>
        <w:rPr>
          <w:rFonts w:hint="eastAsia"/>
        </w:rPr>
        <w:t>在登录界面中的表单是有要求的：</w:t>
      </w:r>
    </w:p>
    <w:p w:rsidR="004F2A9D" w:rsidRDefault="004F2A9D" w:rsidP="00FB5405"/>
    <w:p w:rsidR="004F2A9D" w:rsidRDefault="004F2A9D" w:rsidP="00FB5405">
      <w:r>
        <w:rPr>
          <w:rFonts w:hint="eastAsia"/>
        </w:rPr>
        <w:t>用户名表单名称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:</w:t>
      </w:r>
      <w:r w:rsidRPr="004F2A9D">
        <w:t xml:space="preserve"> </w:t>
      </w:r>
      <w:proofErr w:type="spellStart"/>
      <w:r w:rsidRPr="004F2A9D">
        <w:t>j_username</w:t>
      </w:r>
      <w:proofErr w:type="spellEnd"/>
    </w:p>
    <w:p w:rsidR="004F2A9D" w:rsidRDefault="00755AED" w:rsidP="00FB5405">
      <w:r>
        <w:rPr>
          <w:rFonts w:hint="eastAsia"/>
        </w:rPr>
        <w:t>密码表单名为</w:t>
      </w:r>
      <w:r>
        <w:rPr>
          <w:rFonts w:hint="eastAsia"/>
        </w:rPr>
        <w:t>:</w:t>
      </w:r>
      <w:r w:rsidRPr="00755AED">
        <w:t xml:space="preserve"> </w:t>
      </w:r>
      <w:proofErr w:type="spellStart"/>
      <w:r w:rsidRPr="00755AED">
        <w:t>j_password</w:t>
      </w:r>
      <w:proofErr w:type="spellEnd"/>
    </w:p>
    <w:p w:rsidR="00755AED" w:rsidRDefault="00755AED" w:rsidP="00FB5405"/>
    <w:p w:rsidR="00755AED" w:rsidRDefault="00755AED" w:rsidP="00FB5405">
      <w:r>
        <w:rPr>
          <w:rFonts w:hint="eastAsia"/>
        </w:rPr>
        <w:t>表单的</w:t>
      </w:r>
      <w:r>
        <w:rPr>
          <w:rFonts w:hint="eastAsia"/>
        </w:rPr>
        <w:t>action</w:t>
      </w:r>
      <w:r>
        <w:rPr>
          <w:rFonts w:hint="eastAsia"/>
        </w:rPr>
        <w:t>地址为：</w:t>
      </w:r>
      <w:proofErr w:type="spellStart"/>
      <w:r w:rsidRPr="004F2A9D">
        <w:t>j_spring_security_check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55AED" w:rsidRDefault="00755AED" w:rsidP="00FB5405"/>
    <w:p w:rsidR="00FB5405" w:rsidRDefault="00755AED" w:rsidP="00FB5405">
      <w:r>
        <w:rPr>
          <w:rFonts w:hint="eastAsia"/>
        </w:rPr>
        <w:t>这样在登录表单输入用户名和密码后，调用后端的实现</w:t>
      </w:r>
      <w:proofErr w:type="spellStart"/>
      <w:r w:rsidRPr="00755AED">
        <w:t>UserDetailsService</w:t>
      </w:r>
      <w:proofErr w:type="spellEnd"/>
      <w:r>
        <w:rPr>
          <w:rFonts w:hint="eastAsia"/>
        </w:rPr>
        <w:t>接口的类获取用户并做验证。在</w:t>
      </w:r>
      <w:r>
        <w:rPr>
          <w:rFonts w:hint="eastAsia"/>
        </w:rPr>
        <w:t>BPMX3</w:t>
      </w:r>
      <w:r>
        <w:rPr>
          <w:rFonts w:hint="eastAsia"/>
        </w:rPr>
        <w:t>平台中这个接口有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SysUserDao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实现。</w:t>
      </w:r>
    </w:p>
    <w:p w:rsidR="00755AED" w:rsidRDefault="00755AED" w:rsidP="00FB5405"/>
    <w:p w:rsidR="00755AED" w:rsidRDefault="00755AED" w:rsidP="00FB5405">
      <w:r>
        <w:rPr>
          <w:rFonts w:hint="eastAsia"/>
        </w:rPr>
        <w:t>另外有一个问题：如果需要加上验证码如何实现呢？</w:t>
      </w:r>
    </w:p>
    <w:p w:rsidR="00755AED" w:rsidRDefault="00755AED" w:rsidP="00FB5405"/>
    <w:p w:rsidR="00755AED" w:rsidRDefault="00755AED" w:rsidP="00FB5405">
      <w:r>
        <w:rPr>
          <w:rFonts w:hint="eastAsia"/>
        </w:rPr>
        <w:t>最简单的办法：</w:t>
      </w:r>
    </w:p>
    <w:p w:rsidR="00755AED" w:rsidRDefault="00755AED" w:rsidP="00FB5405"/>
    <w:p w:rsidR="00755AED" w:rsidRDefault="00755AED" w:rsidP="00FB5405">
      <w:r>
        <w:rPr>
          <w:rFonts w:hint="eastAsia"/>
        </w:rPr>
        <w:t>修改</w:t>
      </w:r>
      <w:bookmarkStart w:id="2" w:name="OLE_LINK3"/>
      <w:bookmarkStart w:id="3" w:name="OLE_LINK4"/>
      <w:proofErr w:type="spellStart"/>
      <w:r w:rsidRPr="004F2A9D">
        <w:t>UsernamePasswordAuthenticationFilter</w:t>
      </w:r>
      <w:bookmarkEnd w:id="2"/>
      <w:bookmarkEnd w:id="3"/>
      <w:proofErr w:type="spellEnd"/>
      <w:r>
        <w:rPr>
          <w:rFonts w:hint="eastAsia"/>
        </w:rPr>
        <w:t>这个过滤器的源码。</w:t>
      </w:r>
    </w:p>
    <w:p w:rsidR="00755AED" w:rsidRDefault="00755AED" w:rsidP="00FB5405"/>
    <w:p w:rsidR="00755AED" w:rsidRDefault="00755AED" w:rsidP="00FB5405">
      <w:r>
        <w:rPr>
          <w:rFonts w:hint="eastAsia"/>
        </w:rPr>
        <w:t>修改如下：</w:t>
      </w:r>
    </w:p>
    <w:p w:rsidR="00755AED" w:rsidRDefault="00755AED" w:rsidP="00FB5405"/>
    <w:p w:rsidR="00755AED" w:rsidRDefault="00755AED" w:rsidP="00FB5405">
      <w:r>
        <w:rPr>
          <w:rFonts w:hint="eastAsia"/>
        </w:rPr>
        <w:t>在这个类中添加如下方法：</w:t>
      </w:r>
    </w:p>
    <w:p w:rsidR="00755AED" w:rsidRPr="00755AED" w:rsidRDefault="00755AED" w:rsidP="00FB5405">
      <w:r>
        <w:rPr>
          <w:rFonts w:hint="eastAsia"/>
          <w:noProof/>
        </w:rPr>
        <w:drawing>
          <wp:inline distT="0" distB="0" distL="0" distR="0">
            <wp:extent cx="5274310" cy="1405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05" w:rsidRDefault="00755AED" w:rsidP="00FB5405">
      <w:r>
        <w:rPr>
          <w:rFonts w:hint="eastAsia"/>
          <w:noProof/>
        </w:rPr>
        <w:drawing>
          <wp:inline distT="0" distB="0" distL="0" distR="0">
            <wp:extent cx="5274310" cy="6257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ED" w:rsidRDefault="00755AED" w:rsidP="00FB5405">
      <w:r>
        <w:rPr>
          <w:rFonts w:hint="eastAsia"/>
        </w:rPr>
        <w:t>在</w:t>
      </w:r>
      <w:proofErr w:type="spellStart"/>
      <w:r>
        <w:rPr>
          <w:rFonts w:hint="eastAsia"/>
        </w:rPr>
        <w:t>attemptAuthentication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方法中增加这个方法的调用。</w:t>
      </w:r>
    </w:p>
    <w:p w:rsidR="00755AED" w:rsidRDefault="00755AED" w:rsidP="00FB5405"/>
    <w:p w:rsidR="00755AED" w:rsidRDefault="00755AED" w:rsidP="00FB5405">
      <w:r>
        <w:rPr>
          <w:rFonts w:hint="eastAsia"/>
        </w:rPr>
        <w:t>在</w:t>
      </w:r>
      <w:r>
        <w:rPr>
          <w:rFonts w:hint="eastAsia"/>
        </w:rPr>
        <w:t>app-security.xml</w:t>
      </w:r>
      <w:r>
        <w:rPr>
          <w:rFonts w:hint="eastAsia"/>
        </w:rPr>
        <w:t>修改如下：</w:t>
      </w:r>
    </w:p>
    <w:p w:rsidR="00755AED" w:rsidRDefault="00755AED" w:rsidP="00FB5405"/>
    <w:p w:rsidR="00755AED" w:rsidRDefault="00755AED" w:rsidP="00FB5405">
      <w:r>
        <w:rPr>
          <w:rFonts w:hint="eastAsia"/>
          <w:noProof/>
        </w:rPr>
        <w:lastRenderedPageBreak/>
        <w:drawing>
          <wp:inline distT="0" distB="0" distL="0" distR="0">
            <wp:extent cx="5274310" cy="23041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ED" w:rsidRDefault="00755AED" w:rsidP="00FB5405"/>
    <w:p w:rsidR="00755AED" w:rsidRDefault="00755AED" w:rsidP="00755AED">
      <w:pPr>
        <w:pStyle w:val="3"/>
      </w:pPr>
      <w:r>
        <w:rPr>
          <w:rFonts w:hint="eastAsia"/>
        </w:rPr>
        <w:t>扩展</w:t>
      </w:r>
      <w:proofErr w:type="spellStart"/>
      <w:r w:rsidRPr="004F2A9D">
        <w:t>UsernamePasswordAuthenticationFilter</w:t>
      </w:r>
      <w:proofErr w:type="spellEnd"/>
      <w:r>
        <w:rPr>
          <w:rFonts w:hint="eastAsia"/>
        </w:rPr>
        <w:t>实现。</w:t>
      </w:r>
    </w:p>
    <w:p w:rsidR="00755AED" w:rsidRPr="00755AED" w:rsidRDefault="00755AED" w:rsidP="00755AED">
      <w:r>
        <w:rPr>
          <w:rFonts w:hint="eastAsia"/>
        </w:rPr>
        <w:t>上面的方法可以满足实现验证码的需求，但不是最好的解决办法，因为修改了源码，最好是不动他的源码，我们通过扩展他的过滤器来实现是更好的办法。</w:t>
      </w:r>
    </w:p>
    <w:p w:rsidR="00755AED" w:rsidRPr="00FB5405" w:rsidRDefault="00755AED" w:rsidP="00755AED">
      <w:pPr>
        <w:pStyle w:val="3"/>
      </w:pPr>
      <w:r>
        <w:rPr>
          <w:rFonts w:hint="eastAsia"/>
        </w:rPr>
        <w:t>自己写控制器调用</w:t>
      </w:r>
    </w:p>
    <w:p w:rsidR="00FB5405" w:rsidRDefault="00755AED" w:rsidP="00FB5405">
      <w:r>
        <w:rPr>
          <w:rFonts w:hint="eastAsia"/>
        </w:rPr>
        <w:t>在</w:t>
      </w:r>
      <w:r>
        <w:rPr>
          <w:rFonts w:hint="eastAsia"/>
        </w:rPr>
        <w:t xml:space="preserve">bpmx3 </w:t>
      </w:r>
      <w:r>
        <w:rPr>
          <w:rFonts w:hint="eastAsia"/>
        </w:rPr>
        <w:t>中实现的方法是通过自己写控制器来实现登陆的。</w:t>
      </w:r>
    </w:p>
    <w:p w:rsidR="00755AED" w:rsidRDefault="00755AED" w:rsidP="00FB5405"/>
    <w:p w:rsidR="00755AED" w:rsidRDefault="00755AED" w:rsidP="00FB5405">
      <w:r>
        <w:rPr>
          <w:rFonts w:hint="eastAsia"/>
          <w:noProof/>
        </w:rPr>
        <w:drawing>
          <wp:inline distT="0" distB="0" distL="0" distR="0">
            <wp:extent cx="5274310" cy="15291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ED" w:rsidRDefault="00755AED" w:rsidP="00FB5405">
      <w:r>
        <w:rPr>
          <w:rFonts w:hint="eastAsia"/>
        </w:rPr>
        <w:t>红框中的代码是必须的，之前因为没有这段代码实现不了踢出前面登录用户的功能。</w:t>
      </w:r>
      <w:proofErr w:type="spellStart"/>
      <w:r>
        <w:rPr>
          <w:rFonts w:hint="eastAsia"/>
        </w:rPr>
        <w:t>sessionStrategy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session</w:t>
      </w:r>
      <w:r>
        <w:rPr>
          <w:rFonts w:hint="eastAsia"/>
        </w:rPr>
        <w:t>策略，配置了</w:t>
      </w:r>
    </w:p>
    <w:p w:rsidR="00755AED" w:rsidRDefault="00755AED" w:rsidP="00FB5405">
      <w:r>
        <w:rPr>
          <w:rFonts w:hint="eastAsia"/>
          <w:noProof/>
        </w:rPr>
        <w:lastRenderedPageBreak/>
        <w:drawing>
          <wp:inline distT="0" distB="0" distL="0" distR="0">
            <wp:extent cx="5274310" cy="26974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ED" w:rsidRDefault="00755AED" w:rsidP="00FB5405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/>
        </w:rPr>
        <w:t>之后这个</w:t>
      </w:r>
      <w:r>
        <w:rPr>
          <w:rFonts w:hint="eastAsia"/>
        </w:rPr>
        <w:t>session</w:t>
      </w:r>
      <w:r>
        <w:rPr>
          <w:rFonts w:hint="eastAsia"/>
        </w:rPr>
        <w:t>为</w:t>
      </w:r>
      <w:proofErr w:type="spellStart"/>
      <w:r w:rsidRPr="00755AED">
        <w:rPr>
          <w:rFonts w:ascii="微软雅黑" w:eastAsia="微软雅黑" w:cs="微软雅黑"/>
          <w:color w:val="000000"/>
          <w:kern w:val="0"/>
          <w:sz w:val="18"/>
          <w:szCs w:val="18"/>
        </w:rPr>
        <w:t>ConcurrentSessionControlStrategy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。这个有兴趣的可以研究一下这个代码</w:t>
      </w:r>
      <w:r w:rsidRPr="00755AE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（</w:t>
      </w:r>
      <w:proofErr w:type="spellStart"/>
      <w:r w:rsidRPr="00755AED">
        <w:rPr>
          <w:rFonts w:ascii="微软雅黑" w:eastAsia="微软雅黑" w:cs="微软雅黑"/>
          <w:color w:val="000000"/>
          <w:kern w:val="0"/>
          <w:sz w:val="18"/>
          <w:szCs w:val="18"/>
        </w:rPr>
        <w:t>org.springframework.security.web.authentication.session</w:t>
      </w:r>
      <w:proofErr w:type="spellEnd"/>
      <w:r w:rsidRPr="00755AE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.</w:t>
      </w:r>
      <w:r w:rsidR="00E46CE8" w:rsidRPr="00E46CE8">
        <w:t xml:space="preserve"> </w:t>
      </w:r>
      <w:proofErr w:type="spellStart"/>
      <w:r w:rsidR="00E46CE8" w:rsidRPr="00E46CE8">
        <w:rPr>
          <w:rFonts w:ascii="微软雅黑" w:eastAsia="微软雅黑" w:cs="微软雅黑"/>
          <w:color w:val="000000"/>
          <w:kern w:val="0"/>
          <w:sz w:val="18"/>
          <w:szCs w:val="18"/>
        </w:rPr>
        <w:t>ConcurrentSessionControlStrategy</w:t>
      </w:r>
      <w:proofErr w:type="spellEnd"/>
      <w:r w:rsidRPr="00755AE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E46CE8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。</w:t>
      </w:r>
    </w:p>
    <w:p w:rsidR="000F642E" w:rsidRDefault="000F642E" w:rsidP="00FB5405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0F642E" w:rsidRDefault="000F642E" w:rsidP="00FB5405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这个策略通过如下代码注入：</w:t>
      </w:r>
    </w:p>
    <w:p w:rsidR="000F642E" w:rsidRPr="000F642E" w:rsidRDefault="000F642E" w:rsidP="00FB5405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8913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05" w:rsidRDefault="00FB5405" w:rsidP="00FB5405">
      <w:pPr>
        <w:pStyle w:val="1"/>
      </w:pPr>
      <w:r>
        <w:rPr>
          <w:rFonts w:hint="eastAsia"/>
        </w:rPr>
        <w:t>多个用户登录界面实现</w:t>
      </w:r>
    </w:p>
    <w:p w:rsidR="00FB5405" w:rsidRDefault="003B24BF" w:rsidP="003B24BF">
      <w:pPr>
        <w:pStyle w:val="2"/>
        <w:rPr>
          <w:rFonts w:hint="eastAsia"/>
        </w:rPr>
      </w:pPr>
      <w:r>
        <w:t>简要说明</w:t>
      </w:r>
    </w:p>
    <w:p w:rsidR="00C64923" w:rsidRP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一般情况下我们的登录入口只用一个就可以了，有些情况下可能需要多个入口，比如手机端登录需要一个登录界面，这种情况下就有了多个入口。</w:t>
      </w:r>
    </w:p>
    <w:p w:rsidR="00C64923" w:rsidRPr="00C64923" w:rsidRDefault="003B24BF" w:rsidP="00C64923">
      <w:pPr>
        <w:pStyle w:val="2"/>
        <w:rPr>
          <w:rFonts w:hint="eastAsia"/>
        </w:rPr>
      </w:pPr>
      <w:r>
        <w:rPr>
          <w:rFonts w:hint="eastAsia"/>
        </w:rPr>
        <w:t>实现方法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实现接口</w:t>
      </w:r>
      <w:proofErr w:type="spellStart"/>
      <w:r w:rsidRPr="00C64923">
        <w:t>AuthenticationEntryPoint</w:t>
      </w:r>
      <w:proofErr w:type="spellEnd"/>
      <w:r>
        <w:t>，在平台中实现类如下：</w:t>
      </w:r>
    </w:p>
    <w:p w:rsidR="00C64923" w:rsidRDefault="00C64923" w:rsidP="00C64923">
      <w:pPr>
        <w:rPr>
          <w:rFonts w:hint="eastAsia"/>
        </w:rPr>
      </w:pPr>
      <w:proofErr w:type="spellStart"/>
      <w:r w:rsidRPr="00C64923">
        <w:t>com.hotent.platform.web.filter.MultipleAuthenticationLoginEntry</w:t>
      </w:r>
      <w:proofErr w:type="spellEnd"/>
    </w:p>
    <w:p w:rsidR="00C64923" w:rsidRDefault="00C64923" w:rsidP="00C64923">
      <w:pPr>
        <w:rPr>
          <w:rFonts w:hint="eastAsia"/>
        </w:rPr>
      </w:pP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这个类的实现的思路是：</w:t>
      </w:r>
    </w:p>
    <w:p w:rsidR="00C64923" w:rsidRDefault="00C64923" w:rsidP="00C64923">
      <w:pPr>
        <w:rPr>
          <w:rFonts w:hint="eastAsia"/>
        </w:rPr>
      </w:pP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遍历配置的入口策略，如果当前输入的</w:t>
      </w:r>
      <w:r>
        <w:rPr>
          <w:rFonts w:hint="eastAsia"/>
        </w:rPr>
        <w:t>URL</w:t>
      </w:r>
      <w:r>
        <w:rPr>
          <w:rFonts w:hint="eastAsia"/>
        </w:rPr>
        <w:t>符合某个策略的情况，则返回该策略的跳转地址。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如果没有策略满足则返回默认的登录地址。</w:t>
      </w:r>
    </w:p>
    <w:p w:rsidR="00C64923" w:rsidRDefault="00C64923" w:rsidP="00C64923">
      <w:pPr>
        <w:rPr>
          <w:rFonts w:hint="eastAsia"/>
        </w:rPr>
      </w:pP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>在平台中配置如下：</w:t>
      </w:r>
    </w:p>
    <w:p w:rsidR="00C64923" w:rsidRPr="00C64923" w:rsidRDefault="00C64923" w:rsidP="00C64923">
      <w:r>
        <w:rPr>
          <w:noProof/>
        </w:rPr>
        <w:drawing>
          <wp:inline distT="0" distB="0" distL="0" distR="0">
            <wp:extent cx="5274310" cy="15183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05" w:rsidRDefault="00FB5405" w:rsidP="00FB5405">
      <w:pPr>
        <w:pStyle w:val="1"/>
        <w:rPr>
          <w:rFonts w:hint="eastAsia"/>
        </w:rPr>
      </w:pPr>
      <w:r>
        <w:rPr>
          <w:rFonts w:hint="eastAsia"/>
        </w:rPr>
        <w:t>切换用户</w:t>
      </w:r>
    </w:p>
    <w:p w:rsidR="003B24BF" w:rsidRDefault="003B24BF" w:rsidP="003B24BF">
      <w:pPr>
        <w:pStyle w:val="2"/>
        <w:rPr>
          <w:rFonts w:hint="eastAsia"/>
        </w:rPr>
      </w:pPr>
      <w:r>
        <w:rPr>
          <w:rFonts w:hint="eastAsia"/>
        </w:rPr>
        <w:t>简要说明</w:t>
      </w:r>
    </w:p>
    <w:p w:rsidR="00C64923" w:rsidRP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在平台中管理员可能希望不用通过登录，直接使用其他用户的身份，查看该用户的数据。比如在测试流程的时候，通过切换用户进行流程审批。这样大大提高了测试效率。</w:t>
      </w:r>
    </w:p>
    <w:p w:rsidR="003B24BF" w:rsidRDefault="003B24BF" w:rsidP="003B24BF">
      <w:pPr>
        <w:pStyle w:val="2"/>
        <w:rPr>
          <w:rFonts w:hint="eastAsia"/>
        </w:rPr>
      </w:pPr>
      <w:r>
        <w:rPr>
          <w:rFonts w:hint="eastAsia"/>
        </w:rPr>
        <w:t>实现方法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  <w:t xml:space="preserve">spring security </w:t>
      </w:r>
      <w:r>
        <w:rPr>
          <w:rFonts w:hint="eastAsia"/>
        </w:rPr>
        <w:t>提供了这种实现，我们自定义一个过滤器。</w:t>
      </w:r>
    </w:p>
    <w:p w:rsidR="00C64923" w:rsidRDefault="00C64923" w:rsidP="00C64923">
      <w:pPr>
        <w:rPr>
          <w:rFonts w:hint="eastAsia"/>
        </w:rPr>
      </w:pPr>
      <w:proofErr w:type="spellStart"/>
      <w:r w:rsidRPr="00C64923">
        <w:t>com.hotent.core.web.filter.HtSwitchUserFilter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proofErr w:type="spellStart"/>
      <w:r w:rsidRPr="00C64923">
        <w:t>SwitchUserFilter</w:t>
      </w:r>
      <w:proofErr w:type="spellEnd"/>
      <w:r>
        <w:t>。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这个过滤器拦截地址：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64923">
        <w:t>j_spring_security_switch_user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：需要切换用户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64923">
        <w:t>j_spring_security_exit_user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：需要退出切换</w:t>
      </w:r>
    </w:p>
    <w:p w:rsidR="00C64923" w:rsidRDefault="00C64923" w:rsidP="00C64923">
      <w:pPr>
        <w:rPr>
          <w:rFonts w:hint="eastAsia"/>
        </w:rPr>
      </w:pP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过滤器实现的逻辑：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切换用户时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记录一个</w:t>
      </w:r>
      <w:r>
        <w:rPr>
          <w:rFonts w:hint="eastAsia"/>
        </w:rPr>
        <w:t>cookie</w:t>
      </w:r>
      <w:r>
        <w:rPr>
          <w:rFonts w:hint="eastAsia"/>
        </w:rPr>
        <w:t>表示当前处于切换用户的状态，表示不能再次切换，并且可退出切换。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退出切换时</w:t>
      </w: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删除该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C64923" w:rsidRDefault="00C64923" w:rsidP="00C64923">
      <w:pPr>
        <w:rPr>
          <w:rFonts w:hint="eastAsia"/>
        </w:rPr>
      </w:pPr>
    </w:p>
    <w:p w:rsidR="00C64923" w:rsidRDefault="00C64923" w:rsidP="00C64923">
      <w:pPr>
        <w:rPr>
          <w:rFonts w:hint="eastAsia"/>
        </w:rPr>
      </w:pPr>
      <w:r>
        <w:rPr>
          <w:rFonts w:hint="eastAsia"/>
        </w:rPr>
        <w:t>配置方法如下：</w:t>
      </w:r>
    </w:p>
    <w:p w:rsidR="00C64923" w:rsidRDefault="00C64923" w:rsidP="00C64923">
      <w:pPr>
        <w:rPr>
          <w:rFonts w:hint="eastAsia"/>
        </w:rPr>
      </w:pPr>
    </w:p>
    <w:p w:rsidR="00C64923" w:rsidRPr="00C64923" w:rsidRDefault="00C64923" w:rsidP="00C64923">
      <w:r>
        <w:rPr>
          <w:noProof/>
        </w:rPr>
        <w:lastRenderedPageBreak/>
        <w:drawing>
          <wp:inline distT="0" distB="0" distL="0" distR="0">
            <wp:extent cx="5274310" cy="156596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923" w:rsidRPr="00C64923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1A6" w:rsidRDefault="002151A6" w:rsidP="003B24BF">
      <w:r>
        <w:separator/>
      </w:r>
    </w:p>
  </w:endnote>
  <w:endnote w:type="continuationSeparator" w:id="0">
    <w:p w:rsidR="002151A6" w:rsidRDefault="002151A6" w:rsidP="003B2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1A6" w:rsidRDefault="002151A6" w:rsidP="003B24BF">
      <w:r>
        <w:separator/>
      </w:r>
    </w:p>
  </w:footnote>
  <w:footnote w:type="continuationSeparator" w:id="0">
    <w:p w:rsidR="002151A6" w:rsidRDefault="002151A6" w:rsidP="003B2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9614A26"/>
    <w:multiLevelType w:val="hybridMultilevel"/>
    <w:tmpl w:val="7B54C510"/>
    <w:lvl w:ilvl="0" w:tplc="2A401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405"/>
    <w:rsid w:val="000F642E"/>
    <w:rsid w:val="00183E62"/>
    <w:rsid w:val="001D2D27"/>
    <w:rsid w:val="002151A6"/>
    <w:rsid w:val="003B24BF"/>
    <w:rsid w:val="004D5852"/>
    <w:rsid w:val="004F2A9D"/>
    <w:rsid w:val="00500696"/>
    <w:rsid w:val="0072407C"/>
    <w:rsid w:val="00755AED"/>
    <w:rsid w:val="00C64923"/>
    <w:rsid w:val="00E36B1C"/>
    <w:rsid w:val="00E46CE8"/>
    <w:rsid w:val="00FB5405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FB54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FB540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755AED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755AED"/>
    <w:rPr>
      <w:sz w:val="18"/>
      <w:szCs w:val="18"/>
    </w:rPr>
  </w:style>
  <w:style w:type="paragraph" w:styleId="a8">
    <w:name w:val="Document Map"/>
    <w:basedOn w:val="a0"/>
    <w:link w:val="Char1"/>
    <w:uiPriority w:val="99"/>
    <w:semiHidden/>
    <w:unhideWhenUsed/>
    <w:rsid w:val="003B24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3B24BF"/>
    <w:rPr>
      <w:rFonts w:ascii="宋体" w:eastAsia="宋体"/>
      <w:sz w:val="18"/>
      <w:szCs w:val="18"/>
    </w:rPr>
  </w:style>
  <w:style w:type="paragraph" w:styleId="a9">
    <w:name w:val="header"/>
    <w:basedOn w:val="a0"/>
    <w:link w:val="Char2"/>
    <w:uiPriority w:val="99"/>
    <w:semiHidden/>
    <w:unhideWhenUsed/>
    <w:rsid w:val="003B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semiHidden/>
    <w:rsid w:val="003B24BF"/>
    <w:rPr>
      <w:sz w:val="18"/>
      <w:szCs w:val="18"/>
    </w:rPr>
  </w:style>
  <w:style w:type="paragraph" w:styleId="aa">
    <w:name w:val="footer"/>
    <w:basedOn w:val="a0"/>
    <w:link w:val="Char3"/>
    <w:uiPriority w:val="99"/>
    <w:semiHidden/>
    <w:unhideWhenUsed/>
    <w:rsid w:val="003B2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semiHidden/>
    <w:rsid w:val="003B24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g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133</TotalTime>
  <Pages>6</Pages>
  <Words>323</Words>
  <Characters>1844</Characters>
  <Application>Microsoft Office Word</Application>
  <DocSecurity>0</DocSecurity>
  <Lines>15</Lines>
  <Paragraphs>4</Paragraphs>
  <ScaleCrop>false</ScaleCrop>
  <Company>Sky123.Org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NTKO</cp:lastModifiedBy>
  <cp:revision>4</cp:revision>
  <dcterms:created xsi:type="dcterms:W3CDTF">2012-11-19T01:08:00Z</dcterms:created>
  <dcterms:modified xsi:type="dcterms:W3CDTF">2016-08-09T02:40:00Z</dcterms:modified>
</cp:coreProperties>
</file>