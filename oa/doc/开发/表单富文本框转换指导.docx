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9C" w:rsidRDefault="00A77742" w:rsidP="00DF6139">
      <w:pPr>
        <w:pStyle w:val="a5"/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表单</w:t>
      </w:r>
      <w:r w:rsidR="00D12F08">
        <w:rPr>
          <w:rFonts w:hint="eastAsia"/>
          <w:b/>
          <w:sz w:val="30"/>
          <w:szCs w:val="30"/>
        </w:rPr>
        <w:t>内</w:t>
      </w:r>
      <w:r w:rsidR="008B1646">
        <w:rPr>
          <w:rFonts w:hint="eastAsia"/>
          <w:b/>
          <w:sz w:val="30"/>
          <w:szCs w:val="30"/>
        </w:rPr>
        <w:t>富文本框</w:t>
      </w:r>
    </w:p>
    <w:p w:rsidR="003569DA" w:rsidRDefault="003569DA" w:rsidP="003569DA">
      <w:pPr>
        <w:pStyle w:val="2"/>
      </w:pPr>
    </w:p>
    <w:p w:rsidR="003569DA" w:rsidRDefault="003569DA" w:rsidP="003569DA">
      <w:r>
        <w:rPr>
          <w:rFonts w:hint="eastAsia"/>
        </w:rPr>
        <w:t>目前在表单内的富文本框可以支持三种，分别是</w:t>
      </w:r>
      <w:r>
        <w:rPr>
          <w:rFonts w:hint="eastAsia"/>
        </w:rPr>
        <w:t>ueditor</w:t>
      </w:r>
      <w:r>
        <w:rPr>
          <w:rFonts w:hint="eastAsia"/>
        </w:rPr>
        <w:t>、</w:t>
      </w:r>
      <w:r>
        <w:rPr>
          <w:rFonts w:hint="eastAsia"/>
        </w:rPr>
        <w:t>ckeditor</w:t>
      </w:r>
      <w:r>
        <w:rPr>
          <w:rFonts w:hint="eastAsia"/>
        </w:rPr>
        <w:t>、</w:t>
      </w:r>
      <w:r>
        <w:rPr>
          <w:rFonts w:hint="eastAsia"/>
        </w:rPr>
        <w:t>kindeditor</w:t>
      </w:r>
      <w:r w:rsidR="008C48D6">
        <w:rPr>
          <w:rFonts w:hint="eastAsia"/>
        </w:rPr>
        <w:t>，</w:t>
      </w:r>
    </w:p>
    <w:p w:rsidR="0097625D" w:rsidRDefault="00AD11B7" w:rsidP="008C48D6">
      <w:pPr>
        <w:pStyle w:val="2"/>
      </w:pPr>
      <w:r>
        <w:rPr>
          <w:rFonts w:hint="eastAsia"/>
        </w:rPr>
        <w:t>使用方法</w:t>
      </w:r>
    </w:p>
    <w:p w:rsidR="00AD11B7" w:rsidRDefault="008875AC" w:rsidP="00AD11B7">
      <w:r>
        <w:rPr>
          <w:rFonts w:hint="eastAsia"/>
        </w:rPr>
        <w:t>由于</w:t>
      </w:r>
      <w:r w:rsidR="00AD11B7">
        <w:rPr>
          <w:rFonts w:hint="eastAsia"/>
        </w:rPr>
        <w:t>三种编辑器</w:t>
      </w:r>
      <w:r>
        <w:rPr>
          <w:rFonts w:hint="eastAsia"/>
        </w:rPr>
        <w:t>初始化和获取数据的方式不一样。</w:t>
      </w:r>
      <w:r w:rsidR="008517FF">
        <w:rPr>
          <w:rFonts w:hint="eastAsia"/>
        </w:rPr>
        <w:t>因此</w:t>
      </w:r>
      <w:r w:rsidR="005310AD">
        <w:rPr>
          <w:rFonts w:hint="eastAsia"/>
        </w:rPr>
        <w:t>我们需要一些配置</w:t>
      </w:r>
      <w:r w:rsidR="008517FF">
        <w:rPr>
          <w:rFonts w:hint="eastAsia"/>
        </w:rPr>
        <w:t>才可以使用指定的编辑器</w:t>
      </w:r>
      <w:r w:rsidR="00237A28">
        <w:rPr>
          <w:rFonts w:hint="eastAsia"/>
        </w:rPr>
        <w:t>。</w:t>
      </w:r>
    </w:p>
    <w:p w:rsidR="00C7394B" w:rsidRDefault="00C7394B" w:rsidP="00AD11B7"/>
    <w:p w:rsidR="00526DE9" w:rsidRDefault="00526DE9" w:rsidP="00AD11B7">
      <w:r>
        <w:rPr>
          <w:rFonts w:hint="eastAsia"/>
        </w:rPr>
        <w:t>三种编辑器所需要</w:t>
      </w:r>
      <w:r w:rsidR="00C7394B">
        <w:rPr>
          <w:rFonts w:hint="eastAsia"/>
        </w:rPr>
        <w:t>外部</w:t>
      </w:r>
      <w:r w:rsidR="00C7394B">
        <w:rPr>
          <w:rFonts w:hint="eastAsia"/>
        </w:rPr>
        <w:t>js</w:t>
      </w:r>
      <w:r w:rsidR="00C7394B">
        <w:rPr>
          <w:rFonts w:hint="eastAsia"/>
        </w:rPr>
        <w:t>应用和初始化的</w:t>
      </w:r>
      <w:r w:rsidR="00C7394B">
        <w:rPr>
          <w:rFonts w:hint="eastAsia"/>
        </w:rPr>
        <w:t>js</w:t>
      </w:r>
      <w:r w:rsidR="00C7394B">
        <w:rPr>
          <w:rFonts w:hint="eastAsia"/>
        </w:rPr>
        <w:t>脚本</w:t>
      </w:r>
      <w:r w:rsidR="00EE6E61">
        <w:rPr>
          <w:rFonts w:hint="eastAsia"/>
        </w:rPr>
        <w:t>分别放在不同的</w:t>
      </w:r>
      <w:r w:rsidR="00EE6E61">
        <w:rPr>
          <w:rFonts w:hint="eastAsia"/>
        </w:rPr>
        <w:t>jsp</w:t>
      </w:r>
      <w:r w:rsidR="00EE6E61">
        <w:rPr>
          <w:rFonts w:hint="eastAsia"/>
        </w:rPr>
        <w:t>里面，</w:t>
      </w:r>
      <w:r w:rsidR="00012169">
        <w:rPr>
          <w:rFonts w:hint="eastAsia"/>
        </w:rPr>
        <w:t>需要哪一种</w:t>
      </w:r>
      <w:r w:rsidR="00312D70">
        <w:rPr>
          <w:rFonts w:hint="eastAsia"/>
        </w:rPr>
        <w:t>编辑器就</w:t>
      </w:r>
      <w:r w:rsidR="006569E6">
        <w:rPr>
          <w:rFonts w:hint="eastAsia"/>
        </w:rPr>
        <w:t>include</w:t>
      </w:r>
      <w:r w:rsidR="006569E6">
        <w:rPr>
          <w:rFonts w:hint="eastAsia"/>
        </w:rPr>
        <w:t>哪一种编辑器的</w:t>
      </w:r>
      <w:r w:rsidR="006569E6">
        <w:rPr>
          <w:rFonts w:hint="eastAsia"/>
        </w:rPr>
        <w:t>jsp</w:t>
      </w:r>
    </w:p>
    <w:p w:rsidR="001E1786" w:rsidRDefault="001E1786" w:rsidP="00AD11B7"/>
    <w:p w:rsidR="001E1786" w:rsidRDefault="00353FB9" w:rsidP="00AD11B7">
      <w:pPr>
        <w:rPr>
          <w:rFonts w:ascii="Consolas" w:hAnsi="Consolas" w:cs="Consolas"/>
          <w:color w:val="BF5F3F"/>
          <w:kern w:val="0"/>
          <w:szCs w:val="24"/>
        </w:rPr>
      </w:pPr>
      <w:r>
        <w:rPr>
          <w:rFonts w:hint="eastAsia"/>
        </w:rPr>
        <w:t>ueditor</w:t>
      </w:r>
      <w:r w:rsidR="002B0B53">
        <w:rPr>
          <w:rFonts w:hint="eastAsia"/>
        </w:rPr>
        <w:t>：</w:t>
      </w:r>
      <w:r w:rsidR="00E73D5F" w:rsidRPr="00E73D5F">
        <w:rPr>
          <w:rFonts w:ascii="Consolas" w:hAnsi="Consolas" w:cs="Consolas"/>
          <w:color w:val="BF5F3F"/>
          <w:kern w:val="0"/>
          <w:szCs w:val="24"/>
        </w:rPr>
        <w:t>&lt;%@</w:t>
      </w:r>
      <w:r w:rsidR="00E73D5F" w:rsidRPr="00E73D5F">
        <w:rPr>
          <w:rFonts w:ascii="Consolas" w:hAnsi="Consolas" w:cs="Consolas"/>
          <w:color w:val="3F7F7F"/>
          <w:kern w:val="0"/>
          <w:szCs w:val="24"/>
        </w:rPr>
        <w:t>include</w:t>
      </w:r>
      <w:r w:rsidR="00E73D5F" w:rsidRPr="00E73D5F">
        <w:rPr>
          <w:rFonts w:ascii="Consolas" w:hAnsi="Consolas" w:cs="Consolas"/>
          <w:kern w:val="0"/>
          <w:szCs w:val="24"/>
        </w:rPr>
        <w:t xml:space="preserve"> </w:t>
      </w:r>
      <w:r w:rsidR="00E73D5F" w:rsidRPr="00E73D5F">
        <w:rPr>
          <w:rFonts w:ascii="Consolas" w:hAnsi="Consolas" w:cs="Consolas"/>
          <w:color w:val="7F007F"/>
          <w:kern w:val="0"/>
          <w:szCs w:val="24"/>
        </w:rPr>
        <w:t>file</w:t>
      </w:r>
      <w:r w:rsidR="00E73D5F" w:rsidRPr="00E73D5F">
        <w:rPr>
          <w:rFonts w:ascii="Consolas" w:hAnsi="Consolas" w:cs="Consolas"/>
          <w:color w:val="000000"/>
          <w:kern w:val="0"/>
          <w:szCs w:val="24"/>
        </w:rPr>
        <w:t>=</w:t>
      </w:r>
      <w:r w:rsidR="0016048F">
        <w:rPr>
          <w:rFonts w:ascii="Consolas" w:hAnsi="Consolas" w:cs="Consolas"/>
          <w:i/>
          <w:iCs/>
          <w:color w:val="2A00FF"/>
          <w:kern w:val="0"/>
          <w:szCs w:val="24"/>
        </w:rPr>
        <w:t>"/commons/include</w:t>
      </w:r>
      <w:r w:rsidR="0016048F">
        <w:rPr>
          <w:rFonts w:ascii="Consolas" w:hAnsi="Consolas" w:cs="Consolas" w:hint="eastAsia"/>
          <w:i/>
          <w:iCs/>
          <w:color w:val="2A00FF"/>
          <w:kern w:val="0"/>
          <w:szCs w:val="24"/>
        </w:rPr>
        <w:t>/u</w:t>
      </w:r>
      <w:r w:rsidR="00E73D5F" w:rsidRPr="00E73D5F">
        <w:rPr>
          <w:rFonts w:ascii="Consolas" w:hAnsi="Consolas" w:cs="Consolas"/>
          <w:i/>
          <w:iCs/>
          <w:color w:val="2A00FF"/>
          <w:kern w:val="0"/>
          <w:szCs w:val="24"/>
        </w:rPr>
        <w:t>editor.jsp"</w:t>
      </w:r>
      <w:r w:rsidR="00E73D5F" w:rsidRPr="00E73D5F">
        <w:rPr>
          <w:rFonts w:ascii="Consolas" w:hAnsi="Consolas" w:cs="Consolas"/>
          <w:kern w:val="0"/>
          <w:szCs w:val="24"/>
        </w:rPr>
        <w:t xml:space="preserve"> </w:t>
      </w:r>
      <w:r w:rsidR="00E73D5F" w:rsidRPr="00E73D5F">
        <w:rPr>
          <w:rFonts w:ascii="Consolas" w:hAnsi="Consolas" w:cs="Consolas"/>
          <w:color w:val="BF5F3F"/>
          <w:kern w:val="0"/>
          <w:szCs w:val="24"/>
        </w:rPr>
        <w:t>%&gt;</w:t>
      </w:r>
    </w:p>
    <w:p w:rsidR="00AF4E44" w:rsidRDefault="00AF4E44" w:rsidP="00AD11B7">
      <w:pPr>
        <w:rPr>
          <w:rFonts w:ascii="Consolas" w:hAnsi="Consolas" w:cs="Consolas"/>
          <w:color w:val="BF5F3F"/>
          <w:kern w:val="0"/>
          <w:szCs w:val="24"/>
        </w:rPr>
      </w:pPr>
    </w:p>
    <w:p w:rsidR="00AF4E44" w:rsidRDefault="00AF4E44" w:rsidP="00AF4E44">
      <w:pPr>
        <w:rPr>
          <w:rFonts w:ascii="Consolas" w:hAnsi="Consolas" w:cs="Consolas"/>
          <w:color w:val="BF5F3F"/>
          <w:kern w:val="0"/>
          <w:szCs w:val="24"/>
        </w:rPr>
      </w:pPr>
      <w:r>
        <w:rPr>
          <w:rFonts w:hint="eastAsia"/>
          <w:kern w:val="0"/>
        </w:rPr>
        <w:t>ckeditor</w:t>
      </w:r>
      <w:r>
        <w:rPr>
          <w:rFonts w:hint="eastAsia"/>
          <w:kern w:val="0"/>
        </w:rPr>
        <w:t>：</w:t>
      </w:r>
      <w:r w:rsidR="0016048F" w:rsidRPr="00E73D5F">
        <w:rPr>
          <w:rFonts w:ascii="Consolas" w:hAnsi="Consolas" w:cs="Consolas"/>
          <w:color w:val="BF5F3F"/>
          <w:kern w:val="0"/>
          <w:szCs w:val="24"/>
        </w:rPr>
        <w:t>&lt;%@</w:t>
      </w:r>
      <w:r w:rsidR="0016048F" w:rsidRPr="00E73D5F">
        <w:rPr>
          <w:rFonts w:ascii="Consolas" w:hAnsi="Consolas" w:cs="Consolas"/>
          <w:color w:val="3F7F7F"/>
          <w:kern w:val="0"/>
          <w:szCs w:val="24"/>
        </w:rPr>
        <w:t>include</w:t>
      </w:r>
      <w:r w:rsidR="0016048F" w:rsidRPr="00E73D5F">
        <w:rPr>
          <w:rFonts w:ascii="Consolas" w:hAnsi="Consolas" w:cs="Consolas"/>
          <w:kern w:val="0"/>
          <w:szCs w:val="24"/>
        </w:rPr>
        <w:t xml:space="preserve"> </w:t>
      </w:r>
      <w:r w:rsidR="0016048F" w:rsidRPr="00E73D5F">
        <w:rPr>
          <w:rFonts w:ascii="Consolas" w:hAnsi="Consolas" w:cs="Consolas"/>
          <w:color w:val="7F007F"/>
          <w:kern w:val="0"/>
          <w:szCs w:val="24"/>
        </w:rPr>
        <w:t>file</w:t>
      </w:r>
      <w:r w:rsidR="0016048F" w:rsidRPr="00E73D5F">
        <w:rPr>
          <w:rFonts w:ascii="Consolas" w:hAnsi="Consolas" w:cs="Consolas"/>
          <w:color w:val="000000"/>
          <w:kern w:val="0"/>
          <w:szCs w:val="24"/>
        </w:rPr>
        <w:t>=</w:t>
      </w:r>
      <w:r w:rsidR="00F60CDD">
        <w:rPr>
          <w:rFonts w:ascii="Consolas" w:hAnsi="Consolas" w:cs="Consolas"/>
          <w:i/>
          <w:iCs/>
          <w:color w:val="2A00FF"/>
          <w:kern w:val="0"/>
          <w:szCs w:val="24"/>
        </w:rPr>
        <w:t>"/commons/include/</w:t>
      </w:r>
      <w:r w:rsidR="00F60CDD">
        <w:rPr>
          <w:rFonts w:ascii="Consolas" w:hAnsi="Consolas" w:cs="Consolas" w:hint="eastAsia"/>
          <w:i/>
          <w:iCs/>
          <w:color w:val="2A00FF"/>
          <w:kern w:val="0"/>
          <w:szCs w:val="24"/>
        </w:rPr>
        <w:t>ck</w:t>
      </w:r>
      <w:r w:rsidR="0016048F" w:rsidRPr="00E73D5F">
        <w:rPr>
          <w:rFonts w:ascii="Consolas" w:hAnsi="Consolas" w:cs="Consolas"/>
          <w:i/>
          <w:iCs/>
          <w:color w:val="2A00FF"/>
          <w:kern w:val="0"/>
          <w:szCs w:val="24"/>
        </w:rPr>
        <w:t>editor.jsp"</w:t>
      </w:r>
      <w:r w:rsidR="0016048F" w:rsidRPr="00E73D5F">
        <w:rPr>
          <w:rFonts w:ascii="Consolas" w:hAnsi="Consolas" w:cs="Consolas"/>
          <w:kern w:val="0"/>
          <w:szCs w:val="24"/>
        </w:rPr>
        <w:t xml:space="preserve"> </w:t>
      </w:r>
      <w:r w:rsidR="0016048F" w:rsidRPr="00E73D5F">
        <w:rPr>
          <w:rFonts w:ascii="Consolas" w:hAnsi="Consolas" w:cs="Consolas"/>
          <w:color w:val="BF5F3F"/>
          <w:kern w:val="0"/>
          <w:szCs w:val="24"/>
        </w:rPr>
        <w:t>%&gt;</w:t>
      </w:r>
    </w:p>
    <w:p w:rsidR="001A5508" w:rsidRDefault="001A5508" w:rsidP="00AF4E44">
      <w:pPr>
        <w:rPr>
          <w:rFonts w:ascii="Consolas" w:hAnsi="Consolas" w:cs="Consolas"/>
          <w:color w:val="BF5F3F"/>
          <w:kern w:val="0"/>
          <w:szCs w:val="24"/>
        </w:rPr>
      </w:pPr>
    </w:p>
    <w:p w:rsidR="0013186E" w:rsidRDefault="0013186E" w:rsidP="0013186E">
      <w:pPr>
        <w:rPr>
          <w:rFonts w:ascii="Consolas" w:hAnsi="Consolas" w:cs="Consolas"/>
          <w:color w:val="BF5F3F"/>
          <w:kern w:val="0"/>
          <w:szCs w:val="24"/>
        </w:rPr>
      </w:pPr>
      <w:r>
        <w:rPr>
          <w:rFonts w:hint="eastAsia"/>
        </w:rPr>
        <w:t>kindeditor</w:t>
      </w:r>
      <w:r>
        <w:rPr>
          <w:rFonts w:hint="eastAsia"/>
        </w:rPr>
        <w:t>：</w:t>
      </w:r>
      <w:r w:rsidRPr="003E1447">
        <w:rPr>
          <w:rFonts w:ascii="Consolas" w:hAnsi="Consolas" w:cs="Consolas"/>
          <w:color w:val="BF5F3F"/>
          <w:kern w:val="0"/>
          <w:szCs w:val="24"/>
        </w:rPr>
        <w:t>&lt;%@</w:t>
      </w:r>
      <w:r w:rsidRPr="003E1447">
        <w:rPr>
          <w:rFonts w:ascii="Consolas" w:hAnsi="Consolas" w:cs="Consolas"/>
          <w:color w:val="3F7F7F"/>
          <w:kern w:val="0"/>
          <w:szCs w:val="24"/>
        </w:rPr>
        <w:t>include</w:t>
      </w:r>
      <w:r w:rsidRPr="003E1447">
        <w:rPr>
          <w:rFonts w:ascii="Consolas" w:hAnsi="Consolas" w:cs="Consolas"/>
          <w:kern w:val="0"/>
          <w:szCs w:val="24"/>
        </w:rPr>
        <w:t xml:space="preserve"> </w:t>
      </w:r>
      <w:r w:rsidRPr="003E1447">
        <w:rPr>
          <w:rFonts w:ascii="Consolas" w:hAnsi="Consolas" w:cs="Consolas"/>
          <w:color w:val="7F007F"/>
          <w:kern w:val="0"/>
          <w:szCs w:val="24"/>
        </w:rPr>
        <w:t>file</w:t>
      </w:r>
      <w:r w:rsidRPr="003E1447">
        <w:rPr>
          <w:rFonts w:ascii="Consolas" w:hAnsi="Consolas" w:cs="Consolas"/>
          <w:color w:val="000000"/>
          <w:kern w:val="0"/>
          <w:szCs w:val="24"/>
        </w:rPr>
        <w:t>=</w:t>
      </w:r>
      <w:r w:rsidRPr="003E1447">
        <w:rPr>
          <w:rFonts w:ascii="Consolas" w:hAnsi="Consolas" w:cs="Consolas"/>
          <w:i/>
          <w:iCs/>
          <w:color w:val="2A00FF"/>
          <w:kern w:val="0"/>
          <w:szCs w:val="24"/>
        </w:rPr>
        <w:t>"/commons/include/kindeditor.jsp"</w:t>
      </w:r>
      <w:r w:rsidRPr="003E1447">
        <w:rPr>
          <w:rFonts w:ascii="Consolas" w:hAnsi="Consolas" w:cs="Consolas"/>
          <w:kern w:val="0"/>
          <w:szCs w:val="24"/>
        </w:rPr>
        <w:t xml:space="preserve"> </w:t>
      </w:r>
      <w:r w:rsidRPr="003E1447">
        <w:rPr>
          <w:rFonts w:ascii="Consolas" w:hAnsi="Consolas" w:cs="Consolas"/>
          <w:color w:val="BF5F3F"/>
          <w:kern w:val="0"/>
          <w:szCs w:val="24"/>
        </w:rPr>
        <w:t>%&gt;</w:t>
      </w:r>
    </w:p>
    <w:p w:rsidR="001A5508" w:rsidRDefault="001A5508" w:rsidP="00AF4E44"/>
    <w:p w:rsidR="00CA3322" w:rsidRDefault="00CA3322" w:rsidP="003E1447">
      <w:r>
        <w:rPr>
          <w:rFonts w:hint="eastAsia"/>
        </w:rPr>
        <w:t>注意一个页面上只能</w:t>
      </w:r>
      <w:r>
        <w:rPr>
          <w:rFonts w:hint="eastAsia"/>
        </w:rPr>
        <w:t>include</w:t>
      </w:r>
      <w:r>
        <w:rPr>
          <w:rFonts w:hint="eastAsia"/>
        </w:rPr>
        <w:t>其中一个</w:t>
      </w:r>
      <w:r>
        <w:rPr>
          <w:rFonts w:hint="eastAsia"/>
        </w:rPr>
        <w:t>jsp</w:t>
      </w:r>
      <w:r w:rsidR="00066605">
        <w:rPr>
          <w:rFonts w:hint="eastAsia"/>
        </w:rPr>
        <w:t>，</w:t>
      </w:r>
      <w:r w:rsidR="001063E2">
        <w:rPr>
          <w:rFonts w:hint="eastAsia"/>
        </w:rPr>
        <w:t>否则会出错</w:t>
      </w:r>
      <w:r w:rsidR="00DD261D">
        <w:rPr>
          <w:rFonts w:hint="eastAsia"/>
        </w:rPr>
        <w:t>。</w:t>
      </w:r>
    </w:p>
    <w:p w:rsidR="0066018C" w:rsidRDefault="0066018C" w:rsidP="003E1447"/>
    <w:p w:rsidR="0066018C" w:rsidRDefault="0066018C" w:rsidP="003E1447"/>
    <w:p w:rsidR="003E1447" w:rsidRDefault="00CA3322" w:rsidP="003E1447">
      <w:r>
        <w:rPr>
          <w:rFonts w:hint="eastAsia"/>
        </w:rPr>
        <w:t>需要包含这些</w:t>
      </w:r>
      <w:r>
        <w:rPr>
          <w:rFonts w:hint="eastAsia"/>
        </w:rPr>
        <w:t>jsp</w:t>
      </w:r>
      <w:r>
        <w:rPr>
          <w:rFonts w:hint="eastAsia"/>
        </w:rPr>
        <w:t>的</w:t>
      </w:r>
      <w:r w:rsidR="00D81DFB">
        <w:rPr>
          <w:rFonts w:hint="eastAsia"/>
        </w:rPr>
        <w:t>页面包括：</w:t>
      </w:r>
      <w:r w:rsidR="00490E04">
        <w:rPr>
          <w:rFonts w:hint="eastAsia"/>
        </w:rPr>
        <w:t>以下截图内用的是</w:t>
      </w:r>
      <w:r w:rsidR="00490E04">
        <w:rPr>
          <w:rFonts w:hint="eastAsia"/>
        </w:rPr>
        <w:t>kindeditor</w:t>
      </w:r>
    </w:p>
    <w:p w:rsidR="008D216D" w:rsidRDefault="008D216D" w:rsidP="003E1447"/>
    <w:p w:rsidR="00D81DFB" w:rsidRDefault="008D216D" w:rsidP="003E1447">
      <w:r>
        <w:rPr>
          <w:rFonts w:hint="eastAsia"/>
        </w:rPr>
        <w:t>编辑器设计表单预览页面：</w:t>
      </w:r>
      <w:r w:rsidR="002B5E79" w:rsidRPr="002B5E79">
        <w:t>bpmFormDefPreview.jsp</w:t>
      </w:r>
    </w:p>
    <w:p w:rsidR="00A60CEC" w:rsidRDefault="00A60CEC" w:rsidP="003E1447">
      <w:r>
        <w:rPr>
          <w:noProof/>
        </w:rPr>
        <w:drawing>
          <wp:inline distT="0" distB="0" distL="0" distR="0">
            <wp:extent cx="4273818" cy="1668883"/>
            <wp:effectExtent l="19050" t="0" r="0" b="0"/>
            <wp:docPr id="7" name="图片 1" descr="C:\Users\Administrator\Desktop\QQ截图2015082615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082615431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43" cy="166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79" w:rsidRDefault="002B5E79" w:rsidP="003E1447"/>
    <w:p w:rsidR="002B5E79" w:rsidRDefault="002B5E79" w:rsidP="003E1447">
      <w:r>
        <w:rPr>
          <w:rFonts w:hint="eastAsia"/>
        </w:rPr>
        <w:t>自定义生成表单预览页面</w:t>
      </w:r>
      <w:r w:rsidR="00A60CEC">
        <w:rPr>
          <w:rFonts w:hint="eastAsia"/>
        </w:rPr>
        <w:t>：</w:t>
      </w:r>
      <w:r w:rsidR="00CA206F" w:rsidRPr="00CA206F">
        <w:t>bpmFormHandlerEdit.jsp</w:t>
      </w:r>
    </w:p>
    <w:p w:rsidR="002470D9" w:rsidRPr="00D81DFB" w:rsidRDefault="002470D9" w:rsidP="003E1447">
      <w:r>
        <w:rPr>
          <w:noProof/>
        </w:rPr>
        <w:drawing>
          <wp:inline distT="0" distB="0" distL="0" distR="0">
            <wp:extent cx="3677051" cy="1642958"/>
            <wp:effectExtent l="19050" t="0" r="0" b="0"/>
            <wp:docPr id="8" name="图片 2" descr="C:\Users\Administrator\Desktop\QQ截图20150826154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508261544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49" cy="164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04F" w:rsidRDefault="0022404F" w:rsidP="00AD11B7"/>
    <w:p w:rsidR="00903D21" w:rsidRDefault="00903D21" w:rsidP="00AD11B7"/>
    <w:p w:rsidR="00903D21" w:rsidRDefault="00903D21" w:rsidP="00AD11B7">
      <w:r>
        <w:rPr>
          <w:rFonts w:hint="eastAsia"/>
        </w:rPr>
        <w:t>流程启动页面：</w:t>
      </w:r>
      <w:r w:rsidR="006D504A" w:rsidRPr="006D504A">
        <w:t>taskStartFlowForm.jsp</w:t>
      </w:r>
    </w:p>
    <w:p w:rsidR="00051198" w:rsidRDefault="00051198" w:rsidP="00AD11B7">
      <w:r>
        <w:rPr>
          <w:noProof/>
        </w:rPr>
        <w:drawing>
          <wp:inline distT="0" distB="0" distL="0" distR="0">
            <wp:extent cx="5274310" cy="1248281"/>
            <wp:effectExtent l="19050" t="0" r="2540" b="0"/>
            <wp:docPr id="9" name="图片 3" descr="C:\Users\Administrator\Desktop\QQ截图20150826154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508261545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A4" w:rsidRDefault="005B5AA4" w:rsidP="00AD11B7"/>
    <w:p w:rsidR="005B5AA4" w:rsidRDefault="005B5AA4" w:rsidP="00AD11B7">
      <w:r>
        <w:rPr>
          <w:rFonts w:hint="eastAsia"/>
        </w:rPr>
        <w:t>任务节点</w:t>
      </w:r>
      <w:r w:rsidR="00855177">
        <w:rPr>
          <w:rFonts w:hint="eastAsia"/>
        </w:rPr>
        <w:t>审批页面：</w:t>
      </w:r>
      <w:r w:rsidR="00CF48B0" w:rsidRPr="00CF48B0">
        <w:t>taskToStart.jsp</w:t>
      </w:r>
    </w:p>
    <w:p w:rsidR="006F1828" w:rsidRDefault="006F1828" w:rsidP="00AD11B7">
      <w:r>
        <w:rPr>
          <w:noProof/>
        </w:rPr>
        <w:drawing>
          <wp:inline distT="0" distB="0" distL="0" distR="0">
            <wp:extent cx="5274310" cy="1479187"/>
            <wp:effectExtent l="19050" t="0" r="2540" b="0"/>
            <wp:docPr id="10" name="图片 4" descr="C:\Users\Administrator\Desktop\QQ截图20150826154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5082615461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AC6" w:rsidRDefault="003A1AC6" w:rsidP="00AD11B7"/>
    <w:p w:rsidR="00F56678" w:rsidRDefault="00F56678" w:rsidP="00AD11B7">
      <w:r>
        <w:rPr>
          <w:rFonts w:hint="eastAsia"/>
        </w:rPr>
        <w:t>在线代码生成器编辑页面：</w:t>
      </w:r>
      <w:r>
        <w:rPr>
          <w:rFonts w:hint="eastAsia"/>
        </w:rPr>
        <w:t>edit.ftl</w:t>
      </w:r>
      <w:r w:rsidR="009E63E6">
        <w:rPr>
          <w:rFonts w:hint="eastAsia"/>
        </w:rPr>
        <w:t>，在这里修改生成的代码都用的是同一种编辑器</w:t>
      </w:r>
    </w:p>
    <w:p w:rsidR="00F56678" w:rsidRDefault="00F56678" w:rsidP="00AD11B7">
      <w:r>
        <w:rPr>
          <w:noProof/>
        </w:rPr>
        <w:drawing>
          <wp:inline distT="0" distB="0" distL="0" distR="0">
            <wp:extent cx="5274310" cy="1740311"/>
            <wp:effectExtent l="19050" t="0" r="2540" b="0"/>
            <wp:docPr id="11" name="图片 5" descr="C:\Users\Administrator\Desktop\QQ截图20150826154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508261548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7E2" w:rsidRDefault="007C47E2" w:rsidP="00AD11B7">
      <w:pPr>
        <w:rPr>
          <w:rFonts w:hint="eastAsia"/>
        </w:rPr>
      </w:pPr>
    </w:p>
    <w:p w:rsidR="00B0400D" w:rsidRDefault="00B0400D" w:rsidP="00AD11B7">
      <w:pPr>
        <w:rPr>
          <w:rFonts w:hint="eastAsia"/>
        </w:rPr>
      </w:pPr>
      <w:r>
        <w:rPr>
          <w:rFonts w:hint="eastAsia"/>
        </w:rPr>
        <w:t>业务数据模板表单编辑页面</w:t>
      </w:r>
      <w:r w:rsidRPr="00B0400D">
        <w:t>bpmDataTemplateEditData.jsp</w:t>
      </w:r>
    </w:p>
    <w:p w:rsidR="00B0400D" w:rsidRDefault="00B0400D" w:rsidP="00AD11B7">
      <w:r>
        <w:rPr>
          <w:noProof/>
        </w:rPr>
        <w:drawing>
          <wp:inline distT="0" distB="0" distL="0" distR="0">
            <wp:extent cx="5274310" cy="1238522"/>
            <wp:effectExtent l="19050" t="0" r="2540" b="0"/>
            <wp:docPr id="1" name="图片 1" descr="C:\Users\Administrator\Desktop\QQ截图2015082817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082817303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7E2" w:rsidRDefault="007C47E2" w:rsidP="00AD11B7"/>
    <w:p w:rsidR="007C47E2" w:rsidRDefault="007C47E2" w:rsidP="00AD11B7">
      <w:r>
        <w:rPr>
          <w:rFonts w:hint="eastAsia"/>
        </w:rPr>
        <w:t>在其他页面如：公告编辑页面</w:t>
      </w:r>
      <w:r w:rsidR="00A066EC" w:rsidRPr="00A066EC">
        <w:t>sysBulletinEdit.jsp</w:t>
      </w:r>
      <w:r w:rsidR="00674772">
        <w:rPr>
          <w:rFonts w:hint="eastAsia"/>
        </w:rPr>
        <w:t>，外部邮件发送页面</w:t>
      </w:r>
      <w:r w:rsidR="00BE7425" w:rsidRPr="00BE7425">
        <w:t>outMailEdit.jsp</w:t>
      </w:r>
      <w:r w:rsidR="00674772">
        <w:rPr>
          <w:rFonts w:hint="eastAsia"/>
        </w:rPr>
        <w:t>，内部消息发送页面</w:t>
      </w:r>
      <w:r w:rsidR="00C11A6B" w:rsidRPr="00C11A6B">
        <w:t>messageSendEdit.jsp</w:t>
      </w:r>
      <w:r w:rsidR="00095539">
        <w:rPr>
          <w:rFonts w:hint="eastAsia"/>
        </w:rPr>
        <w:t>，</w:t>
      </w:r>
      <w:r w:rsidR="00674772">
        <w:rPr>
          <w:rFonts w:hint="eastAsia"/>
        </w:rPr>
        <w:t>都用到了</w:t>
      </w:r>
      <w:r w:rsidR="00F244BA">
        <w:rPr>
          <w:rFonts w:hint="eastAsia"/>
        </w:rPr>
        <w:t>富文本编辑器，</w:t>
      </w:r>
      <w:r w:rsidR="006A75AB">
        <w:rPr>
          <w:rFonts w:hint="eastAsia"/>
        </w:rPr>
        <w:t>这些地方可以按需调整</w:t>
      </w:r>
      <w:r w:rsidR="00933257">
        <w:rPr>
          <w:rFonts w:hint="eastAsia"/>
        </w:rPr>
        <w:t>。</w:t>
      </w:r>
    </w:p>
    <w:p w:rsidR="00C41A0D" w:rsidRDefault="00C41A0D" w:rsidP="00AD11B7"/>
    <w:p w:rsidR="00C41A0D" w:rsidRPr="00AD11B7" w:rsidRDefault="00C41A0D" w:rsidP="00AD11B7"/>
    <w:sectPr w:rsidR="00C41A0D" w:rsidRPr="00AD11B7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CB0" w:rsidRDefault="00BA5CB0" w:rsidP="00BE0D14">
      <w:r>
        <w:separator/>
      </w:r>
    </w:p>
  </w:endnote>
  <w:endnote w:type="continuationSeparator" w:id="1">
    <w:p w:rsidR="00BA5CB0" w:rsidRDefault="00BA5CB0" w:rsidP="00BE0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CB0" w:rsidRDefault="00BA5CB0" w:rsidP="00BE0D14">
      <w:r>
        <w:separator/>
      </w:r>
    </w:p>
  </w:footnote>
  <w:footnote w:type="continuationSeparator" w:id="1">
    <w:p w:rsidR="00BA5CB0" w:rsidRDefault="00BA5CB0" w:rsidP="00BE0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E6"/>
    <w:rsid w:val="00003627"/>
    <w:rsid w:val="000119F5"/>
    <w:rsid w:val="00012169"/>
    <w:rsid w:val="00051198"/>
    <w:rsid w:val="00066605"/>
    <w:rsid w:val="00081DC5"/>
    <w:rsid w:val="00091034"/>
    <w:rsid w:val="00095539"/>
    <w:rsid w:val="000B5C3F"/>
    <w:rsid w:val="000D7FE1"/>
    <w:rsid w:val="000E47BE"/>
    <w:rsid w:val="001063E2"/>
    <w:rsid w:val="001267C9"/>
    <w:rsid w:val="0013186E"/>
    <w:rsid w:val="0016048F"/>
    <w:rsid w:val="001770C0"/>
    <w:rsid w:val="00183E62"/>
    <w:rsid w:val="00193FE8"/>
    <w:rsid w:val="001A5508"/>
    <w:rsid w:val="001E1786"/>
    <w:rsid w:val="001F4012"/>
    <w:rsid w:val="0022404F"/>
    <w:rsid w:val="002378B4"/>
    <w:rsid w:val="00237A28"/>
    <w:rsid w:val="002437A0"/>
    <w:rsid w:val="002470D9"/>
    <w:rsid w:val="00285521"/>
    <w:rsid w:val="00293B88"/>
    <w:rsid w:val="002A39BB"/>
    <w:rsid w:val="002B0B53"/>
    <w:rsid w:val="002B5E79"/>
    <w:rsid w:val="002B7884"/>
    <w:rsid w:val="002D07B3"/>
    <w:rsid w:val="002D50B3"/>
    <w:rsid w:val="002F7EB4"/>
    <w:rsid w:val="003127E6"/>
    <w:rsid w:val="00312D70"/>
    <w:rsid w:val="003342BB"/>
    <w:rsid w:val="00353FB9"/>
    <w:rsid w:val="003569DA"/>
    <w:rsid w:val="00376029"/>
    <w:rsid w:val="003A1AC6"/>
    <w:rsid w:val="003E1447"/>
    <w:rsid w:val="0043736D"/>
    <w:rsid w:val="00475F44"/>
    <w:rsid w:val="004768F4"/>
    <w:rsid w:val="00490E04"/>
    <w:rsid w:val="004B7C9C"/>
    <w:rsid w:val="004C1EFE"/>
    <w:rsid w:val="004D5852"/>
    <w:rsid w:val="00500275"/>
    <w:rsid w:val="00500696"/>
    <w:rsid w:val="00521349"/>
    <w:rsid w:val="00526DE9"/>
    <w:rsid w:val="005310AD"/>
    <w:rsid w:val="005739CE"/>
    <w:rsid w:val="00581AA4"/>
    <w:rsid w:val="005933E5"/>
    <w:rsid w:val="005A15AA"/>
    <w:rsid w:val="005B5AA4"/>
    <w:rsid w:val="005F4C4F"/>
    <w:rsid w:val="00627494"/>
    <w:rsid w:val="00637CCA"/>
    <w:rsid w:val="00644161"/>
    <w:rsid w:val="006569E6"/>
    <w:rsid w:val="0066018C"/>
    <w:rsid w:val="00674772"/>
    <w:rsid w:val="006A3107"/>
    <w:rsid w:val="006A75AB"/>
    <w:rsid w:val="006D504A"/>
    <w:rsid w:val="006E00F1"/>
    <w:rsid w:val="006F1828"/>
    <w:rsid w:val="0072407C"/>
    <w:rsid w:val="0074504F"/>
    <w:rsid w:val="0076228C"/>
    <w:rsid w:val="007A5412"/>
    <w:rsid w:val="007B43E1"/>
    <w:rsid w:val="007C47E2"/>
    <w:rsid w:val="007E6ECC"/>
    <w:rsid w:val="008014EA"/>
    <w:rsid w:val="008131E7"/>
    <w:rsid w:val="00827B2B"/>
    <w:rsid w:val="008517FF"/>
    <w:rsid w:val="00855177"/>
    <w:rsid w:val="0088060B"/>
    <w:rsid w:val="0088430B"/>
    <w:rsid w:val="008851F2"/>
    <w:rsid w:val="008875AC"/>
    <w:rsid w:val="008B1646"/>
    <w:rsid w:val="008B4199"/>
    <w:rsid w:val="008C48D6"/>
    <w:rsid w:val="008C7A9C"/>
    <w:rsid w:val="008D216D"/>
    <w:rsid w:val="008F4E33"/>
    <w:rsid w:val="00901C9B"/>
    <w:rsid w:val="00903D21"/>
    <w:rsid w:val="00916176"/>
    <w:rsid w:val="00931C94"/>
    <w:rsid w:val="00933257"/>
    <w:rsid w:val="00933B7B"/>
    <w:rsid w:val="0097625D"/>
    <w:rsid w:val="009E63E6"/>
    <w:rsid w:val="00A066EC"/>
    <w:rsid w:val="00A15A9C"/>
    <w:rsid w:val="00A60CEC"/>
    <w:rsid w:val="00A77742"/>
    <w:rsid w:val="00A87E5A"/>
    <w:rsid w:val="00AD11B7"/>
    <w:rsid w:val="00AF4E44"/>
    <w:rsid w:val="00B0400D"/>
    <w:rsid w:val="00B31D9B"/>
    <w:rsid w:val="00B650EE"/>
    <w:rsid w:val="00B71EE7"/>
    <w:rsid w:val="00BA5CB0"/>
    <w:rsid w:val="00BC0712"/>
    <w:rsid w:val="00BE0D14"/>
    <w:rsid w:val="00BE7425"/>
    <w:rsid w:val="00C11A6B"/>
    <w:rsid w:val="00C23D8F"/>
    <w:rsid w:val="00C41A0D"/>
    <w:rsid w:val="00C7394B"/>
    <w:rsid w:val="00C96222"/>
    <w:rsid w:val="00CA206F"/>
    <w:rsid w:val="00CA3322"/>
    <w:rsid w:val="00CC1CE7"/>
    <w:rsid w:val="00CC1D1A"/>
    <w:rsid w:val="00CC32A7"/>
    <w:rsid w:val="00CE4984"/>
    <w:rsid w:val="00CF48B0"/>
    <w:rsid w:val="00D017D1"/>
    <w:rsid w:val="00D12F08"/>
    <w:rsid w:val="00D43366"/>
    <w:rsid w:val="00D45495"/>
    <w:rsid w:val="00D603AC"/>
    <w:rsid w:val="00D80CD6"/>
    <w:rsid w:val="00D81DFB"/>
    <w:rsid w:val="00DB2192"/>
    <w:rsid w:val="00DD261D"/>
    <w:rsid w:val="00DE2D29"/>
    <w:rsid w:val="00DF6139"/>
    <w:rsid w:val="00E40536"/>
    <w:rsid w:val="00E64A58"/>
    <w:rsid w:val="00E73D5F"/>
    <w:rsid w:val="00EE6E61"/>
    <w:rsid w:val="00F03624"/>
    <w:rsid w:val="00F223D5"/>
    <w:rsid w:val="00F244BA"/>
    <w:rsid w:val="00F356ED"/>
    <w:rsid w:val="00F35F97"/>
    <w:rsid w:val="00F56678"/>
    <w:rsid w:val="00F60CDD"/>
    <w:rsid w:val="00F62325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B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BE0D14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BE0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BE0D14"/>
    <w:rPr>
      <w:sz w:val="18"/>
      <w:szCs w:val="18"/>
    </w:rPr>
  </w:style>
  <w:style w:type="paragraph" w:styleId="a8">
    <w:name w:val="No Spacing"/>
    <w:uiPriority w:val="1"/>
    <w:qFormat/>
    <w:rsid w:val="00CE4984"/>
    <w:pPr>
      <w:widowControl w:val="0"/>
      <w:jc w:val="both"/>
    </w:pPr>
    <w:rPr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627494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6274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96</TotalTime>
  <Pages>3</Pages>
  <Words>113</Words>
  <Characters>648</Characters>
  <Application>Microsoft Office Word</Application>
  <DocSecurity>0</DocSecurity>
  <Lines>5</Lines>
  <Paragraphs>1</Paragraphs>
  <ScaleCrop>false</ScaleCrop>
  <Company>Sky123.Org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宏天软件</dc:creator>
  <cp:lastModifiedBy>宏天软件</cp:lastModifiedBy>
  <cp:revision>154</cp:revision>
  <dcterms:created xsi:type="dcterms:W3CDTF">2015-03-19T06:29:00Z</dcterms:created>
  <dcterms:modified xsi:type="dcterms:W3CDTF">2015-08-28T09:29:00Z</dcterms:modified>
</cp:coreProperties>
</file>