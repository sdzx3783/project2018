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6D5C4D" w:rsidP="006D5C4D">
      <w:pPr>
        <w:pStyle w:val="1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bpmn20</w:t>
      </w:r>
      <w:r>
        <w:rPr>
          <w:rFonts w:hint="eastAsia"/>
        </w:rPr>
        <w:t>及其扩展的</w:t>
      </w:r>
      <w:r>
        <w:rPr>
          <w:rFonts w:hint="eastAsia"/>
        </w:rPr>
        <w:t>schema</w:t>
      </w:r>
      <w:r>
        <w:rPr>
          <w:rFonts w:hint="eastAsia"/>
        </w:rPr>
        <w:t>对应的</w:t>
      </w:r>
      <w:r>
        <w:rPr>
          <w:rFonts w:hint="eastAsia"/>
        </w:rPr>
        <w:t>java</w:t>
      </w:r>
      <w:r>
        <w:rPr>
          <w:rFonts w:hint="eastAsia"/>
        </w:rPr>
        <w:t>实体类</w:t>
      </w:r>
    </w:p>
    <w:p w:rsidR="000D3B1B" w:rsidRDefault="005C5F70" w:rsidP="000D3B1B">
      <w:pPr>
        <w:ind w:left="420" w:firstLine="420"/>
        <w:rPr>
          <w:rFonts w:hint="eastAsia"/>
        </w:rPr>
      </w:pPr>
      <w:r>
        <w:rPr>
          <w:rFonts w:hint="eastAsia"/>
        </w:rPr>
        <w:t>当前</w:t>
      </w:r>
      <w:r w:rsidR="00B91834">
        <w:rPr>
          <w:rFonts w:hint="eastAsia"/>
        </w:rPr>
        <w:t>（</w:t>
      </w:r>
      <w:r w:rsidR="00B91834">
        <w:rPr>
          <w:rFonts w:hint="eastAsia"/>
        </w:rPr>
        <w:t>2013-03-13</w:t>
      </w:r>
      <w:r w:rsidR="00B91834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X3</w:t>
      </w:r>
      <w:r>
        <w:rPr>
          <w:rFonts w:hint="eastAsia"/>
        </w:rPr>
        <w:t>系统在对流程定义的</w:t>
      </w:r>
      <w:r>
        <w:rPr>
          <w:rFonts w:hint="eastAsia"/>
        </w:rPr>
        <w:t>xml</w:t>
      </w:r>
      <w:r>
        <w:rPr>
          <w:rFonts w:hint="eastAsia"/>
        </w:rPr>
        <w:t>文件的操作</w:t>
      </w:r>
      <w:r w:rsidR="00B91834">
        <w:rPr>
          <w:rFonts w:hint="eastAsia"/>
        </w:rPr>
        <w:t>，有很多地方是直接使用</w:t>
      </w:r>
      <w:r w:rsidR="00B91834">
        <w:rPr>
          <w:rFonts w:hint="eastAsia"/>
        </w:rPr>
        <w:t>Dom4j</w:t>
      </w:r>
      <w:r w:rsidR="00B91834">
        <w:rPr>
          <w:rFonts w:hint="eastAsia"/>
        </w:rPr>
        <w:t>进行</w:t>
      </w:r>
      <w:r w:rsidR="00B91834">
        <w:rPr>
          <w:rFonts w:hint="eastAsia"/>
        </w:rPr>
        <w:t>xml</w:t>
      </w:r>
      <w:r w:rsidR="00B91834">
        <w:rPr>
          <w:rFonts w:hint="eastAsia"/>
        </w:rPr>
        <w:t>的文件解析，通过</w:t>
      </w:r>
      <w:proofErr w:type="spellStart"/>
      <w:r w:rsidR="00B91834">
        <w:rPr>
          <w:rFonts w:hint="eastAsia"/>
        </w:rPr>
        <w:t>xpath</w:t>
      </w:r>
      <w:proofErr w:type="spellEnd"/>
      <w:r w:rsidR="00B91834">
        <w:rPr>
          <w:rFonts w:hint="eastAsia"/>
        </w:rPr>
        <w:t>进行信息抽取。而取得的信息通过</w:t>
      </w:r>
      <w:r w:rsidR="00B91834">
        <w:rPr>
          <w:rFonts w:hint="eastAsia"/>
        </w:rPr>
        <w:t>Map</w:t>
      </w:r>
      <w:r w:rsidR="000D3B1B">
        <w:rPr>
          <w:rFonts w:hint="eastAsia"/>
        </w:rPr>
        <w:t>保存，如下面的代码片段：</w:t>
      </w:r>
    </w:p>
    <w:p w:rsidR="000D3B1B" w:rsidRPr="000D3B1B" w:rsidRDefault="000D3B1B" w:rsidP="000D3B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646464"/>
          <w:kern w:val="0"/>
          <w:sz w:val="22"/>
        </w:rPr>
        <w:t>@</w:t>
      </w:r>
      <w:proofErr w:type="spellStart"/>
      <w:r w:rsidRPr="000D3B1B">
        <w:rPr>
          <w:rFonts w:ascii="Consolas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"unchecked"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D3B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D3B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Map&lt;String, Map&lt;String, String&gt;&gt;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getTaskActivitys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defXml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, Boolean flag) {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Map&lt;String, String&gt;&gt;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rtnMap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D3B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&lt;String, Map&lt;String, String&gt;</w:t>
      </w:r>
      <w:proofErr w:type="gram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defXml</w:t>
      </w:r>
      <w:proofErr w:type="spellEnd"/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defXml.replace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D3B1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BPM_XML_NS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Document doc = </w:t>
      </w:r>
      <w:proofErr w:type="gram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Dom4jUtil.</w:t>
      </w:r>
      <w:r w:rsidRPr="000D3B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loadXml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defXml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Element root = </w:t>
      </w:r>
      <w:proofErr w:type="spellStart"/>
      <w:proofErr w:type="gram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doc.getRootElement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List&lt;Node&gt; list = </w:t>
      </w:r>
      <w:proofErr w:type="spellStart"/>
      <w:proofErr w:type="gram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root.selectNodes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"./process//</w:t>
      </w:r>
      <w:proofErr w:type="spellStart"/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userTask</w:t>
      </w:r>
      <w:proofErr w:type="spellEnd"/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String&gt;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taskMap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D3B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&lt;String, String</w:t>
      </w:r>
      <w:proofErr w:type="gram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3B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addToMap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list,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taskMap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rtnMap.put</w:t>
      </w:r>
      <w:proofErr w:type="spellEnd"/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("</w:t>
      </w:r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任务节点</w:t>
      </w:r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 xml:space="preserve">", </w:t>
      </w:r>
      <w:proofErr w:type="spellStart"/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taskMap</w:t>
      </w:r>
      <w:proofErr w:type="spellEnd"/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约定，将</w:t>
      </w:r>
      <w:proofErr w:type="spellStart"/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CallActivity</w:t>
      </w:r>
      <w:proofErr w:type="spellEnd"/>
      <w:r w:rsidRPr="000D3B1B">
        <w:rPr>
          <w:rFonts w:ascii="Consolas" w:hAnsi="Consolas" w:cs="Consolas"/>
          <w:color w:val="3F7F5F"/>
          <w:kern w:val="0"/>
          <w:sz w:val="18"/>
          <w:szCs w:val="18"/>
        </w:rPr>
        <w:t>当作任务节点看待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List&lt;Node&gt;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callActivityList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= root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>.</w:t>
      </w:r>
      <w:proofErr w:type="spellStart"/>
      <w:proofErr w:type="gram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selectNodes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"./process//</w:t>
      </w:r>
      <w:proofErr w:type="spellStart"/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callActivity</w:t>
      </w:r>
      <w:proofErr w:type="spellEnd"/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D3B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callActivityList.size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() &gt; 0) {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0D3B1B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addToMap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callActivityList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taskMap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D3B1B" w:rsidRPr="000D3B1B" w:rsidRDefault="000D3B1B" w:rsidP="000D3B1B">
      <w:pPr>
        <w:ind w:left="420" w:firstLine="420"/>
        <w:rPr>
          <w:rFonts w:hint="eastAsia"/>
          <w:sz w:val="18"/>
          <w:szCs w:val="18"/>
        </w:rPr>
      </w:pP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rtnMap.put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任务节点</w:t>
      </w:r>
      <w:r w:rsidRPr="000D3B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taskMap</w:t>
      </w:r>
      <w:proofErr w:type="spellEnd"/>
      <w:r w:rsidRPr="000D3B1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D3B1B" w:rsidRPr="000D3B1B" w:rsidRDefault="000D3B1B" w:rsidP="000D3B1B">
      <w:pPr>
        <w:ind w:left="420" w:firstLine="420"/>
        <w:rPr>
          <w:rFonts w:hint="eastAsia"/>
        </w:rPr>
      </w:pPr>
    </w:p>
    <w:p w:rsidR="000D3B1B" w:rsidRDefault="000D3B1B" w:rsidP="000D3B1B">
      <w:pPr>
        <w:ind w:left="420" w:firstLine="420"/>
        <w:rPr>
          <w:rFonts w:hint="eastAsia"/>
        </w:rPr>
      </w:pPr>
      <w:r>
        <w:rPr>
          <w:rFonts w:hint="eastAsia"/>
        </w:rPr>
        <w:t>这样的代码编写有不少缺点：</w:t>
      </w:r>
    </w:p>
    <w:p w:rsidR="000D3B1B" w:rsidRDefault="000D3B1B" w:rsidP="000D3B1B">
      <w:pPr>
        <w:ind w:left="420"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方面看起来不够严谨整洁</w:t>
      </w:r>
    </w:p>
    <w:p w:rsidR="000D3B1B" w:rsidRDefault="000D3B1B" w:rsidP="000D3B1B">
      <w:pPr>
        <w:ind w:left="126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文件中抽取某个节点信息时，编程人员需要对解析到</w:t>
      </w:r>
      <w:r>
        <w:rPr>
          <w:rFonts w:hint="eastAsia"/>
        </w:rPr>
        <w:t>xml</w:t>
      </w:r>
      <w:r>
        <w:rPr>
          <w:rFonts w:hint="eastAsia"/>
        </w:rPr>
        <w:t>节点进行跟踪。</w:t>
      </w:r>
    </w:p>
    <w:p w:rsidR="000D3B1B" w:rsidRDefault="000D3B1B" w:rsidP="000D3B1B">
      <w:pPr>
        <w:ind w:left="420"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不利于维护和扩展</w:t>
      </w:r>
    </w:p>
    <w:p w:rsidR="000D3B1B" w:rsidRDefault="000D3B1B" w:rsidP="000D3B1B">
      <w:pPr>
        <w:ind w:left="840"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文件中抽取某些信息时，需要使用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树。如果</w:t>
      </w:r>
      <w:r>
        <w:rPr>
          <w:rFonts w:hint="eastAsia"/>
        </w:rPr>
        <w:t>xml</w:t>
      </w:r>
      <w:r>
        <w:rPr>
          <w:rFonts w:hint="eastAsia"/>
        </w:rPr>
        <w:t>的结构发生变化，需要修改的地方很多。另外，使用</w:t>
      </w:r>
      <w:r>
        <w:rPr>
          <w:rFonts w:hint="eastAsia"/>
        </w:rPr>
        <w:t>map</w:t>
      </w:r>
      <w:r>
        <w:rPr>
          <w:rFonts w:hint="eastAsia"/>
        </w:rPr>
        <w:t>保存信息不够直观。</w:t>
      </w:r>
    </w:p>
    <w:p w:rsidR="006D5C4D" w:rsidRDefault="000D3B1B" w:rsidP="000D3B1B">
      <w:pPr>
        <w:pStyle w:val="a5"/>
        <w:ind w:left="360" w:firstLine="480"/>
        <w:rPr>
          <w:rFonts w:hint="eastAsia"/>
        </w:rPr>
      </w:pPr>
      <w:r>
        <w:rPr>
          <w:rFonts w:hint="eastAsia"/>
        </w:rPr>
        <w:t>……</w:t>
      </w:r>
    </w:p>
    <w:p w:rsidR="000D3B1B" w:rsidRDefault="00B10B24" w:rsidP="000D3B1B">
      <w:pPr>
        <w:pStyle w:val="a5"/>
        <w:ind w:left="360" w:firstLine="480"/>
        <w:rPr>
          <w:rFonts w:hint="eastAsia"/>
        </w:rPr>
      </w:pPr>
      <w:r>
        <w:rPr>
          <w:rFonts w:hint="eastAsia"/>
        </w:rPr>
        <w:t>究其原因，在</w:t>
      </w:r>
      <w:r>
        <w:rPr>
          <w:rFonts w:hint="eastAsia"/>
        </w:rPr>
        <w:t>X3</w:t>
      </w:r>
      <w:r>
        <w:rPr>
          <w:rFonts w:hint="eastAsia"/>
        </w:rPr>
        <w:t>中，并未使用面向对象的思想，对</w:t>
      </w:r>
      <w:r>
        <w:rPr>
          <w:rFonts w:hint="eastAsia"/>
        </w:rPr>
        <w:t>bpmn2.0</w:t>
      </w:r>
      <w:r>
        <w:rPr>
          <w:rFonts w:hint="eastAsia"/>
        </w:rPr>
        <w:t>规范的文档进行数据建模。</w:t>
      </w:r>
    </w:p>
    <w:p w:rsidR="00B10B24" w:rsidRPr="00B10B24" w:rsidRDefault="00CE5AFC" w:rsidP="00CE5AFC">
      <w:pPr>
        <w:pStyle w:val="2"/>
        <w:rPr>
          <w:rFonts w:hint="eastAsia"/>
        </w:rPr>
      </w:pPr>
      <w:r>
        <w:rPr>
          <w:rFonts w:hint="eastAsia"/>
        </w:rPr>
        <w:lastRenderedPageBreak/>
        <w:t>定义</w:t>
      </w:r>
      <w:r>
        <w:rPr>
          <w:rFonts w:hint="eastAsia"/>
        </w:rPr>
        <w:t>Java</w:t>
      </w:r>
      <w:r>
        <w:rPr>
          <w:rFonts w:hint="eastAsia"/>
        </w:rPr>
        <w:t>实体类</w:t>
      </w:r>
    </w:p>
    <w:p w:rsidR="00B10B24" w:rsidRDefault="00CE5AFC" w:rsidP="000D3B1B">
      <w:pPr>
        <w:pStyle w:val="a5"/>
        <w:ind w:left="360" w:firstLine="48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bpmn2.0</w:t>
      </w:r>
      <w:r>
        <w:rPr>
          <w:rFonts w:hint="eastAsia"/>
        </w:rPr>
        <w:t>规范的文档进行数据建模，从编码的角度看，就是根据</w:t>
      </w:r>
      <w:bookmarkStart w:id="0" w:name="OLE_LINK1"/>
      <w:bookmarkStart w:id="1" w:name="OLE_LINK2"/>
      <w:r>
        <w:rPr>
          <w:rFonts w:hint="eastAsia"/>
        </w:rPr>
        <w:t>bpmn2.0</w:t>
      </w:r>
      <w:r>
        <w:rPr>
          <w:rFonts w:hint="eastAsia"/>
        </w:rPr>
        <w:t>规范</w:t>
      </w:r>
      <w:bookmarkEnd w:id="0"/>
      <w:bookmarkEnd w:id="1"/>
      <w:r>
        <w:rPr>
          <w:rFonts w:hint="eastAsia"/>
        </w:rPr>
        <w:t>定义相应的</w:t>
      </w:r>
      <w:r>
        <w:rPr>
          <w:rFonts w:hint="eastAsia"/>
        </w:rPr>
        <w:t>Java</w:t>
      </w:r>
      <w:r>
        <w:rPr>
          <w:rFonts w:hint="eastAsia"/>
        </w:rPr>
        <w:t>实体类。</w:t>
      </w:r>
    </w:p>
    <w:p w:rsidR="00CE5AFC" w:rsidRDefault="00242B2B" w:rsidP="000D3B1B">
      <w:pPr>
        <w:pStyle w:val="a5"/>
        <w:ind w:left="360" w:firstLine="48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bpmn2.0</w:t>
      </w:r>
      <w:r>
        <w:rPr>
          <w:rFonts w:hint="eastAsia"/>
        </w:rPr>
        <w:t>规范定义完整的</w:t>
      </w:r>
      <w:r>
        <w:rPr>
          <w:rFonts w:hint="eastAsia"/>
        </w:rPr>
        <w:t>xml schema</w:t>
      </w:r>
      <w:r>
        <w:rPr>
          <w:rFonts w:hint="eastAsia"/>
        </w:rPr>
        <w:t>文件，而非为方便对</w:t>
      </w:r>
      <w:r>
        <w:rPr>
          <w:rFonts w:hint="eastAsia"/>
        </w:rPr>
        <w:t>bpmn2.0</w:t>
      </w:r>
      <w:r>
        <w:rPr>
          <w:rFonts w:hint="eastAsia"/>
        </w:rPr>
        <w:t>规范的</w:t>
      </w:r>
      <w:r>
        <w:rPr>
          <w:rFonts w:hint="eastAsia"/>
        </w:rPr>
        <w:t>xml</w:t>
      </w:r>
      <w:r>
        <w:rPr>
          <w:rFonts w:hint="eastAsia"/>
        </w:rPr>
        <w:t>文件进行操作，可以使用</w:t>
      </w:r>
      <w:r>
        <w:rPr>
          <w:rFonts w:hint="eastAsia"/>
        </w:rPr>
        <w:t xml:space="preserve">JAXB2 </w:t>
      </w:r>
      <w:r>
        <w:rPr>
          <w:rFonts w:hint="eastAsia"/>
        </w:rPr>
        <w:t>技术。</w:t>
      </w:r>
    </w:p>
    <w:p w:rsidR="00242B2B" w:rsidRDefault="00242B2B" w:rsidP="000D3B1B">
      <w:pPr>
        <w:pStyle w:val="a5"/>
        <w:ind w:left="360"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JDK</w:t>
      </w:r>
      <w:r>
        <w:rPr>
          <w:rFonts w:hint="eastAsia"/>
        </w:rPr>
        <w:t>的自带的</w:t>
      </w:r>
      <w:proofErr w:type="spellStart"/>
      <w:r>
        <w:rPr>
          <w:rFonts w:hint="eastAsia"/>
        </w:rPr>
        <w:t>xjc</w:t>
      </w:r>
      <w:proofErr w:type="spellEnd"/>
      <w:r>
        <w:rPr>
          <w:rFonts w:hint="eastAsia"/>
        </w:rPr>
        <w:t>实用工具，可以快速在从</w:t>
      </w:r>
      <w:r>
        <w:rPr>
          <w:rFonts w:hint="eastAsia"/>
        </w:rPr>
        <w:t>schema</w:t>
      </w:r>
      <w:r>
        <w:rPr>
          <w:rFonts w:hint="eastAsia"/>
        </w:rPr>
        <w:t>文件生成相应的</w:t>
      </w:r>
      <w:r>
        <w:rPr>
          <w:rFonts w:hint="eastAsia"/>
        </w:rPr>
        <w:t>java</w:t>
      </w:r>
      <w:r>
        <w:rPr>
          <w:rFonts w:hint="eastAsia"/>
        </w:rPr>
        <w:t>实体类和</w:t>
      </w:r>
      <w:proofErr w:type="spellStart"/>
      <w:r>
        <w:rPr>
          <w:rFonts w:hint="eastAsia"/>
        </w:rPr>
        <w:t>ObjecFactory</w:t>
      </w:r>
      <w:proofErr w:type="spellEnd"/>
      <w:r>
        <w:rPr>
          <w:rFonts w:hint="eastAsia"/>
        </w:rPr>
        <w:t>。</w:t>
      </w:r>
    </w:p>
    <w:p w:rsidR="00242B2B" w:rsidRDefault="00242B2B" w:rsidP="000D3B1B">
      <w:pPr>
        <w:pStyle w:val="a5"/>
        <w:ind w:left="360" w:firstLine="480"/>
        <w:rPr>
          <w:rFonts w:hint="eastAsia"/>
        </w:rPr>
      </w:pPr>
      <w:r>
        <w:rPr>
          <w:rFonts w:hint="eastAsia"/>
        </w:rPr>
        <w:t>对</w:t>
      </w:r>
      <w:bookmarkStart w:id="2" w:name="OLE_LINK3"/>
      <w:bookmarkStart w:id="3" w:name="OLE_LINK4"/>
      <w:r>
        <w:rPr>
          <w:rFonts w:hint="eastAsia"/>
        </w:rPr>
        <w:t xml:space="preserve">bpmn2.0 </w:t>
      </w:r>
      <w:bookmarkEnd w:id="2"/>
      <w:bookmarkEnd w:id="3"/>
      <w:r>
        <w:rPr>
          <w:rFonts w:hint="eastAsia"/>
        </w:rPr>
        <w:t>schema</w:t>
      </w:r>
      <w:r>
        <w:rPr>
          <w:rFonts w:hint="eastAsia"/>
        </w:rPr>
        <w:t>定义到</w:t>
      </w:r>
      <w:r>
        <w:rPr>
          <w:rFonts w:hint="eastAsia"/>
        </w:rPr>
        <w:t>Java</w:t>
      </w:r>
      <w:r>
        <w:rPr>
          <w:rFonts w:hint="eastAsia"/>
        </w:rPr>
        <w:t>实体类的转换，使用的配置见附录</w:t>
      </w:r>
      <w:r>
        <w:rPr>
          <w:rFonts w:hint="eastAsia"/>
        </w:rPr>
        <w:t>1</w:t>
      </w:r>
    </w:p>
    <w:p w:rsidR="00242B2B" w:rsidRDefault="00242B2B" w:rsidP="000D3B1B">
      <w:pPr>
        <w:pStyle w:val="a5"/>
        <w:ind w:left="360" w:firstLine="48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定义到</w:t>
      </w:r>
      <w:r>
        <w:rPr>
          <w:rFonts w:hint="eastAsia"/>
        </w:rPr>
        <w:t>Java</w:t>
      </w:r>
      <w:r>
        <w:rPr>
          <w:rFonts w:hint="eastAsia"/>
        </w:rPr>
        <w:t>实体类的转换，使用的配置见附录</w:t>
      </w:r>
      <w:r>
        <w:rPr>
          <w:rFonts w:hint="eastAsia"/>
        </w:rPr>
        <w:t>2</w:t>
      </w:r>
    </w:p>
    <w:p w:rsidR="00EF60EA" w:rsidRDefault="00EF60EA" w:rsidP="00EF60EA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JAXB</w:t>
      </w:r>
      <w:r>
        <w:rPr>
          <w:rFonts w:hint="eastAsia"/>
        </w:rPr>
        <w:t>对</w:t>
      </w:r>
      <w:r>
        <w:rPr>
          <w:rFonts w:hint="eastAsia"/>
        </w:rPr>
        <w:t>bpmn2.0</w:t>
      </w:r>
      <w:r>
        <w:rPr>
          <w:rFonts w:hint="eastAsia"/>
        </w:rPr>
        <w:t>规范文件操作</w:t>
      </w:r>
    </w:p>
    <w:p w:rsidR="00EF60EA" w:rsidRDefault="00D55117" w:rsidP="00D55117">
      <w:pPr>
        <w:ind w:left="420"/>
        <w:rPr>
          <w:rFonts w:hint="eastAsia"/>
        </w:rPr>
      </w:pPr>
      <w:r>
        <w:rPr>
          <w:rFonts w:hint="eastAsia"/>
        </w:rPr>
        <w:t>JAXB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文档的操作主要有以下几个步骤</w:t>
      </w:r>
    </w:p>
    <w:p w:rsidR="00D55117" w:rsidRDefault="00D55117" w:rsidP="00D55117">
      <w:pPr>
        <w:ind w:left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JAXB</w:t>
      </w:r>
      <w:r>
        <w:rPr>
          <w:rFonts w:hint="eastAsia"/>
        </w:rPr>
        <w:t>上下文对象</w:t>
      </w:r>
    </w:p>
    <w:p w:rsidR="00D55117" w:rsidRDefault="00D55117" w:rsidP="00D55117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 w:rsidRPr="00D55117">
        <w:rPr>
          <w:rFonts w:ascii="Consolas" w:hAnsi="Consolas" w:cs="Consolas"/>
          <w:color w:val="000000"/>
          <w:kern w:val="0"/>
          <w:sz w:val="22"/>
        </w:rPr>
        <w:t>JAXBContext</w:t>
      </w:r>
      <w:proofErr w:type="spellEnd"/>
      <w:r w:rsidRPr="00D55117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proofErr w:type="spellStart"/>
      <w:r w:rsidRPr="00D55117">
        <w:rPr>
          <w:rFonts w:ascii="Consolas" w:hAnsi="Consolas" w:cs="Consolas"/>
          <w:color w:val="000000"/>
          <w:kern w:val="0"/>
          <w:sz w:val="22"/>
        </w:rPr>
        <w:t>jAXBContext</w:t>
      </w:r>
      <w:proofErr w:type="spellEnd"/>
      <w:r w:rsidRPr="00D551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 w:rsidRPr="00D55117">
        <w:rPr>
          <w:rFonts w:ascii="Consolas" w:hAnsi="Consolas" w:cs="Consolas"/>
          <w:color w:val="000000"/>
          <w:kern w:val="0"/>
          <w:sz w:val="22"/>
        </w:rPr>
        <w:t>JAXBContext.</w:t>
      </w:r>
      <w:r w:rsidRPr="00D55117">
        <w:rPr>
          <w:rFonts w:ascii="Consolas" w:hAnsi="Consolas" w:cs="Consolas"/>
          <w:i/>
          <w:iCs/>
          <w:color w:val="000000"/>
          <w:kern w:val="0"/>
          <w:sz w:val="22"/>
        </w:rPr>
        <w:t>newInstance</w:t>
      </w:r>
      <w:proofErr w:type="spellEnd"/>
      <w:r w:rsidRPr="00D551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D55117">
        <w:rPr>
          <w:rFonts w:ascii="Consolas" w:hAnsi="Consolas" w:cs="Consolas"/>
          <w:color w:val="000000"/>
          <w:kern w:val="0"/>
          <w:sz w:val="22"/>
        </w:rPr>
        <w:t>classes);</w:t>
      </w:r>
    </w:p>
    <w:p w:rsidR="00D55117" w:rsidRDefault="00D55117" w:rsidP="00D55117">
      <w:pPr>
        <w:ind w:left="420"/>
        <w:rPr>
          <w:rFonts w:hint="eastAsia"/>
        </w:rPr>
      </w:pPr>
    </w:p>
    <w:p w:rsidR="00D55117" w:rsidRDefault="00D55117" w:rsidP="00D55117">
      <w:pPr>
        <w:ind w:left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创建</w:t>
      </w:r>
      <w:bookmarkStart w:id="4" w:name="OLE_LINK5"/>
      <w:bookmarkStart w:id="5" w:name="OLE_LINK6"/>
      <w:proofErr w:type="spellStart"/>
      <w:r w:rsidRPr="00D55117">
        <w:t>Unmarshaller</w:t>
      </w:r>
      <w:bookmarkEnd w:id="4"/>
      <w:bookmarkEnd w:id="5"/>
      <w:proofErr w:type="spellEnd"/>
      <w:r>
        <w:rPr>
          <w:rFonts w:hint="eastAsia"/>
        </w:rPr>
        <w:t>对象，</w:t>
      </w:r>
      <w:proofErr w:type="spellStart"/>
      <w:r w:rsidRPr="00D55117">
        <w:t>Unmarshaller</w:t>
      </w:r>
      <w:proofErr w:type="spellEnd"/>
      <w:r>
        <w:rPr>
          <w:rFonts w:hint="eastAsia"/>
        </w:rPr>
        <w:t>对象用于加载和解析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D55117" w:rsidRDefault="00D55117" w:rsidP="00D55117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 w:rsidRPr="00D55117">
        <w:t>Unmarshaller</w:t>
      </w:r>
      <w:proofErr w:type="spellEnd"/>
      <w:r w:rsidRPr="00D55117">
        <w:t xml:space="preserve"> </w:t>
      </w:r>
      <w:proofErr w:type="spellStart"/>
      <w:r w:rsidRPr="00D55117">
        <w:t>unmarshaller</w:t>
      </w:r>
      <w:proofErr w:type="spellEnd"/>
      <w:r w:rsidRPr="00D55117">
        <w:t xml:space="preserve"> = </w:t>
      </w:r>
      <w:proofErr w:type="spellStart"/>
      <w:proofErr w:type="gramStart"/>
      <w:r w:rsidRPr="00D55117">
        <w:t>jctx.createUnmarshaller</w:t>
      </w:r>
      <w:proofErr w:type="spellEnd"/>
      <w:r w:rsidRPr="00D55117">
        <w:t>(</w:t>
      </w:r>
      <w:proofErr w:type="gramEnd"/>
      <w:r w:rsidRPr="00D55117">
        <w:t>);</w:t>
      </w:r>
    </w:p>
    <w:p w:rsidR="00D55117" w:rsidRDefault="00D55117" w:rsidP="00D55117">
      <w:pPr>
        <w:ind w:left="420"/>
        <w:rPr>
          <w:rFonts w:hint="eastAsia"/>
        </w:rPr>
      </w:pPr>
    </w:p>
    <w:p w:rsidR="00D55117" w:rsidRDefault="00D55117" w:rsidP="00D55117">
      <w:pPr>
        <w:ind w:left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D55117" w:rsidRDefault="00D55117" w:rsidP="00D55117">
      <w:pPr>
        <w:ind w:left="420"/>
        <w:rPr>
          <w:rFonts w:hint="eastAsia"/>
        </w:rPr>
      </w:pPr>
      <w:r>
        <w:rPr>
          <w:rFonts w:hint="eastAsia"/>
        </w:rPr>
        <w:tab/>
      </w:r>
      <w:r w:rsidRPr="00D55117">
        <w:t xml:space="preserve">Object </w:t>
      </w:r>
      <w:proofErr w:type="spellStart"/>
      <w:r w:rsidRPr="00D55117">
        <w:t>obj</w:t>
      </w:r>
      <w:proofErr w:type="spellEnd"/>
      <w:r w:rsidRPr="00D55117">
        <w:t xml:space="preserve"> = </w:t>
      </w:r>
      <w:proofErr w:type="spellStart"/>
      <w:proofErr w:type="gramStart"/>
      <w:r w:rsidRPr="00D55117">
        <w:t>unmarshaller.unmarshal</w:t>
      </w:r>
      <w:proofErr w:type="spellEnd"/>
      <w:r w:rsidRPr="00D55117">
        <w:t>(</w:t>
      </w:r>
      <w:proofErr w:type="gramEnd"/>
      <w:r w:rsidRPr="00D55117">
        <w:t>is);</w:t>
      </w:r>
    </w:p>
    <w:p w:rsidR="00D55117" w:rsidRDefault="00D55117" w:rsidP="00D55117">
      <w:pPr>
        <w:ind w:left="420"/>
        <w:rPr>
          <w:rFonts w:hint="eastAsia"/>
        </w:rPr>
      </w:pPr>
    </w:p>
    <w:p w:rsidR="00D55117" w:rsidRPr="00D55117" w:rsidRDefault="00D55117" w:rsidP="00D55117">
      <w:pPr>
        <w:ind w:left="420"/>
        <w:rPr>
          <w:rFonts w:hint="eastAsia"/>
        </w:rPr>
      </w:pPr>
      <w:r>
        <w:rPr>
          <w:rFonts w:hint="eastAsia"/>
        </w:rPr>
        <w:t>JAXB</w:t>
      </w:r>
      <w:r>
        <w:rPr>
          <w:rFonts w:hint="eastAsia"/>
        </w:rPr>
        <w:t>的使用，具体表参考</w:t>
      </w:r>
      <w:r>
        <w:rPr>
          <w:rFonts w:hint="eastAsia"/>
        </w:rPr>
        <w:t>JAXB</w:t>
      </w:r>
      <w:r>
        <w:rPr>
          <w:rFonts w:hint="eastAsia"/>
        </w:rPr>
        <w:t>相关的文档。</w:t>
      </w:r>
    </w:p>
    <w:p w:rsidR="00242B2B" w:rsidRDefault="00242B2B" w:rsidP="00242B2B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:rsidR="00242B2B" w:rsidRPr="00242B2B" w:rsidRDefault="00242B2B" w:rsidP="00242B2B"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>&lt;</w:t>
      </w:r>
      <w:proofErr w:type="spellStart"/>
      <w:proofErr w:type="gramStart"/>
      <w:r w:rsidRPr="00242B2B">
        <w:rPr>
          <w:sz w:val="18"/>
          <w:szCs w:val="18"/>
        </w:rPr>
        <w:t>schemaBindings</w:t>
      </w:r>
      <w:proofErr w:type="spellEnd"/>
      <w:proofErr w:type="gram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 xml:space="preserve">            &lt;</w:t>
      </w:r>
      <w:proofErr w:type="gramStart"/>
      <w:r w:rsidRPr="00242B2B">
        <w:rPr>
          <w:sz w:val="18"/>
          <w:szCs w:val="18"/>
        </w:rPr>
        <w:t>package</w:t>
      </w:r>
      <w:proofErr w:type="gram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com.hotent.core.bpmn.entity</w:t>
      </w:r>
      <w:proofErr w:type="spellEnd"/>
      <w:r w:rsidRPr="00242B2B">
        <w:rPr>
          <w:sz w:val="18"/>
          <w:szCs w:val="18"/>
        </w:rPr>
        <w:t>"/&gt;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 xml:space="preserve">        &lt;/</w:t>
      </w:r>
      <w:proofErr w:type="spellStart"/>
      <w:r w:rsidRPr="00242B2B">
        <w:rPr>
          <w:sz w:val="18"/>
          <w:szCs w:val="18"/>
        </w:rPr>
        <w:t>schemaBindings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tAdHocOrdering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AdHocOrdering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tAssociationDirection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AssociationDirection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tChoreographyLoopType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ChoreographyLoopType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tEventBasedGatewayType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EventBasedGatewayType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tGatewayDirection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GatewayDirection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tItemKind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ItemKind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tMultiInstanceFlowCondition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MultiInstanceFlowCondition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tProcessType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ProcessType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xs:simpleType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tRelationshipDirection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RelationshipDirection</w:t>
      </w:r>
      <w:proofErr w:type="spellEnd"/>
      <w:r w:rsidRPr="00242B2B">
        <w:rPr>
          <w:sz w:val="18"/>
          <w:szCs w:val="18"/>
        </w:rPr>
        <w:t>"&gt;&lt;/</w:t>
      </w:r>
      <w:proofErr w:type="spellStart"/>
      <w:r w:rsidRPr="00242B2B">
        <w:rPr>
          <w:sz w:val="18"/>
          <w:szCs w:val="18"/>
        </w:rPr>
        <w:t>typesafeEnumClass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tActivity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name="Activity"&gt;&lt;/class&gt;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tAdHocSubProcess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AdHocSubProcess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tArtifact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name="Artifact"&gt;&lt;/class&gt;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tAssignment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name="Assignment"&gt;&lt;/class&gt;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tAssociation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name="Association"&gt;&lt;/class&gt;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tAuditing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name="Auditing"&gt;&lt;/class&gt;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tBaseElement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BaseElement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tBaseElementWithMixedContent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BaseElementWithMixedContent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tBoundaryEvent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BoundaryEvent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tBusinessRuleTask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BusinessRuleTask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tCallableElement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CallableElement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tCallActivity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CallActivity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tCallChoreography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CallChoreography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tCallConversation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CallConversation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tCancelEventDefinition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CancelEventDefinition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tCatchEvent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CatchEvent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tCategory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name="Category"&gt;&lt;/class&gt;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tCategoryValue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CategoryValue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tChoreography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name="Choreography"&gt;&lt;/class&gt;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tChoreographyActivity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ChoreographyActivity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tChoreographyTask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ChoreographyTask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tCollaboration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name="Collaboration"&gt;&lt;/class&gt;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tCompensateEventDefinition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CompensateEventDefinition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tComplexBehaviorDefinition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ComplexBehaviorDefinition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tComplexGateway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ComplexGateway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tConditionalEventDefinition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ConditionalEventDefinition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tConversation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name="Conversation"&gt;&lt;/class&gt;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tConversationAssociation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ConversationAssociation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tConversationLink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ConversationLink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tConversationNode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ConversationNode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tCorrelationKey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CorrelationKey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tCorrelationProperty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CorrelationProperty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tCorrelationPropertyBinding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CorrelationPropertyBinding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gramStart"/>
      <w:r w:rsidRPr="00242B2B">
        <w:rPr>
          <w:sz w:val="18"/>
          <w:szCs w:val="18"/>
        </w:rPr>
        <w:t>xs:complexType[</w:t>
      </w:r>
      <w:proofErr w:type="gramEnd"/>
      <w:r w:rsidRPr="00242B2B">
        <w:rPr>
          <w:sz w:val="18"/>
          <w:szCs w:val="18"/>
        </w:rPr>
        <w:t>@name='tCorrelationPropertyRetrievalExpression']"&gt;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CorrelationPropertyRetrievalExpression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tCorrelationSubscription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CorrelationSubscription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tDataAssociation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DataAssociation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tDataInput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DataInput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tDataInputAssociation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DataInputAssociation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tDataObject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DataObject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tDataObjectReference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DataObjectReference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tDataOutput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DataOutput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tDataOutputAssociation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DataOutputAssociation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tDataState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DataState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tDataStore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DataStore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tDataStoreReference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DataStoreReference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tDocumentation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name="Documentation"&gt;&lt;/class&gt;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tEndEvent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EndEvent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tEndPoint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EndPoint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tError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name="Error"&gt;&lt;/class&gt;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tErrorEventDefinition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ErrorEventDefinition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tEscalation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name="Escalation"&gt;&lt;/class&gt;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tEscalationEventDefinition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EscalationEventDefinition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name="Event"&gt;&lt;/class&gt;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tEventBasedGateway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EventBasedGateway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tExclusiveGateway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ExclusiveGateway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tExpression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name="Expression"&gt;&lt;/class&gt;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tExtension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name="Extension"&gt;&lt;/class&gt;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tExtensionElements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ExtensionElements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tFlowElement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FlowElement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tFlowNode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FlowNode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tFormalExpression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FormalExpression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tGateway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name="Gateway"&gt;&lt;/class&gt;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tGlobalBusinessRuleTask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GlobalBusinessRuleTask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tGlobalChoreographyTask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GlobalChoreographyTask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tGlobalConversation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GlobalConversation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tGlobalManualTask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GlobalManualTask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tGlobalScriptTask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GlobalScriptTask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tGlobalTask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GlobalTask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tGlobalUserTask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GlobalUserTask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tGroup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name="Group"&gt;&lt;/class&gt;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tHumanPerformer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HumanPerformer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tImplicitThrowEvent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ImplicitThrowEvent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tInclusiveGateway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InclusiveGateway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tInputOutputBinding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InputOutputBinding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tInputOutputSpecification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InputOutputSpecification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tInputSet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InputSet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tInterface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name="Interface"&gt;&lt;/class&gt;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tIntermediateCatchEvent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IntermediateCatchEvent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tIntermediateThrowEvent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IntermediateThrowEvent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tItemDefinition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ItemDefinition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tLane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name="Lane"&gt;&lt;/class&gt;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tLaneSet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LaneSet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tLinkEventDefinition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LinkEventDefinition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tLoopCharacteristics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LoopCharacteristics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tManualTask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ManualTask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tMessage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name="Message"&gt;&lt;/class&gt;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tMessageEventDefinition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MessageEventDefinition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tMessageFlow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MessageFlow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tMessageFlowAssociation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MessageFlowAssociation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tMonitoring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name="Monitoring"&gt;&lt;/class&gt;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gramStart"/>
      <w:r w:rsidRPr="00242B2B">
        <w:rPr>
          <w:sz w:val="18"/>
          <w:szCs w:val="18"/>
        </w:rPr>
        <w:t>xs:complexType[</w:t>
      </w:r>
      <w:proofErr w:type="gramEnd"/>
      <w:r w:rsidRPr="00242B2B">
        <w:rPr>
          <w:sz w:val="18"/>
          <w:szCs w:val="18"/>
        </w:rPr>
        <w:t>@name='tMultiInstanceLoopCharacteristics']"&gt;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MultiInstanceLoopCharacteristics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tOperation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name="Operation"&gt;&lt;/class&gt;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tOutputSet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OutputSet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tParallelGateway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ParallelGateway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tParticipant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name="Participant"&gt;&lt;/class&gt;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tParticipantAssociation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ParticipantAssociation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tParticipantMultiplicity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ParticipantMultiplicity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tPartnerEntity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PartnerEntity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tPartnerRole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PartnerRole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tPerformer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name="Performer"&gt;&lt;/class&gt;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tPotentialOwner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PotentialOwner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tProcess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name="Process"&gt;&lt;/class&gt;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tProperty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name="Property"&gt;&lt;/class&gt;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tReceiveTask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ReceiveTask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tRelationship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name="Relationship"&gt;&lt;/class&gt;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tRendering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name="Rendering"&gt;&lt;/class&gt;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tResource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name="Resource"&gt;&lt;/class&gt;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tResourceAssignmentExpression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ResourceAssignmentExpression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tResourceParameter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ResourceParameter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tResourceParameterBinding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ResourceParameterBinding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tResourceRole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ResourceRole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tRootElement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RootElement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tScript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name="Script"&gt;&lt;/class&gt;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tScriptTask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ScriptTask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tSendTask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SendTask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tSequenceFlow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SequenceFlow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tServiceTask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ServiceTask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tSignal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name="Signal"&gt;&lt;/class&gt;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tSignalEventDefinition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SignalEventDefinition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tStandardLoopCharacteristics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StandardLoopCharacteristics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tStartEvent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StartEvent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tSubChoreography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SubChoreography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tSubConversation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SubConversation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tSubProcess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SubProcess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lastRenderedPageBreak/>
        <w:tab/>
      </w:r>
      <w:r w:rsidRPr="00242B2B">
        <w:rPr>
          <w:sz w:val="18"/>
          <w:szCs w:val="18"/>
        </w:rPr>
        <w:tab/>
        <w:t>&lt;class name="Task"&gt;&lt;/class&gt;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tTerminateEventDefinition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TerminateEventDefinition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tText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name="Text"&gt;&lt;/class&gt;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tTextAnnotation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TextAnnotation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tThrowEvent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ThrowEvent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tTimerEventDefinition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TimerEventDefinition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tTransaction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name="Transaction"&gt;&lt;/class&gt;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tUserTask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UserTask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Default="00242B2B" w:rsidP="00242B2B">
      <w:pPr>
        <w:pStyle w:val="a5"/>
        <w:ind w:firstLineChars="83" w:firstLine="149"/>
        <w:rPr>
          <w:rFonts w:hint="eastAsia"/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Default="00242B2B" w:rsidP="00242B2B">
      <w:pPr>
        <w:pStyle w:val="a5"/>
        <w:ind w:firstLineChars="83" w:firstLine="149"/>
        <w:rPr>
          <w:rFonts w:hint="eastAsia"/>
          <w:sz w:val="18"/>
          <w:szCs w:val="18"/>
        </w:rPr>
      </w:pP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tDefinitions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name="Definitions"&gt;&lt;/class&gt;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tImport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pStyle w:val="a5"/>
        <w:ind w:firstLineChars="83" w:firstLine="149"/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name="Import"&gt;&lt;/class&gt;</w:t>
      </w:r>
    </w:p>
    <w:p w:rsidR="00242B2B" w:rsidRDefault="00242B2B" w:rsidP="00242B2B">
      <w:pPr>
        <w:pStyle w:val="a5"/>
        <w:ind w:firstLineChars="83" w:firstLine="149"/>
        <w:rPr>
          <w:rFonts w:hint="eastAsia"/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Default="00242B2B" w:rsidP="00242B2B">
      <w:pPr>
        <w:pStyle w:val="a5"/>
        <w:ind w:firstLineChars="83" w:firstLine="149"/>
        <w:rPr>
          <w:rFonts w:hint="eastAsia"/>
          <w:sz w:val="18"/>
          <w:szCs w:val="18"/>
        </w:rPr>
      </w:pPr>
    </w:p>
    <w:p w:rsidR="00242B2B" w:rsidRDefault="00242B2B" w:rsidP="00242B2B"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2</w:t>
      </w:r>
    </w:p>
    <w:p w:rsidR="00242B2B" w:rsidRPr="00242B2B" w:rsidRDefault="00242B2B" w:rsidP="00242B2B">
      <w:pPr>
        <w:rPr>
          <w:sz w:val="18"/>
          <w:szCs w:val="18"/>
        </w:rPr>
      </w:pPr>
      <w:proofErr w:type="gramStart"/>
      <w:r w:rsidRPr="00242B2B">
        <w:rPr>
          <w:sz w:val="18"/>
          <w:szCs w:val="18"/>
        </w:rPr>
        <w:t>&lt;!--</w:t>
      </w:r>
      <w:proofErr w:type="gramEnd"/>
      <w:r w:rsidRPr="00242B2B">
        <w:rPr>
          <w:sz w:val="18"/>
          <w:szCs w:val="18"/>
        </w:rPr>
        <w:t xml:space="preserve"> </w:t>
      </w:r>
      <w:proofErr w:type="spellStart"/>
      <w:r w:rsidRPr="00242B2B">
        <w:rPr>
          <w:sz w:val="18"/>
          <w:szCs w:val="18"/>
        </w:rPr>
        <w:t>Customise</w:t>
      </w:r>
      <w:proofErr w:type="spellEnd"/>
      <w:r w:rsidRPr="00242B2B">
        <w:rPr>
          <w:sz w:val="18"/>
          <w:szCs w:val="18"/>
        </w:rPr>
        <w:t xml:space="preserve"> the package name --&gt;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 xml:space="preserve">        &lt;</w:t>
      </w:r>
      <w:proofErr w:type="spellStart"/>
      <w:proofErr w:type="gramStart"/>
      <w:r w:rsidRPr="00242B2B">
        <w:rPr>
          <w:sz w:val="18"/>
          <w:szCs w:val="18"/>
        </w:rPr>
        <w:t>schemaBindings</w:t>
      </w:r>
      <w:proofErr w:type="spellEnd"/>
      <w:proofErr w:type="gram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 xml:space="preserve">            &lt;</w:t>
      </w:r>
      <w:proofErr w:type="gramStart"/>
      <w:r w:rsidRPr="00242B2B">
        <w:rPr>
          <w:sz w:val="18"/>
          <w:szCs w:val="18"/>
        </w:rPr>
        <w:t>package</w:t>
      </w:r>
      <w:proofErr w:type="gramEnd"/>
      <w:r w:rsidRPr="00242B2B">
        <w:rPr>
          <w:sz w:val="18"/>
          <w:szCs w:val="18"/>
        </w:rPr>
        <w:t xml:space="preserve"> name="</w:t>
      </w:r>
      <w:proofErr w:type="spellStart"/>
      <w:r w:rsidRPr="00242B2B">
        <w:rPr>
          <w:sz w:val="18"/>
          <w:szCs w:val="18"/>
        </w:rPr>
        <w:t>com.hotent.core.bpmn.entity.activiti</w:t>
      </w:r>
      <w:proofErr w:type="spellEnd"/>
      <w:r w:rsidRPr="00242B2B">
        <w:rPr>
          <w:sz w:val="18"/>
          <w:szCs w:val="18"/>
        </w:rPr>
        <w:t>"/&gt;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 xml:space="preserve">        &lt;/</w:t>
      </w:r>
      <w:proofErr w:type="spellStart"/>
      <w:r w:rsidRPr="00242B2B">
        <w:rPr>
          <w:sz w:val="18"/>
          <w:szCs w:val="18"/>
        </w:rPr>
        <w:t>schemaBindings</w:t>
      </w:r>
      <w:proofErr w:type="spellEnd"/>
      <w:r w:rsidRPr="00242B2B">
        <w:rPr>
          <w:sz w:val="18"/>
          <w:szCs w:val="18"/>
        </w:rPr>
        <w:t>&gt;</w:t>
      </w:r>
    </w:p>
    <w:p w:rsidR="00242B2B" w:rsidRPr="00242B2B" w:rsidRDefault="00242B2B" w:rsidP="00242B2B">
      <w:pPr>
        <w:rPr>
          <w:sz w:val="18"/>
          <w:szCs w:val="18"/>
        </w:rPr>
      </w:pP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tPotentialStarter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&lt;class name="</w:t>
      </w:r>
      <w:proofErr w:type="spellStart"/>
      <w:r w:rsidRPr="00242B2B">
        <w:rPr>
          <w:sz w:val="18"/>
          <w:szCs w:val="18"/>
        </w:rPr>
        <w:t>PotentialStarter</w:t>
      </w:r>
      <w:proofErr w:type="spellEnd"/>
      <w:r w:rsidRPr="00242B2B">
        <w:rPr>
          <w:sz w:val="18"/>
          <w:szCs w:val="18"/>
        </w:rPr>
        <w:t>"&gt;&lt;/class&gt;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 xml:space="preserve">        </w:t>
      </w:r>
      <w:proofErr w:type="gramStart"/>
      <w:r w:rsidRPr="00242B2B">
        <w:rPr>
          <w:sz w:val="18"/>
          <w:szCs w:val="18"/>
        </w:rPr>
        <w:t>&lt;!--</w:t>
      </w:r>
      <w:proofErr w:type="gramEnd"/>
      <w:r w:rsidRPr="00242B2B">
        <w:rPr>
          <w:sz w:val="18"/>
          <w:szCs w:val="18"/>
        </w:rPr>
        <w:t xml:space="preserve"> rename the value element --&gt;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 xml:space="preserve">       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&lt;bindings node="//</w:t>
      </w:r>
      <w:proofErr w:type="spellStart"/>
      <w:proofErr w:type="gramStart"/>
      <w:r w:rsidRPr="00242B2B">
        <w:rPr>
          <w:sz w:val="18"/>
          <w:szCs w:val="18"/>
        </w:rPr>
        <w:t>xs:element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@name='field']"&gt;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 xml:space="preserve"> &lt;bindings node="./</w:t>
      </w:r>
      <w:proofErr w:type="spell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/</w:t>
      </w:r>
      <w:proofErr w:type="spellStart"/>
      <w:proofErr w:type="gramStart"/>
      <w:r w:rsidRPr="00242B2B">
        <w:rPr>
          <w:sz w:val="18"/>
          <w:szCs w:val="18"/>
        </w:rPr>
        <w:t>xs:attribute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@name='expression']"&gt;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&lt;property name="</w:t>
      </w:r>
      <w:proofErr w:type="spellStart"/>
      <w:r w:rsidRPr="00242B2B">
        <w:rPr>
          <w:sz w:val="18"/>
          <w:szCs w:val="18"/>
        </w:rPr>
        <w:t>attrExpression</w:t>
      </w:r>
      <w:proofErr w:type="spellEnd"/>
      <w:r w:rsidRPr="00242B2B">
        <w:rPr>
          <w:sz w:val="18"/>
          <w:szCs w:val="18"/>
        </w:rPr>
        <w:t>"/&gt;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 xml:space="preserve"> &lt;bindings node="//</w:t>
      </w:r>
      <w:proofErr w:type="spellStart"/>
      <w:proofErr w:type="gramStart"/>
      <w:r w:rsidRPr="00242B2B">
        <w:rPr>
          <w:sz w:val="18"/>
          <w:szCs w:val="18"/>
        </w:rPr>
        <w:t>xs:element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</w:t>
      </w:r>
      <w:proofErr w:type="spellStart"/>
      <w:r w:rsidRPr="00242B2B">
        <w:rPr>
          <w:sz w:val="18"/>
          <w:szCs w:val="18"/>
        </w:rPr>
        <w:t>formProperty</w:t>
      </w:r>
      <w:proofErr w:type="spellEnd"/>
      <w:r w:rsidRPr="00242B2B">
        <w:rPr>
          <w:sz w:val="18"/>
          <w:szCs w:val="18"/>
        </w:rPr>
        <w:t>']"&gt;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 xml:space="preserve"> &lt;bindings node="./</w:t>
      </w:r>
      <w:proofErr w:type="spellStart"/>
      <w:r w:rsidRPr="00242B2B">
        <w:rPr>
          <w:sz w:val="18"/>
          <w:szCs w:val="18"/>
        </w:rPr>
        <w:t>xs:complexType</w:t>
      </w:r>
      <w:proofErr w:type="spellEnd"/>
      <w:r w:rsidRPr="00242B2B">
        <w:rPr>
          <w:sz w:val="18"/>
          <w:szCs w:val="18"/>
        </w:rPr>
        <w:t>/</w:t>
      </w:r>
      <w:proofErr w:type="spellStart"/>
      <w:proofErr w:type="gramStart"/>
      <w:r w:rsidRPr="00242B2B">
        <w:rPr>
          <w:sz w:val="18"/>
          <w:szCs w:val="18"/>
        </w:rPr>
        <w:t>xs:attribute</w:t>
      </w:r>
      <w:proofErr w:type="spellEnd"/>
      <w:r w:rsidRPr="00242B2B">
        <w:rPr>
          <w:sz w:val="18"/>
          <w:szCs w:val="18"/>
        </w:rPr>
        <w:t>[</w:t>
      </w:r>
      <w:proofErr w:type="gramEnd"/>
      <w:r w:rsidRPr="00242B2B">
        <w:rPr>
          <w:sz w:val="18"/>
          <w:szCs w:val="18"/>
        </w:rPr>
        <w:t>@name='value']"&gt;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&lt;property name="</w:t>
      </w:r>
      <w:proofErr w:type="spellStart"/>
      <w:r w:rsidRPr="00242B2B">
        <w:rPr>
          <w:sz w:val="18"/>
          <w:szCs w:val="18"/>
        </w:rPr>
        <w:t>attrValue</w:t>
      </w:r>
      <w:proofErr w:type="spellEnd"/>
      <w:r w:rsidRPr="00242B2B">
        <w:rPr>
          <w:sz w:val="18"/>
          <w:szCs w:val="18"/>
        </w:rPr>
        <w:t>"/&gt;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p w:rsidR="00242B2B" w:rsidRPr="00242B2B" w:rsidRDefault="00242B2B" w:rsidP="00242B2B">
      <w:pPr>
        <w:rPr>
          <w:sz w:val="18"/>
          <w:szCs w:val="18"/>
        </w:rPr>
      </w:pPr>
      <w:r w:rsidRPr="00242B2B">
        <w:rPr>
          <w:sz w:val="18"/>
          <w:szCs w:val="18"/>
        </w:rPr>
        <w:tab/>
      </w:r>
      <w:r w:rsidRPr="00242B2B">
        <w:rPr>
          <w:sz w:val="18"/>
          <w:szCs w:val="18"/>
        </w:rPr>
        <w:tab/>
        <w:t>&lt;/bindings&gt;</w:t>
      </w:r>
    </w:p>
    <w:sectPr w:rsidR="00242B2B" w:rsidRPr="00242B2B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5C4D"/>
    <w:rsid w:val="000D3B1B"/>
    <w:rsid w:val="00183E62"/>
    <w:rsid w:val="00242B2B"/>
    <w:rsid w:val="004044C4"/>
    <w:rsid w:val="004D5852"/>
    <w:rsid w:val="00500696"/>
    <w:rsid w:val="005C5F70"/>
    <w:rsid w:val="006D5C4D"/>
    <w:rsid w:val="0072407C"/>
    <w:rsid w:val="00B10B24"/>
    <w:rsid w:val="00B91834"/>
    <w:rsid w:val="00CE5AFC"/>
    <w:rsid w:val="00D55117"/>
    <w:rsid w:val="00EF60EA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Document Map"/>
    <w:basedOn w:val="a0"/>
    <w:link w:val="Char"/>
    <w:uiPriority w:val="99"/>
    <w:semiHidden/>
    <w:unhideWhenUsed/>
    <w:rsid w:val="00242B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6"/>
    <w:uiPriority w:val="99"/>
    <w:semiHidden/>
    <w:rsid w:val="00242B2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4320;&#21457;&#25991;&#26723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57</TotalTime>
  <Pages>22</Pages>
  <Words>2935</Words>
  <Characters>16735</Characters>
  <Application>Microsoft Office Word</Application>
  <DocSecurity>0</DocSecurity>
  <Lines>139</Lines>
  <Paragraphs>39</Paragraphs>
  <ScaleCrop>false</ScaleCrop>
  <Company>Sky123.Org</Company>
  <LinksUpToDate>false</LinksUpToDate>
  <CharactersWithSpaces>19631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Dongate</dc:creator>
  <cp:lastModifiedBy>Dongate</cp:lastModifiedBy>
  <cp:revision>24</cp:revision>
  <dcterms:created xsi:type="dcterms:W3CDTF">2013-03-14T07:11:00Z</dcterms:created>
  <dcterms:modified xsi:type="dcterms:W3CDTF">2013-03-14T08:08:00Z</dcterms:modified>
</cp:coreProperties>
</file>