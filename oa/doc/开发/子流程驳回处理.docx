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D55465" w:rsidP="00D55465">
      <w:pPr>
        <w:pStyle w:val="a6"/>
        <w:rPr>
          <w:rFonts w:hint="eastAsia"/>
        </w:rPr>
      </w:pPr>
      <w:r>
        <w:rPr>
          <w:rFonts w:hint="eastAsia"/>
        </w:rPr>
        <w:t>子流程驳回处理</w:t>
      </w:r>
    </w:p>
    <w:p w:rsidR="00D55465" w:rsidRDefault="00D55465" w:rsidP="00D55465">
      <w:pPr>
        <w:rPr>
          <w:rFonts w:hint="eastAsia"/>
        </w:rPr>
      </w:pPr>
    </w:p>
    <w:p w:rsidR="00D55465" w:rsidRDefault="00D55465" w:rsidP="00D55465">
      <w:pPr>
        <w:pStyle w:val="1"/>
        <w:rPr>
          <w:rFonts w:hint="eastAsia"/>
        </w:rPr>
      </w:pPr>
      <w:r>
        <w:rPr>
          <w:rFonts w:hint="eastAsia"/>
        </w:rPr>
        <w:t>概要</w:t>
      </w:r>
    </w:p>
    <w:p w:rsidR="00410AB1" w:rsidRDefault="00410AB1" w:rsidP="00410AB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BPMX3</w:t>
      </w:r>
      <w:r>
        <w:rPr>
          <w:rFonts w:hint="eastAsia"/>
        </w:rPr>
        <w:t>目前的实现中，我们没有实现从子流程驳回到主流程，主要的原因是我们驳回的实现采用的是临时修改流程定义，将流程的流转动态进行改变，没有办法从子流程画一条线</w:t>
      </w:r>
      <w:r w:rsidR="00B70E03">
        <w:rPr>
          <w:rFonts w:hint="eastAsia"/>
        </w:rPr>
        <w:t>到主流程。</w:t>
      </w:r>
    </w:p>
    <w:p w:rsidR="00B70E03" w:rsidRDefault="00B70E03" w:rsidP="00410AB1">
      <w:pPr>
        <w:rPr>
          <w:rFonts w:hint="eastAsia"/>
        </w:rPr>
      </w:pPr>
    </w:p>
    <w:p w:rsidR="00B70E03" w:rsidRDefault="00B70E03" w:rsidP="00410AB1">
      <w:pPr>
        <w:rPr>
          <w:rFonts w:hint="eastAsia"/>
        </w:rPr>
      </w:pPr>
      <w:r>
        <w:rPr>
          <w:rFonts w:hint="eastAsia"/>
        </w:rPr>
        <w:t>现在转换了一下思路，还是采用画线的方式来实现。即从子流程节点画一条线指向前面的节点。</w:t>
      </w:r>
    </w:p>
    <w:p w:rsidR="00B70E03" w:rsidRDefault="00B70E03" w:rsidP="00410AB1">
      <w:pPr>
        <w:rPr>
          <w:rFonts w:hint="eastAsia"/>
        </w:rPr>
      </w:pPr>
    </w:p>
    <w:p w:rsidR="00B70E03" w:rsidRDefault="00B70E03" w:rsidP="00B70E03">
      <w:pPr>
        <w:pStyle w:val="1"/>
        <w:rPr>
          <w:rFonts w:hint="eastAsia"/>
        </w:rPr>
      </w:pPr>
      <w:r>
        <w:rPr>
          <w:rFonts w:hint="eastAsia"/>
        </w:rPr>
        <w:t>实现方式</w:t>
      </w:r>
    </w:p>
    <w:p w:rsidR="00B70E03" w:rsidRDefault="00B70E03" w:rsidP="00B70E03">
      <w:pPr>
        <w:pStyle w:val="2"/>
        <w:rPr>
          <w:rFonts w:hint="eastAsia"/>
        </w:rPr>
      </w:pPr>
      <w:r>
        <w:rPr>
          <w:rFonts w:hint="eastAsia"/>
        </w:rPr>
        <w:t>实现原理</w:t>
      </w:r>
    </w:p>
    <w:p w:rsidR="00B70E03" w:rsidRDefault="00B70E03" w:rsidP="00B70E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在子流程中，流程节点在第一个节点进行驳回，这个时候我们就往上找到子流程实例节点，再在子流程节点上画一条线指向之前的节点。</w:t>
      </w:r>
    </w:p>
    <w:p w:rsidR="00B70E03" w:rsidRDefault="00B70E03" w:rsidP="00B70E03">
      <w:pPr>
        <w:rPr>
          <w:rFonts w:hint="eastAsia"/>
        </w:rPr>
      </w:pPr>
    </w:p>
    <w:p w:rsidR="00B70E03" w:rsidRDefault="00B70E03" w:rsidP="00B70E03">
      <w:pPr>
        <w:pStyle w:val="2"/>
        <w:rPr>
          <w:rFonts w:hint="eastAsia"/>
        </w:rPr>
      </w:pPr>
      <w:r>
        <w:rPr>
          <w:rFonts w:hint="eastAsia"/>
        </w:rPr>
        <w:t>核心代码</w:t>
      </w:r>
    </w:p>
    <w:p w:rsidR="00B70E03" w:rsidRDefault="00B70E03" w:rsidP="00B70E03">
      <w:pPr>
        <w:rPr>
          <w:rFonts w:hint="eastAsia"/>
        </w:rPr>
      </w:pPr>
      <w:proofErr w:type="spellStart"/>
      <w:r w:rsidRPr="00B70E03">
        <w:t>com.hotent.platform.service.bpm.cmd.CallActivityRejectCmd</w:t>
      </w:r>
      <w:proofErr w:type="spellEnd"/>
    </w:p>
    <w:p w:rsidR="00901BC5" w:rsidRDefault="00901BC5" w:rsidP="00B70E03">
      <w:pPr>
        <w:rPr>
          <w:rFonts w:hint="eastAsia"/>
        </w:rPr>
      </w:pPr>
    </w:p>
    <w:tbl>
      <w:tblPr>
        <w:tblStyle w:val="a9"/>
        <w:tblW w:w="7964" w:type="dxa"/>
        <w:shd w:val="clear" w:color="auto" w:fill="F2F2F2" w:themeFill="background1" w:themeFillShade="F2"/>
        <w:tblLook w:val="04A0"/>
      </w:tblPr>
      <w:tblGrid>
        <w:gridCol w:w="8474"/>
      </w:tblGrid>
      <w:tr w:rsidR="00901BC5" w:rsidTr="00901BC5">
        <w:trPr>
          <w:trHeight w:val="3289"/>
        </w:trPr>
        <w:tc>
          <w:tcPr>
            <w:tcW w:w="7964" w:type="dxa"/>
            <w:shd w:val="clear" w:color="auto" w:fill="F2F2F2" w:themeFill="background1" w:themeFillShade="F2"/>
          </w:tcPr>
          <w:p w:rsidR="00901BC5" w:rsidRDefault="00901BC5" w:rsidP="00901BC5">
            <w:proofErr w:type="spellStart"/>
            <w:r>
              <w:t>ProcessDefinitionEntity</w:t>
            </w:r>
            <w:proofErr w:type="spellEnd"/>
            <w:r>
              <w:t xml:space="preserve"> </w:t>
            </w:r>
            <w:proofErr w:type="spellStart"/>
            <w:r>
              <w:t>processDefinition</w:t>
            </w:r>
            <w:proofErr w:type="spellEnd"/>
            <w:r>
              <w:t xml:space="preserve"> = (</w:t>
            </w:r>
            <w:proofErr w:type="spellStart"/>
            <w:r>
              <w:t>ProcessDefinitionEntity</w:t>
            </w:r>
            <w:proofErr w:type="spellEnd"/>
            <w:r>
              <w:t>)</w:t>
            </w:r>
          </w:p>
          <w:p w:rsidR="00901BC5" w:rsidRDefault="00901BC5" w:rsidP="00901BC5">
            <w:r>
              <w:tab/>
            </w:r>
            <w:r>
              <w:tab/>
            </w:r>
            <w:r>
              <w:tab/>
            </w:r>
            <w:r>
              <w:tab/>
              <w:t>((</w:t>
            </w:r>
            <w:proofErr w:type="spellStart"/>
            <w:r>
              <w:t>RepositoryServiceImpl</w:t>
            </w:r>
            <w:proofErr w:type="spellEnd"/>
            <w:r>
              <w:t>) repositoryService).getDeployedProcessDefinition(superEnt.getProcessDefinitionId());</w:t>
            </w:r>
          </w:p>
          <w:p w:rsidR="00901BC5" w:rsidRDefault="00901BC5" w:rsidP="00901BC5">
            <w:proofErr w:type="spellStart"/>
            <w:r>
              <w:t>ActivityImpl</w:t>
            </w:r>
            <w:proofErr w:type="spellEnd"/>
            <w:r>
              <w:t xml:space="preserve"> </w:t>
            </w:r>
            <w:proofErr w:type="spellStart"/>
            <w:r>
              <w:t>curAct</w:t>
            </w:r>
            <w:proofErr w:type="spellEnd"/>
            <w:r>
              <w:t xml:space="preserve">= </w:t>
            </w:r>
            <w:proofErr w:type="spellStart"/>
            <w:r>
              <w:t>processDefinition.findActivity</w:t>
            </w:r>
            <w:proofErr w:type="spellEnd"/>
            <w:r>
              <w:t>(</w:t>
            </w:r>
            <w:proofErr w:type="spellStart"/>
            <w:r>
              <w:t>superEnt.getActivityId</w:t>
            </w:r>
            <w:proofErr w:type="spellEnd"/>
            <w:r>
              <w:t>());</w:t>
            </w:r>
          </w:p>
          <w:p w:rsidR="00901BC5" w:rsidRDefault="00901BC5" w:rsidP="00901BC5">
            <w:proofErr w:type="spellStart"/>
            <w:r>
              <w:t>curAct.getOutgoingTransitions</w:t>
            </w:r>
            <w:proofErr w:type="spellEnd"/>
            <w:r>
              <w:t>().clear();</w:t>
            </w:r>
          </w:p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创建一个连接</w:t>
            </w:r>
          </w:p>
          <w:p w:rsidR="00901BC5" w:rsidRDefault="00901BC5" w:rsidP="00901BC5">
            <w:proofErr w:type="spellStart"/>
            <w:r>
              <w:t>ActivityImpl</w:t>
            </w:r>
            <w:proofErr w:type="spellEnd"/>
            <w:r>
              <w:t xml:space="preserve"> </w:t>
            </w:r>
            <w:proofErr w:type="spellStart"/>
            <w:r>
              <w:t>destAct</w:t>
            </w:r>
            <w:proofErr w:type="spellEnd"/>
            <w:r>
              <w:t xml:space="preserve">= </w:t>
            </w:r>
            <w:proofErr w:type="spellStart"/>
            <w:r>
              <w:t>processDefinition.findActivity</w:t>
            </w:r>
            <w:proofErr w:type="spellEnd"/>
            <w:r>
              <w:t>(</w:t>
            </w:r>
            <w:proofErr w:type="spellStart"/>
            <w:r>
              <w:t>targetNode</w:t>
            </w:r>
            <w:proofErr w:type="spellEnd"/>
            <w:r>
              <w:t>);</w:t>
            </w:r>
          </w:p>
          <w:p w:rsidR="00901BC5" w:rsidRDefault="00901BC5" w:rsidP="00901BC5">
            <w:proofErr w:type="spellStart"/>
            <w:r>
              <w:t>TransitionImpl</w:t>
            </w:r>
            <w:proofErr w:type="spellEnd"/>
            <w:r>
              <w:t xml:space="preserve"> </w:t>
            </w:r>
            <w:proofErr w:type="spellStart"/>
            <w:r>
              <w:t>transitionImpl</w:t>
            </w:r>
            <w:proofErr w:type="spellEnd"/>
            <w:r>
              <w:t xml:space="preserve"> = </w:t>
            </w:r>
            <w:proofErr w:type="spellStart"/>
            <w:r>
              <w:t>curAct.createOutgoingTransition</w:t>
            </w:r>
            <w:proofErr w:type="spellEnd"/>
            <w:r>
              <w:t>();</w:t>
            </w:r>
          </w:p>
          <w:p w:rsidR="00901BC5" w:rsidRDefault="00901BC5" w:rsidP="00901BC5">
            <w:proofErr w:type="spellStart"/>
            <w:r>
              <w:t>transitionImpl.setDestination</w:t>
            </w:r>
            <w:proofErr w:type="spellEnd"/>
            <w:r>
              <w:t>(</w:t>
            </w:r>
            <w:proofErr w:type="spellStart"/>
            <w:r>
              <w:t>destAct</w:t>
            </w:r>
            <w:proofErr w:type="spellEnd"/>
            <w:r>
              <w:t>);</w:t>
            </w:r>
          </w:p>
          <w:p w:rsidR="00901BC5" w:rsidRDefault="00901BC5" w:rsidP="00901BC5">
            <w:pPr>
              <w:rPr>
                <w:rFonts w:hint="eastAsia"/>
              </w:rPr>
            </w:pPr>
            <w:proofErr w:type="spellStart"/>
            <w:r>
              <w:t>superEnt.take</w:t>
            </w:r>
            <w:proofErr w:type="spellEnd"/>
            <w:r>
              <w:t>(</w:t>
            </w:r>
            <w:proofErr w:type="spellStart"/>
            <w:r>
              <w:t>transitionImpl</w:t>
            </w:r>
            <w:proofErr w:type="spellEnd"/>
            <w:r>
              <w:t>);</w:t>
            </w:r>
            <w:r>
              <w:tab/>
            </w:r>
            <w:r>
              <w:tab/>
            </w:r>
          </w:p>
        </w:tc>
      </w:tr>
    </w:tbl>
    <w:p w:rsidR="00901BC5" w:rsidRDefault="00901BC5" w:rsidP="00B70E03">
      <w:pPr>
        <w:rPr>
          <w:rFonts w:hint="eastAsia"/>
        </w:rPr>
      </w:pPr>
    </w:p>
    <w:p w:rsidR="00901BC5" w:rsidRDefault="00901BC5" w:rsidP="00B70E03">
      <w:pPr>
        <w:rPr>
          <w:rFonts w:hint="eastAsia"/>
        </w:rPr>
      </w:pPr>
    </w:p>
    <w:p w:rsidR="00901BC5" w:rsidRDefault="00901BC5" w:rsidP="00B70E03">
      <w:pPr>
        <w:rPr>
          <w:rFonts w:hint="eastAsia"/>
        </w:rPr>
      </w:pPr>
    </w:p>
    <w:p w:rsidR="00901BC5" w:rsidRDefault="00901BC5" w:rsidP="00901BC5">
      <w:pPr>
        <w:pStyle w:val="2"/>
        <w:rPr>
          <w:rFonts w:hint="eastAsia"/>
        </w:rPr>
      </w:pPr>
      <w:r>
        <w:rPr>
          <w:rFonts w:hint="eastAsia"/>
        </w:rPr>
        <w:t>修改代码</w:t>
      </w:r>
    </w:p>
    <w:tbl>
      <w:tblPr>
        <w:tblStyle w:val="a9"/>
        <w:tblW w:w="0" w:type="auto"/>
        <w:tblLayout w:type="fixed"/>
        <w:tblLook w:val="04A0"/>
      </w:tblPr>
      <w:tblGrid>
        <w:gridCol w:w="3510"/>
        <w:gridCol w:w="851"/>
        <w:gridCol w:w="4161"/>
      </w:tblGrid>
      <w:tr w:rsidR="00901BC5" w:rsidTr="00901BC5">
        <w:tc>
          <w:tcPr>
            <w:tcW w:w="3510" w:type="dxa"/>
            <w:shd w:val="clear" w:color="auto" w:fill="F2F2F2" w:themeFill="background1" w:themeFillShade="F2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代码类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4161" w:type="dxa"/>
            <w:shd w:val="clear" w:color="auto" w:fill="F2F2F2" w:themeFill="background1" w:themeFillShade="F2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01BC5" w:rsidTr="00901BC5">
        <w:tc>
          <w:tcPr>
            <w:tcW w:w="3510" w:type="dxa"/>
          </w:tcPr>
          <w:p w:rsidR="00901BC5" w:rsidRDefault="00901BC5" w:rsidP="00901BC5">
            <w:pPr>
              <w:rPr>
                <w:rFonts w:hint="eastAsia"/>
              </w:rPr>
            </w:pPr>
            <w:proofErr w:type="spellStart"/>
            <w:r w:rsidRPr="00901BC5">
              <w:t>com.hotent.core.bpm.model.ProcessCmd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增加了</w:t>
            </w:r>
            <w:r>
              <w:rPr>
                <w:rFonts w:hint="eastAsia"/>
              </w:rPr>
              <w:t>jump</w:t>
            </w:r>
            <w:r>
              <w:rPr>
                <w:rFonts w:hint="eastAsia"/>
              </w:rPr>
              <w:t>跳转注释</w:t>
            </w:r>
          </w:p>
        </w:tc>
      </w:tr>
      <w:tr w:rsidR="00901BC5" w:rsidTr="00901BC5">
        <w:tc>
          <w:tcPr>
            <w:tcW w:w="3510" w:type="dxa"/>
          </w:tcPr>
          <w:p w:rsidR="00901BC5" w:rsidRPr="00901BC5" w:rsidRDefault="00901BC5" w:rsidP="00901BC5">
            <w:pPr>
              <w:rPr>
                <w:rFonts w:hint="eastAsia"/>
              </w:rPr>
            </w:pPr>
            <w:proofErr w:type="spellStart"/>
            <w:r w:rsidRPr="00901BC5">
              <w:t>com.hotent.core.bpm.util.ActivitiUtil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获取命令执行器工具类。使用方法：</w:t>
            </w:r>
          </w:p>
          <w:p w:rsidR="00901BC5" w:rsidRDefault="00901BC5" w:rsidP="00901BC5">
            <w:proofErr w:type="spellStart"/>
            <w:r w:rsidRPr="00901BC5">
              <w:rPr>
                <w:highlight w:val="yellow"/>
              </w:rPr>
              <w:t>CommandExecutor</w:t>
            </w:r>
            <w:proofErr w:type="spellEnd"/>
            <w:r w:rsidRPr="00901BC5">
              <w:rPr>
                <w:highlight w:val="yellow"/>
              </w:rPr>
              <w:t xml:space="preserve"> </w:t>
            </w:r>
            <w:proofErr w:type="spellStart"/>
            <w:r w:rsidRPr="00901BC5">
              <w:rPr>
                <w:highlight w:val="yellow"/>
              </w:rPr>
              <w:t>commandExecutor</w:t>
            </w:r>
            <w:proofErr w:type="spellEnd"/>
            <w:r w:rsidRPr="00901BC5">
              <w:rPr>
                <w:highlight w:val="yellow"/>
              </w:rPr>
              <w:t>=</w:t>
            </w:r>
            <w:proofErr w:type="spellStart"/>
            <w:r w:rsidRPr="00901BC5">
              <w:rPr>
                <w:highlight w:val="yellow"/>
              </w:rPr>
              <w:t>ActivitiUtil.getCommandExecutor</w:t>
            </w:r>
            <w:proofErr w:type="spellEnd"/>
            <w:r w:rsidRPr="00901BC5">
              <w:rPr>
                <w:highlight w:val="yellow"/>
              </w:rPr>
              <w:t>();</w:t>
            </w:r>
          </w:p>
          <w:p w:rsidR="00901BC5" w:rsidRDefault="00901BC5" w:rsidP="00901BC5">
            <w:proofErr w:type="spellStart"/>
            <w:r>
              <w:t>CallActivityRejectCmd</w:t>
            </w:r>
            <w:proofErr w:type="spellEnd"/>
            <w:r>
              <w:t xml:space="preserve"> </w:t>
            </w:r>
            <w:proofErr w:type="spellStart"/>
            <w:r>
              <w:t>cmd</w:t>
            </w:r>
            <w:proofErr w:type="spellEnd"/>
            <w:r>
              <w:t xml:space="preserve">=new </w:t>
            </w:r>
            <w:proofErr w:type="spellStart"/>
            <w:r>
              <w:t>CallActivityRejectCmd</w:t>
            </w:r>
            <w:proofErr w:type="spellEnd"/>
            <w:r>
              <w:t>(</w:t>
            </w:r>
            <w:proofErr w:type="spellStart"/>
            <w:r>
              <w:t>taskId</w:t>
            </w:r>
            <w:proofErr w:type="spellEnd"/>
            <w:r>
              <w:t>);</w:t>
            </w:r>
          </w:p>
          <w:p w:rsidR="00901BC5" w:rsidRDefault="00901BC5" w:rsidP="00901BC5">
            <w:proofErr w:type="spellStart"/>
            <w:r>
              <w:t>cmd.setTargetNode</w:t>
            </w:r>
            <w:proofErr w:type="spellEnd"/>
            <w:r>
              <w:t>(</w:t>
            </w:r>
            <w:proofErr w:type="spellStart"/>
            <w:r>
              <w:t>nodeId</w:t>
            </w:r>
            <w:proofErr w:type="spellEnd"/>
            <w:r>
              <w:t>);</w:t>
            </w:r>
          </w:p>
          <w:p w:rsidR="00901BC5" w:rsidRDefault="00901BC5" w:rsidP="00901BC5">
            <w:pPr>
              <w:rPr>
                <w:rFonts w:hint="eastAsia"/>
              </w:rPr>
            </w:pPr>
            <w:r>
              <w:t xml:space="preserve">return  </w:t>
            </w:r>
            <w:proofErr w:type="spellStart"/>
            <w:r>
              <w:t>commandExecutor.execute</w:t>
            </w:r>
            <w:proofErr w:type="spellEnd"/>
            <w:r>
              <w:t>(</w:t>
            </w:r>
            <w:proofErr w:type="spellStart"/>
            <w:r>
              <w:t>cmd</w:t>
            </w:r>
            <w:proofErr w:type="spellEnd"/>
            <w:r>
              <w:t>);</w:t>
            </w:r>
          </w:p>
        </w:tc>
      </w:tr>
      <w:tr w:rsidR="00901BC5" w:rsidTr="00901BC5">
        <w:tc>
          <w:tcPr>
            <w:tcW w:w="3510" w:type="dxa"/>
          </w:tcPr>
          <w:p w:rsidR="00901BC5" w:rsidRDefault="00901BC5" w:rsidP="00901BC5">
            <w:pPr>
              <w:rPr>
                <w:rFonts w:hint="eastAsia"/>
              </w:rPr>
            </w:pPr>
            <w:proofErr w:type="spellStart"/>
            <w:r w:rsidRPr="00901BC5">
              <w:t>com.hotent.platform.controller.bpm.TaskController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做了一些代码的调整。</w:t>
            </w:r>
          </w:p>
        </w:tc>
      </w:tr>
      <w:tr w:rsidR="00901BC5" w:rsidTr="00901BC5">
        <w:tc>
          <w:tcPr>
            <w:tcW w:w="3510" w:type="dxa"/>
          </w:tcPr>
          <w:p w:rsidR="00901BC5" w:rsidRPr="00901BC5" w:rsidRDefault="00901BC5" w:rsidP="00901BC5">
            <w:pPr>
              <w:rPr>
                <w:rFonts w:hint="eastAsia"/>
              </w:rPr>
            </w:pPr>
            <w:proofErr w:type="spellStart"/>
            <w:r w:rsidRPr="00901BC5">
              <w:t>com.hotent.platform.controller.mobile.MobileTaskController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代码做了一点重构。</w:t>
            </w:r>
          </w:p>
          <w:p w:rsidR="00901BC5" w:rsidRDefault="00901BC5" w:rsidP="00901BC5">
            <w:pPr>
              <w:rPr>
                <w:rFonts w:hint="eastAsia"/>
              </w:rPr>
            </w:pPr>
          </w:p>
        </w:tc>
      </w:tr>
      <w:tr w:rsidR="00901BC5" w:rsidTr="00901BC5">
        <w:tc>
          <w:tcPr>
            <w:tcW w:w="3510" w:type="dxa"/>
          </w:tcPr>
          <w:p w:rsidR="00901BC5" w:rsidRPr="00901BC5" w:rsidRDefault="00901BC5" w:rsidP="00901BC5">
            <w:proofErr w:type="spellStart"/>
            <w:r w:rsidRPr="00901BC5">
              <w:t>com.hotent.platform.dao.bpm.ExecutionStackDao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增加了一个方法</w:t>
            </w:r>
          </w:p>
          <w:p w:rsidR="00901BC5" w:rsidRDefault="00901BC5" w:rsidP="00901BC5">
            <w:pPr>
              <w:rPr>
                <w:rFonts w:hint="eastAsia"/>
              </w:rPr>
            </w:pPr>
            <w:r w:rsidRPr="00901BC5">
              <w:t xml:space="preserve">public void </w:t>
            </w:r>
            <w:proofErr w:type="spellStart"/>
            <w:r w:rsidRPr="00901BC5">
              <w:t>delByParentfId</w:t>
            </w:r>
            <w:proofErr w:type="spellEnd"/>
            <w:r w:rsidRPr="00901BC5">
              <w:t xml:space="preserve">(Long </w:t>
            </w:r>
            <w:proofErr w:type="spellStart"/>
            <w:r w:rsidRPr="00901BC5">
              <w:t>parentId</w:t>
            </w:r>
            <w:proofErr w:type="spellEnd"/>
            <w:r w:rsidRPr="00901BC5">
              <w:t>)</w:t>
            </w:r>
          </w:p>
        </w:tc>
      </w:tr>
      <w:tr w:rsidR="00901BC5" w:rsidTr="00901BC5">
        <w:tc>
          <w:tcPr>
            <w:tcW w:w="3510" w:type="dxa"/>
          </w:tcPr>
          <w:p w:rsidR="00901BC5" w:rsidRDefault="00901BC5" w:rsidP="00901BC5">
            <w:pPr>
              <w:rPr>
                <w:rFonts w:hint="eastAsia"/>
              </w:rPr>
            </w:pPr>
            <w:proofErr w:type="spellStart"/>
            <w:r w:rsidRPr="00901BC5">
              <w:t>com.hotent.platform.event.def.CallActivitiBackEvent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子流程驳回时抛出的事件。</w:t>
            </w:r>
          </w:p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在类</w:t>
            </w:r>
            <w:proofErr w:type="spellStart"/>
            <w:r w:rsidRPr="00B70E03">
              <w:t>CallActivityRejectCmd</w:t>
            </w:r>
            <w:proofErr w:type="spellEnd"/>
            <w:r>
              <w:rPr>
                <w:rFonts w:hint="eastAsia"/>
              </w:rPr>
              <w:t>中进行抛出。</w:t>
            </w:r>
          </w:p>
        </w:tc>
      </w:tr>
      <w:tr w:rsidR="00901BC5" w:rsidTr="00901BC5">
        <w:tc>
          <w:tcPr>
            <w:tcW w:w="3510" w:type="dxa"/>
          </w:tcPr>
          <w:p w:rsidR="00901BC5" w:rsidRPr="00901BC5" w:rsidRDefault="00901BC5" w:rsidP="00901BC5">
            <w:proofErr w:type="spellStart"/>
            <w:r w:rsidRPr="00901BC5">
              <w:t>com.hotent.platform.event.listener.CallActivityBackListener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监听</w:t>
            </w:r>
            <w:proofErr w:type="spellStart"/>
            <w:r w:rsidRPr="00901BC5">
              <w:t>CallActivitiBackEvent</w:t>
            </w:r>
            <w:proofErr w:type="spellEnd"/>
            <w:r>
              <w:rPr>
                <w:rFonts w:hint="eastAsia"/>
              </w:rPr>
              <w:t>事件，然后进行处理。</w:t>
            </w:r>
          </w:p>
        </w:tc>
      </w:tr>
      <w:tr w:rsidR="00901BC5" w:rsidRPr="00901BC5" w:rsidTr="00901BC5">
        <w:tc>
          <w:tcPr>
            <w:tcW w:w="3510" w:type="dxa"/>
          </w:tcPr>
          <w:p w:rsidR="00901BC5" w:rsidRPr="00901BC5" w:rsidRDefault="00901BC5" w:rsidP="00901BC5">
            <w:proofErr w:type="spellStart"/>
            <w:r w:rsidRPr="00901BC5">
              <w:t>com.hotent.platform.model.bpm.ExecutionStack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增加前面和后面的堆栈。</w:t>
            </w:r>
          </w:p>
        </w:tc>
      </w:tr>
      <w:tr w:rsidR="00901BC5" w:rsidRPr="00901BC5" w:rsidTr="00901BC5">
        <w:tc>
          <w:tcPr>
            <w:tcW w:w="3510" w:type="dxa"/>
          </w:tcPr>
          <w:p w:rsidR="00901BC5" w:rsidRPr="00901BC5" w:rsidRDefault="00901BC5" w:rsidP="00901BC5">
            <w:proofErr w:type="spellStart"/>
            <w:r w:rsidRPr="00901BC5">
              <w:t>com.hotent.platform.service.bpm.cmd.AllowBackCallActivitiCmd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判断这个是否属于子流程驳回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901BC5" w:rsidRPr="00901BC5" w:rsidTr="00901BC5">
        <w:tc>
          <w:tcPr>
            <w:tcW w:w="3510" w:type="dxa"/>
          </w:tcPr>
          <w:p w:rsidR="00901BC5" w:rsidRPr="00901BC5" w:rsidRDefault="00901BC5" w:rsidP="00901BC5">
            <w:proofErr w:type="spellStart"/>
            <w:r w:rsidRPr="00901BC5">
              <w:t>com.hotent.platform.service.bpm.cmd.CallActivityRejectCmd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外部子流程指令，使用任务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作为构造参数。</w:t>
            </w:r>
          </w:p>
        </w:tc>
      </w:tr>
      <w:tr w:rsidR="00901BC5" w:rsidRPr="00901BC5" w:rsidTr="00901BC5">
        <w:tc>
          <w:tcPr>
            <w:tcW w:w="3510" w:type="dxa"/>
          </w:tcPr>
          <w:p w:rsidR="00901BC5" w:rsidRPr="00901BC5" w:rsidRDefault="00901BC5" w:rsidP="00901BC5">
            <w:proofErr w:type="spellStart"/>
            <w:r w:rsidRPr="00901BC5">
              <w:t>com.hotent.platform.service.bpm.cmd.TaskAllowRejectCmd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判断任务是否允许驳回。</w:t>
            </w:r>
          </w:p>
        </w:tc>
      </w:tr>
      <w:tr w:rsidR="00901BC5" w:rsidRPr="00901BC5" w:rsidTr="00901BC5">
        <w:tc>
          <w:tcPr>
            <w:tcW w:w="3510" w:type="dxa"/>
          </w:tcPr>
          <w:p w:rsidR="00901BC5" w:rsidRPr="00901BC5" w:rsidRDefault="00901BC5" w:rsidP="00901BC5">
            <w:proofErr w:type="spellStart"/>
            <w:r w:rsidRPr="00901BC5">
              <w:t>com.hotent.platform.service.bpm.IBpmActService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增加接口方法</w:t>
            </w:r>
          </w:p>
          <w:p w:rsidR="00901BC5" w:rsidRDefault="00901BC5" w:rsidP="00901BC5">
            <w:r>
              <w:t>/**</w:t>
            </w:r>
          </w:p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驳回到某个节点。</w:t>
            </w:r>
          </w:p>
          <w:p w:rsidR="00901BC5" w:rsidRDefault="00901BC5" w:rsidP="00901BC5"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taskId</w:t>
            </w:r>
            <w:proofErr w:type="spellEnd"/>
          </w:p>
          <w:p w:rsidR="00901BC5" w:rsidRDefault="00901BC5" w:rsidP="00901BC5"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nodeId</w:t>
            </w:r>
            <w:proofErr w:type="spellEnd"/>
          </w:p>
          <w:p w:rsidR="00901BC5" w:rsidRDefault="00901BC5" w:rsidP="00901BC5">
            <w:r>
              <w:t xml:space="preserve"> */</w:t>
            </w:r>
          </w:p>
          <w:p w:rsidR="00901BC5" w:rsidRDefault="00901BC5" w:rsidP="00901BC5">
            <w:proofErr w:type="spellStart"/>
            <w:r>
              <w:t>boolean</w:t>
            </w:r>
            <w:proofErr w:type="spellEnd"/>
            <w:r>
              <w:t xml:space="preserve"> reject(String </w:t>
            </w:r>
            <w:proofErr w:type="spellStart"/>
            <w:r>
              <w:t>taskId,String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nodeId</w:t>
            </w:r>
            <w:proofErr w:type="spellEnd"/>
            <w:r>
              <w:t xml:space="preserve"> );</w:t>
            </w:r>
          </w:p>
          <w:p w:rsidR="00901BC5" w:rsidRDefault="00901BC5" w:rsidP="00901BC5"/>
          <w:p w:rsidR="00901BC5" w:rsidRDefault="00901BC5" w:rsidP="00901BC5"/>
          <w:p w:rsidR="00901BC5" w:rsidRDefault="00901BC5" w:rsidP="00901BC5">
            <w:r>
              <w:t>/**</w:t>
            </w:r>
          </w:p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根据任务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判断流程是否允许驳回。</w:t>
            </w:r>
          </w:p>
          <w:p w:rsidR="00901BC5" w:rsidRDefault="00901BC5" w:rsidP="00901BC5"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taskId</w:t>
            </w:r>
            <w:proofErr w:type="spellEnd"/>
          </w:p>
          <w:p w:rsidR="00901BC5" w:rsidRDefault="00901BC5" w:rsidP="00901BC5">
            <w:r>
              <w:t xml:space="preserve"> * @return</w:t>
            </w:r>
          </w:p>
          <w:p w:rsidR="00901BC5" w:rsidRDefault="00901BC5" w:rsidP="00901BC5">
            <w:r>
              <w:t xml:space="preserve"> */</w:t>
            </w:r>
          </w:p>
          <w:p w:rsidR="00901BC5" w:rsidRDefault="00901BC5" w:rsidP="00901BC5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isTaskAllowBack</w:t>
            </w:r>
            <w:proofErr w:type="spellEnd"/>
            <w:r>
              <w:t xml:space="preserve">(String </w:t>
            </w:r>
            <w:proofErr w:type="spellStart"/>
            <w:r>
              <w:t>taskId</w:t>
            </w:r>
            <w:proofErr w:type="spellEnd"/>
            <w:r>
              <w:t>);</w:t>
            </w:r>
          </w:p>
          <w:p w:rsidR="00901BC5" w:rsidRDefault="00901BC5" w:rsidP="00901BC5"/>
          <w:p w:rsidR="00901BC5" w:rsidRDefault="00901BC5" w:rsidP="00901BC5">
            <w:r>
              <w:t>/**</w:t>
            </w:r>
          </w:p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判断允许子流程实例是否允许驳回。</w:t>
            </w:r>
          </w:p>
          <w:p w:rsidR="00901BC5" w:rsidRDefault="00901BC5" w:rsidP="00901BC5">
            <w:r>
              <w:t xml:space="preserve"> * &lt;pre&gt;</w:t>
            </w:r>
          </w:p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判断当前是否为子流程实例，并且当前节点位于第一个节点。</w:t>
            </w:r>
          </w:p>
          <w:p w:rsidR="00901BC5" w:rsidRDefault="00901BC5" w:rsidP="00901BC5">
            <w:r>
              <w:t xml:space="preserve"> * &lt;/pre&gt;</w:t>
            </w:r>
          </w:p>
          <w:p w:rsidR="00901BC5" w:rsidRDefault="00901BC5" w:rsidP="00901BC5"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taskId</w:t>
            </w:r>
            <w:proofErr w:type="spellEnd"/>
          </w:p>
          <w:p w:rsidR="00901BC5" w:rsidRDefault="00901BC5" w:rsidP="00901BC5">
            <w:r>
              <w:t xml:space="preserve"> * @return</w:t>
            </w:r>
          </w:p>
          <w:p w:rsidR="00901BC5" w:rsidRDefault="00901BC5" w:rsidP="00901BC5">
            <w:r>
              <w:t xml:space="preserve"> */</w:t>
            </w:r>
          </w:p>
          <w:p w:rsidR="00901BC5" w:rsidRDefault="00901BC5" w:rsidP="00901BC5">
            <w:pPr>
              <w:rPr>
                <w:rFonts w:hint="eastAsia"/>
              </w:r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allowCallActivitiBack</w:t>
            </w:r>
            <w:proofErr w:type="spellEnd"/>
            <w:r>
              <w:t xml:space="preserve">(String </w:t>
            </w:r>
            <w:proofErr w:type="spellStart"/>
            <w:r>
              <w:t>taskId</w:t>
            </w:r>
            <w:proofErr w:type="spellEnd"/>
            <w:r>
              <w:t>);</w:t>
            </w:r>
          </w:p>
        </w:tc>
      </w:tr>
      <w:tr w:rsidR="00901BC5" w:rsidRPr="00901BC5" w:rsidTr="00901BC5">
        <w:tc>
          <w:tcPr>
            <w:tcW w:w="3510" w:type="dxa"/>
          </w:tcPr>
          <w:p w:rsidR="00901BC5" w:rsidRPr="00901BC5" w:rsidRDefault="00901BC5" w:rsidP="00901BC5">
            <w:proofErr w:type="spellStart"/>
            <w:r w:rsidRPr="00901BC5">
              <w:lastRenderedPageBreak/>
              <w:t>com.hotent.platform.service.bpm.impl.BpmActService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实现上类方法。</w:t>
            </w:r>
          </w:p>
          <w:p w:rsidR="00901BC5" w:rsidRDefault="00901BC5" w:rsidP="00901BC5">
            <w:pPr>
              <w:rPr>
                <w:rFonts w:hint="eastAsia"/>
              </w:rPr>
            </w:pPr>
          </w:p>
        </w:tc>
      </w:tr>
      <w:tr w:rsidR="00901BC5" w:rsidRPr="00901BC5" w:rsidTr="00901BC5">
        <w:tc>
          <w:tcPr>
            <w:tcW w:w="3510" w:type="dxa"/>
          </w:tcPr>
          <w:p w:rsidR="00901BC5" w:rsidRPr="00901BC5" w:rsidRDefault="00901BC5" w:rsidP="00901BC5">
            <w:r w:rsidRPr="00901BC5">
              <w:t>com.hotent.platform.service.bpm.listener.CallSubProcessEndListener</w:t>
            </w:r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增加在驳回时修改子流程节点状态。。</w:t>
            </w:r>
          </w:p>
        </w:tc>
      </w:tr>
      <w:tr w:rsidR="00901BC5" w:rsidRPr="00901BC5" w:rsidTr="00901BC5">
        <w:tc>
          <w:tcPr>
            <w:tcW w:w="3510" w:type="dxa"/>
          </w:tcPr>
          <w:p w:rsidR="00901BC5" w:rsidRPr="00901BC5" w:rsidRDefault="00901BC5" w:rsidP="00901BC5">
            <w:proofErr w:type="spellStart"/>
            <w:r w:rsidRPr="00901BC5">
              <w:t>com.hotent.platform.service.bpm.thread.TaskThreadService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添加方法。</w:t>
            </w:r>
          </w:p>
          <w:p w:rsidR="00901BC5" w:rsidRDefault="00901BC5" w:rsidP="00901BC5">
            <w:pPr>
              <w:jc w:val="left"/>
              <w:rPr>
                <w:rFonts w:hint="eastAsia"/>
              </w:rPr>
            </w:pPr>
            <w:r w:rsidRPr="00901BC5">
              <w:t xml:space="preserve">public static void </w:t>
            </w:r>
            <w:proofErr w:type="spellStart"/>
            <w:r w:rsidRPr="00901BC5">
              <w:t>putVariables</w:t>
            </w:r>
            <w:proofErr w:type="spellEnd"/>
            <w:r w:rsidRPr="00901BC5">
              <w:t>(Map&lt;</w:t>
            </w:r>
            <w:proofErr w:type="spellStart"/>
            <w:r w:rsidRPr="00901BC5">
              <w:t>String,Object</w:t>
            </w:r>
            <w:proofErr w:type="spellEnd"/>
            <w:r w:rsidRPr="00901BC5">
              <w:t xml:space="preserve">&gt; </w:t>
            </w:r>
            <w:proofErr w:type="spellStart"/>
            <w:r w:rsidRPr="00901BC5">
              <w:t>vars</w:t>
            </w:r>
            <w:proofErr w:type="spellEnd"/>
            <w:r w:rsidRPr="00901BC5">
              <w:t>_)</w:t>
            </w:r>
          </w:p>
        </w:tc>
      </w:tr>
      <w:tr w:rsidR="00901BC5" w:rsidRPr="00901BC5" w:rsidTr="00901BC5">
        <w:tc>
          <w:tcPr>
            <w:tcW w:w="3510" w:type="dxa"/>
          </w:tcPr>
          <w:p w:rsidR="00901BC5" w:rsidRPr="00901BC5" w:rsidRDefault="00901BC5" w:rsidP="00901BC5">
            <w:proofErr w:type="spellStart"/>
            <w:r w:rsidRPr="00901BC5">
              <w:t>com.hotent.platform.service.bpm.BpmService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重构跳转方法。</w:t>
            </w:r>
          </w:p>
          <w:p w:rsidR="00901BC5" w:rsidRDefault="00901BC5" w:rsidP="00901BC5">
            <w:pPr>
              <w:rPr>
                <w:rFonts w:hint="eastAsia"/>
              </w:rPr>
            </w:pPr>
            <w:proofErr w:type="spellStart"/>
            <w:r w:rsidRPr="00901BC5">
              <w:t>transTo</w:t>
            </w:r>
            <w:proofErr w:type="spellEnd"/>
            <w:r w:rsidRPr="00901BC5">
              <w:t>(</w:t>
            </w:r>
            <w:proofErr w:type="spellStart"/>
            <w:r w:rsidRPr="00901BC5">
              <w:t>TaskEntity</w:t>
            </w:r>
            <w:proofErr w:type="spellEnd"/>
            <w:r w:rsidRPr="00901BC5">
              <w:t xml:space="preserve"> task, String </w:t>
            </w:r>
            <w:proofErr w:type="spellStart"/>
            <w:r w:rsidRPr="00901BC5">
              <w:t>toNode</w:t>
            </w:r>
            <w:proofErr w:type="spellEnd"/>
            <w:r w:rsidRPr="00901BC5">
              <w:t>)</w:t>
            </w:r>
          </w:p>
        </w:tc>
      </w:tr>
      <w:tr w:rsidR="00901BC5" w:rsidRPr="00901BC5" w:rsidTr="00901BC5">
        <w:tc>
          <w:tcPr>
            <w:tcW w:w="3510" w:type="dxa"/>
          </w:tcPr>
          <w:p w:rsidR="00901BC5" w:rsidRPr="00901BC5" w:rsidRDefault="00901BC5" w:rsidP="00901BC5">
            <w:proofErr w:type="spellStart"/>
            <w:r w:rsidRPr="00901BC5">
              <w:t>com.hotent.platform.service.bpm.BpmTaskExeService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做了部分重构。</w:t>
            </w:r>
          </w:p>
        </w:tc>
      </w:tr>
      <w:tr w:rsidR="00901BC5" w:rsidRPr="00901BC5" w:rsidTr="00901BC5">
        <w:tc>
          <w:tcPr>
            <w:tcW w:w="3510" w:type="dxa"/>
          </w:tcPr>
          <w:p w:rsidR="00901BC5" w:rsidRPr="00901BC5" w:rsidRDefault="00901BC5" w:rsidP="00901BC5">
            <w:proofErr w:type="spellStart"/>
            <w:r w:rsidRPr="00901BC5">
              <w:t>com.hotent.platform.service.bpm.BpmTaskUtil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增加转办判断方法。</w:t>
            </w:r>
          </w:p>
        </w:tc>
      </w:tr>
      <w:tr w:rsidR="00901BC5" w:rsidRPr="00901BC5" w:rsidTr="00901BC5">
        <w:tc>
          <w:tcPr>
            <w:tcW w:w="3510" w:type="dxa"/>
          </w:tcPr>
          <w:p w:rsidR="00901BC5" w:rsidRPr="00901BC5" w:rsidRDefault="00901BC5" w:rsidP="00901BC5">
            <w:proofErr w:type="spellStart"/>
            <w:r w:rsidRPr="00901BC5">
              <w:t>com.hotent.platform.service.bpm.ExecutionStackService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重构堆栈部分方法。</w:t>
            </w:r>
          </w:p>
        </w:tc>
      </w:tr>
      <w:tr w:rsidR="00901BC5" w:rsidRPr="00901BC5" w:rsidTr="00901BC5">
        <w:tc>
          <w:tcPr>
            <w:tcW w:w="3510" w:type="dxa"/>
          </w:tcPr>
          <w:p w:rsidR="00901BC5" w:rsidRPr="00901BC5" w:rsidRDefault="00901BC5" w:rsidP="00901BC5">
            <w:proofErr w:type="spellStart"/>
            <w:r w:rsidRPr="00901BC5">
              <w:t>com.hotent.platform.service.bpm.ProcessRunService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重构代码</w:t>
            </w:r>
          </w:p>
        </w:tc>
      </w:tr>
      <w:tr w:rsidR="00901BC5" w:rsidRPr="00901BC5" w:rsidTr="00901BC5">
        <w:tc>
          <w:tcPr>
            <w:tcW w:w="3510" w:type="dxa"/>
          </w:tcPr>
          <w:p w:rsidR="00901BC5" w:rsidRPr="00901BC5" w:rsidRDefault="00901BC5" w:rsidP="00901BC5">
            <w:proofErr w:type="spellStart"/>
            <w:r w:rsidRPr="00901BC5">
              <w:t>com.hotent.platform.service.util.ServiceUtil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重构</w:t>
            </w:r>
          </w:p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去掉无效代码。</w:t>
            </w:r>
          </w:p>
        </w:tc>
      </w:tr>
      <w:tr w:rsidR="00901BC5" w:rsidRPr="00901BC5" w:rsidTr="00901BC5">
        <w:tc>
          <w:tcPr>
            <w:tcW w:w="3510" w:type="dxa"/>
          </w:tcPr>
          <w:p w:rsidR="00901BC5" w:rsidRPr="00901BC5" w:rsidRDefault="00901BC5" w:rsidP="00901BC5">
            <w:proofErr w:type="spellStart"/>
            <w:r w:rsidRPr="00901BC5">
              <w:t>ExecutionStack.map.xml</w:t>
            </w:r>
            <w:proofErr w:type="spellEnd"/>
          </w:p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  <w:r>
              <w:rPr>
                <w:rFonts w:hint="eastAsia"/>
              </w:rPr>
              <w:t>增加根据父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删除方法。</w:t>
            </w:r>
          </w:p>
        </w:tc>
      </w:tr>
      <w:tr w:rsidR="00901BC5" w:rsidRPr="00901BC5" w:rsidTr="00901BC5">
        <w:tc>
          <w:tcPr>
            <w:tcW w:w="3510" w:type="dxa"/>
          </w:tcPr>
          <w:p w:rsidR="00901BC5" w:rsidRPr="00901BC5" w:rsidRDefault="00901BC5" w:rsidP="00901BC5"/>
        </w:tc>
        <w:tc>
          <w:tcPr>
            <w:tcW w:w="851" w:type="dxa"/>
          </w:tcPr>
          <w:p w:rsidR="00901BC5" w:rsidRDefault="00901BC5" w:rsidP="00901BC5">
            <w:pPr>
              <w:rPr>
                <w:rFonts w:hint="eastAsia"/>
              </w:rPr>
            </w:pPr>
          </w:p>
        </w:tc>
        <w:tc>
          <w:tcPr>
            <w:tcW w:w="4161" w:type="dxa"/>
          </w:tcPr>
          <w:p w:rsidR="00901BC5" w:rsidRDefault="00901BC5" w:rsidP="00901BC5">
            <w:pPr>
              <w:rPr>
                <w:rFonts w:hint="eastAsia"/>
              </w:rPr>
            </w:pPr>
          </w:p>
        </w:tc>
      </w:tr>
    </w:tbl>
    <w:p w:rsidR="00901BC5" w:rsidRDefault="00901BC5" w:rsidP="00901BC5">
      <w:pPr>
        <w:rPr>
          <w:rFonts w:hint="eastAsia"/>
        </w:rPr>
      </w:pPr>
    </w:p>
    <w:p w:rsidR="00901BC5" w:rsidRDefault="00901BC5" w:rsidP="00901BC5">
      <w:pPr>
        <w:pStyle w:val="2"/>
        <w:rPr>
          <w:rFonts w:hint="eastAsia"/>
        </w:rPr>
      </w:pPr>
      <w:r>
        <w:rPr>
          <w:rFonts w:hint="eastAsia"/>
        </w:rPr>
        <w:t>数据库脚本修改</w:t>
      </w:r>
    </w:p>
    <w:p w:rsidR="00901BC5" w:rsidRDefault="00901BC5" w:rsidP="00901BC5">
      <w:pPr>
        <w:rPr>
          <w:rFonts w:hint="eastAsia"/>
        </w:rPr>
      </w:pPr>
    </w:p>
    <w:p w:rsidR="00901BC5" w:rsidRDefault="00901BC5" w:rsidP="00901BC5">
      <w:r>
        <w:t xml:space="preserve">alter table BPM_EXE_STACK add constraint FK_SELF_PARENTID </w:t>
      </w:r>
    </w:p>
    <w:p w:rsidR="00901BC5" w:rsidRPr="00901BC5" w:rsidRDefault="00901BC5" w:rsidP="00901BC5">
      <w:pPr>
        <w:rPr>
          <w:rFonts w:hint="eastAsia"/>
        </w:rPr>
      </w:pPr>
      <w:r>
        <w:tab/>
        <w:t xml:space="preserve">foreign key (STACKID) references </w:t>
      </w:r>
      <w:proofErr w:type="spellStart"/>
      <w:r>
        <w:t>bpm_exe_stack</w:t>
      </w:r>
      <w:proofErr w:type="spellEnd"/>
      <w:r>
        <w:t xml:space="preserve"> (STACKID) on delete cascade;</w:t>
      </w:r>
    </w:p>
    <w:sectPr w:rsidR="00901BC5" w:rsidRPr="00901BC5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5465"/>
    <w:rsid w:val="00183E62"/>
    <w:rsid w:val="00410AB1"/>
    <w:rsid w:val="004D5852"/>
    <w:rsid w:val="00500696"/>
    <w:rsid w:val="006A2EDB"/>
    <w:rsid w:val="0072407C"/>
    <w:rsid w:val="00901BC5"/>
    <w:rsid w:val="009051D3"/>
    <w:rsid w:val="00B70E03"/>
    <w:rsid w:val="00D55465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D554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D554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0"/>
    <w:link w:val="Char0"/>
    <w:uiPriority w:val="99"/>
    <w:semiHidden/>
    <w:unhideWhenUsed/>
    <w:rsid w:val="00D5546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1"/>
    <w:link w:val="a7"/>
    <w:uiPriority w:val="99"/>
    <w:semiHidden/>
    <w:rsid w:val="00D55465"/>
    <w:rPr>
      <w:rFonts w:ascii="宋体" w:eastAsia="宋体"/>
      <w:sz w:val="18"/>
      <w:szCs w:val="18"/>
    </w:rPr>
  </w:style>
  <w:style w:type="paragraph" w:styleId="a8">
    <w:name w:val="Balloon Text"/>
    <w:basedOn w:val="a0"/>
    <w:link w:val="Char1"/>
    <w:uiPriority w:val="99"/>
    <w:semiHidden/>
    <w:unhideWhenUsed/>
    <w:rsid w:val="00901BC5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901BC5"/>
    <w:rPr>
      <w:sz w:val="18"/>
      <w:szCs w:val="18"/>
    </w:rPr>
  </w:style>
  <w:style w:type="table" w:styleId="a9">
    <w:name w:val="Table Grid"/>
    <w:basedOn w:val="a2"/>
    <w:uiPriority w:val="59"/>
    <w:rsid w:val="00901B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work\bpm32a\metadata\doc\&#25991;&#26723;&#27169;&#29256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83</TotalTime>
  <Pages>1</Pages>
  <Words>468</Words>
  <Characters>2671</Characters>
  <Application>Microsoft Office Word</Application>
  <DocSecurity>0</DocSecurity>
  <Lines>22</Lines>
  <Paragraphs>6</Paragraphs>
  <ScaleCrop>false</ScaleCrop>
  <Company>Sky123.Org</Company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超级管理员</dc:creator>
  <cp:lastModifiedBy>超级管理员</cp:lastModifiedBy>
  <cp:revision>2</cp:revision>
  <dcterms:created xsi:type="dcterms:W3CDTF">2015-01-07T13:52:00Z</dcterms:created>
  <dcterms:modified xsi:type="dcterms:W3CDTF">2015-01-07T15:15:00Z</dcterms:modified>
</cp:coreProperties>
</file>